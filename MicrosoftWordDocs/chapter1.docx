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5C3F4" w14:textId="77777777" w:rsidR="00913688" w:rsidRDefault="00913688" w:rsidP="00913688">
      <w:pPr>
        <w:bidi/>
        <w:jc w:val="both"/>
        <w:rPr>
          <w:rFonts w:ascii="IranNastaliq" w:hAnsi="IranNastaliq" w:cs="IranNastaliq"/>
          <w:sz w:val="160"/>
          <w:szCs w:val="160"/>
          <w:rtl/>
          <w:lang w:bidi="fa-IR"/>
        </w:rPr>
      </w:pPr>
      <w:r>
        <w:rPr>
          <w:rFonts w:ascii="IranNastaliq" w:hAnsi="IranNastaliq" w:cs="IranNastaliq" w:hint="cs"/>
          <w:sz w:val="160"/>
          <w:szCs w:val="160"/>
          <w:rtl/>
          <w:lang w:bidi="fa-IR"/>
        </w:rPr>
        <w:t xml:space="preserve">  </w:t>
      </w:r>
      <w:r w:rsidRPr="00913688">
        <w:rPr>
          <w:rFonts w:ascii="IranNastaliq" w:hAnsi="IranNastaliq" w:cs="IranNastaliq"/>
          <w:sz w:val="160"/>
          <w:szCs w:val="160"/>
          <w:rtl/>
          <w:lang w:bidi="fa-IR"/>
        </w:rPr>
        <w:t>فصل اول</w:t>
      </w:r>
    </w:p>
    <w:p w14:paraId="31AB2CE0" w14:textId="77777777" w:rsidR="00913688" w:rsidRPr="0012477F" w:rsidRDefault="00913688" w:rsidP="00913688">
      <w:pPr>
        <w:pBdr>
          <w:bottom w:val="single" w:sz="12" w:space="1" w:color="auto"/>
        </w:pBdr>
        <w:bidi/>
        <w:jc w:val="center"/>
        <w:rPr>
          <w:rFonts w:ascii="IranNastaliq" w:hAnsi="IranNastaliq" w:cs="IranNastaliq"/>
          <w:sz w:val="96"/>
          <w:szCs w:val="96"/>
          <w:rtl/>
          <w:lang w:bidi="fa-IR"/>
        </w:rPr>
      </w:pPr>
      <w:r w:rsidRPr="0012477F">
        <w:rPr>
          <w:rFonts w:ascii="IranNastaliq" w:hAnsi="IranNastaliq" w:cs="IranNastaliq" w:hint="cs"/>
          <w:sz w:val="96"/>
          <w:szCs w:val="96"/>
          <w:rtl/>
          <w:lang w:bidi="fa-IR"/>
        </w:rPr>
        <w:t>تاریخچه ومقدمات گنو/لینوکس</w:t>
      </w:r>
    </w:p>
    <w:p w14:paraId="0EE560EC" w14:textId="77777777" w:rsidR="00913688" w:rsidRPr="0012477F" w:rsidRDefault="00602B60" w:rsidP="00040CCE">
      <w:pPr>
        <w:pStyle w:val="ListParagraph"/>
        <w:numPr>
          <w:ilvl w:val="0"/>
          <w:numId w:val="3"/>
        </w:numPr>
        <w:bidi/>
        <w:jc w:val="both"/>
        <w:rPr>
          <w:rFonts w:ascii="IranNastaliq" w:hAnsi="IranNastaliq" w:cs="B Lotus"/>
          <w:b/>
          <w:bCs/>
          <w:sz w:val="40"/>
          <w:szCs w:val="40"/>
          <w:lang w:bidi="fa-IR"/>
        </w:rPr>
      </w:pPr>
      <w:r w:rsidRPr="0012477F">
        <w:rPr>
          <w:rFonts w:ascii="IranNastaliq" w:hAnsi="IranNastaliq" w:cs="B Lotus"/>
          <w:b/>
          <w:bCs/>
          <w:sz w:val="40"/>
          <w:szCs w:val="40"/>
          <w:rtl/>
          <w:lang w:bidi="fa-IR"/>
        </w:rPr>
        <w:t>لینوکس چیست؟</w:t>
      </w:r>
    </w:p>
    <w:p w14:paraId="10C40585" w14:textId="77777777" w:rsidR="00602B60" w:rsidRPr="0012477F" w:rsidRDefault="00602B60" w:rsidP="00040CCE">
      <w:pPr>
        <w:pStyle w:val="ListParagraph"/>
        <w:numPr>
          <w:ilvl w:val="0"/>
          <w:numId w:val="3"/>
        </w:numPr>
        <w:bidi/>
        <w:jc w:val="both"/>
        <w:rPr>
          <w:rFonts w:ascii="IranNastaliq" w:hAnsi="IranNastaliq" w:cs="B Lotus"/>
          <w:b/>
          <w:bCs/>
          <w:sz w:val="40"/>
          <w:szCs w:val="40"/>
          <w:lang w:bidi="fa-IR"/>
        </w:rPr>
      </w:pPr>
      <w:r w:rsidRPr="0012477F">
        <w:rPr>
          <w:rFonts w:ascii="IranNastaliq" w:hAnsi="IranNastaliq" w:cs="B Lotus"/>
          <w:b/>
          <w:bCs/>
          <w:sz w:val="40"/>
          <w:szCs w:val="40"/>
          <w:rtl/>
          <w:lang w:bidi="fa-IR"/>
        </w:rPr>
        <w:t>پروژه گنو</w:t>
      </w:r>
    </w:p>
    <w:p w14:paraId="4B14733E" w14:textId="77777777" w:rsidR="00602B60" w:rsidRPr="0012477F" w:rsidRDefault="00602B60" w:rsidP="00040CCE">
      <w:pPr>
        <w:pStyle w:val="ListParagraph"/>
        <w:numPr>
          <w:ilvl w:val="0"/>
          <w:numId w:val="3"/>
        </w:numPr>
        <w:bidi/>
        <w:jc w:val="both"/>
        <w:rPr>
          <w:rFonts w:ascii="IranNastaliq" w:hAnsi="IranNastaliq" w:cs="B Lotus"/>
          <w:b/>
          <w:bCs/>
          <w:sz w:val="40"/>
          <w:szCs w:val="40"/>
          <w:lang w:bidi="fa-IR"/>
        </w:rPr>
      </w:pPr>
      <w:r w:rsidRPr="0012477F">
        <w:rPr>
          <w:rFonts w:ascii="IranNastaliq" w:hAnsi="IranNastaliq" w:cs="B Lotus"/>
          <w:b/>
          <w:bCs/>
          <w:sz w:val="40"/>
          <w:szCs w:val="40"/>
          <w:rtl/>
          <w:lang w:bidi="fa-IR"/>
        </w:rPr>
        <w:t>متن بازونرم افزارهای آزاد</w:t>
      </w:r>
    </w:p>
    <w:p w14:paraId="6A95E6A4" w14:textId="77777777" w:rsidR="00602B60" w:rsidRPr="0012477F" w:rsidRDefault="00602B60" w:rsidP="00040CCE">
      <w:pPr>
        <w:pStyle w:val="ListParagraph"/>
        <w:numPr>
          <w:ilvl w:val="0"/>
          <w:numId w:val="3"/>
        </w:numPr>
        <w:bidi/>
        <w:jc w:val="both"/>
        <w:rPr>
          <w:rFonts w:ascii="IranNastaliq" w:hAnsi="IranNastaliq" w:cs="B Lotus"/>
          <w:b/>
          <w:bCs/>
          <w:sz w:val="40"/>
          <w:szCs w:val="40"/>
          <w:lang w:bidi="fa-IR"/>
        </w:rPr>
      </w:pPr>
      <w:r w:rsidRPr="0012477F">
        <w:rPr>
          <w:rFonts w:ascii="IranNastaliq" w:hAnsi="IranNastaliq" w:cs="B Lotus"/>
          <w:b/>
          <w:bCs/>
          <w:sz w:val="40"/>
          <w:szCs w:val="40"/>
          <w:rtl/>
          <w:lang w:bidi="fa-IR"/>
        </w:rPr>
        <w:t xml:space="preserve">پروژه گنو/لینوکس توزیع </w:t>
      </w:r>
      <w:r w:rsidRPr="0012477F">
        <w:rPr>
          <w:rFonts w:asciiTheme="minorBidi" w:hAnsiTheme="minorBidi"/>
          <w:b/>
          <w:bCs/>
          <w:sz w:val="40"/>
          <w:szCs w:val="40"/>
          <w:lang w:bidi="fa-IR"/>
        </w:rPr>
        <w:t>openSUSE</w:t>
      </w:r>
    </w:p>
    <w:p w14:paraId="13BE089C" w14:textId="77777777" w:rsidR="0012477F" w:rsidRPr="0012477F" w:rsidRDefault="00040CCE" w:rsidP="0012477F">
      <w:pPr>
        <w:pStyle w:val="ListParagraph"/>
        <w:numPr>
          <w:ilvl w:val="0"/>
          <w:numId w:val="3"/>
        </w:numPr>
        <w:bidi/>
        <w:jc w:val="both"/>
        <w:rPr>
          <w:rFonts w:ascii="IranNastaliq" w:hAnsi="IranNastaliq" w:cs="B Lotus"/>
          <w:b/>
          <w:bCs/>
          <w:sz w:val="40"/>
          <w:szCs w:val="40"/>
          <w:rtl/>
          <w:lang w:bidi="fa-IR"/>
        </w:rPr>
      </w:pPr>
      <w:r w:rsidRPr="0012477F">
        <w:rPr>
          <w:rFonts w:ascii="IranNastaliq" w:hAnsi="IranNastaliq" w:cs="B Lotus"/>
          <w:b/>
          <w:bCs/>
          <w:sz w:val="40"/>
          <w:szCs w:val="40"/>
          <w:rtl/>
          <w:lang w:bidi="fa-IR"/>
        </w:rPr>
        <w:t>آشنایی بابرخی ازمفاهیم پایه ای</w:t>
      </w:r>
    </w:p>
    <w:p w14:paraId="7C5CF2C7" w14:textId="77777777" w:rsidR="0012477F" w:rsidRDefault="0012477F" w:rsidP="003D2355">
      <w:pPr>
        <w:bidi/>
        <w:jc w:val="both"/>
        <w:rPr>
          <w:rFonts w:asciiTheme="minorBidi" w:hAnsiTheme="minorBidi" w:cs="B Lotus"/>
          <w:b/>
          <w:bCs/>
          <w:sz w:val="48"/>
          <w:szCs w:val="48"/>
          <w:rtl/>
          <w:lang w:bidi="fa-IR"/>
        </w:rPr>
      </w:pPr>
    </w:p>
    <w:p w14:paraId="020BACE1" w14:textId="77777777" w:rsidR="00F51DF4" w:rsidRDefault="00F51DF4" w:rsidP="00F51DF4">
      <w:pPr>
        <w:bidi/>
        <w:jc w:val="both"/>
        <w:rPr>
          <w:rFonts w:asciiTheme="minorBidi" w:hAnsiTheme="minorBidi" w:cs="B Lotus"/>
          <w:b/>
          <w:bCs/>
          <w:sz w:val="48"/>
          <w:szCs w:val="48"/>
          <w:rtl/>
          <w:lang w:bidi="fa-IR"/>
        </w:rPr>
      </w:pPr>
    </w:p>
    <w:p w14:paraId="14DABFA5" w14:textId="3A4B9E7B" w:rsidR="002D34E3" w:rsidRPr="002408F1" w:rsidRDefault="002D34E3" w:rsidP="00F51DF4">
      <w:pPr>
        <w:bidi/>
        <w:jc w:val="both"/>
        <w:rPr>
          <w:rFonts w:asciiTheme="minorBidi" w:hAnsiTheme="minorBidi" w:cs="B Lotus"/>
          <w:b/>
          <w:bCs/>
          <w:sz w:val="48"/>
          <w:szCs w:val="48"/>
          <w:rtl/>
          <w:lang w:bidi="fa-IR"/>
        </w:rPr>
      </w:pPr>
      <w:r w:rsidRPr="002408F1">
        <w:rPr>
          <w:rFonts w:asciiTheme="minorBidi" w:hAnsiTheme="minorBidi" w:cs="B Lotus" w:hint="cs"/>
          <w:b/>
          <w:bCs/>
          <w:sz w:val="48"/>
          <w:szCs w:val="48"/>
          <w:rtl/>
          <w:lang w:bidi="fa-IR"/>
        </w:rPr>
        <w:lastRenderedPageBreak/>
        <w:t>لینوکس چیست؟</w:t>
      </w:r>
    </w:p>
    <w:p w14:paraId="26F6E074" w14:textId="1475AA5A" w:rsidR="005732E9" w:rsidRPr="003D2355" w:rsidRDefault="00B517F3" w:rsidP="00F51DF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درسال 1991 امپراطوری بی چون وچرای کامپیوترهای شخصی سیستم عامل </w:t>
      </w:r>
      <w:r w:rsidR="00BB6983" w:rsidRPr="003D2355">
        <w:rPr>
          <w:rFonts w:asciiTheme="minorBidi" w:hAnsiTheme="minorBidi" w:cs="B Lotus"/>
          <w:sz w:val="28"/>
          <w:szCs w:val="28"/>
          <w:lang w:bidi="fa-IR"/>
        </w:rPr>
        <w:t>DOS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بودکه مایکروسافت وشخص بیل گیتس این سیستم عامل رابه قیمت 50000 دلارازیک هکرسیاتلی خرید</w:t>
      </w:r>
      <w:r w:rsidR="00E36F3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 بود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.</w:t>
      </w:r>
      <w:r w:rsidR="00B44AA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البته درآن زمان سیستم عاملهای یونیکس واپل مکینتاش</w:t>
      </w:r>
      <w:r w:rsidR="00F51DF4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B44AA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نیزوجودد</w:t>
      </w:r>
      <w:r w:rsidR="00CE058A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اشت ولی قیمت های خیلی بالا</w:t>
      </w:r>
      <w:r w:rsidR="00B44AA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مانع ازگسترش آنهادرسیستم های خانگی می شد.</w:t>
      </w:r>
    </w:p>
    <w:p w14:paraId="680D8EDD" w14:textId="77777777" w:rsidR="005732E9" w:rsidRPr="003D2355" w:rsidRDefault="005732E9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دراین سالها نبود یک سیستم عامل کامل وارزان احساس می شد سیستم عاملی که نیازهای همه افرادراتامین کند.</w:t>
      </w:r>
      <w:r w:rsidR="00CE058A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هم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افرادی که می خواستند باطرزکارسیستم عاملها آشنا شوندوکدهای آنهاراکاوش کنند</w:t>
      </w:r>
      <w:r w:rsidR="00CE058A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وهم افرادعادی که فقط ازسیستم عامل استفاده می کردند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.البته درآن زمان کدهای سیستم عامل یونیکس به صورت محافظت شده دراختیاردانشگاهها قرارمی گرفت ولی همه نمی توانستندبه ای</w:t>
      </w:r>
      <w:r w:rsidR="00CE058A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 کدهادسترسی داشته باشندوازآنهااستفاده کنند.</w:t>
      </w:r>
    </w:p>
    <w:p w14:paraId="6B2EB47C" w14:textId="45AE5133" w:rsidR="00617160" w:rsidRPr="003D2355" w:rsidRDefault="008570FA" w:rsidP="00F51DF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این مشکل با </w:t>
      </w:r>
      <w:r w:rsidR="002C1754">
        <w:rPr>
          <w:rFonts w:asciiTheme="minorBidi" w:hAnsiTheme="minorBidi" w:cs="B Lotus" w:hint="cs"/>
          <w:sz w:val="28"/>
          <w:szCs w:val="28"/>
          <w:rtl/>
          <w:lang w:bidi="fa-IR"/>
        </w:rPr>
        <w:t>عرضه سیستم عامل آزمایشی وآموزشی مینیکس</w:t>
      </w:r>
      <w:r w:rsidR="00F51DF4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8F1B3B">
        <w:rPr>
          <w:rFonts w:asciiTheme="minorBidi" w:hAnsiTheme="minorBidi" w:cs="B Lotus" w:hint="cs"/>
          <w:sz w:val="28"/>
          <w:szCs w:val="28"/>
          <w:rtl/>
          <w:lang w:bidi="fa-IR"/>
        </w:rPr>
        <w:t>توسط اندرو اس. تاننباوم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روی غلتک حل وفصل شدن افتاد.</w:t>
      </w:r>
      <w:r w:rsidR="002C1754">
        <w:rPr>
          <w:rFonts w:asciiTheme="minorBidi" w:hAnsiTheme="minorBidi" w:cs="B Lotus" w:hint="cs"/>
          <w:sz w:val="28"/>
          <w:szCs w:val="28"/>
          <w:rtl/>
          <w:lang w:bidi="fa-IR"/>
        </w:rPr>
        <w:t>مینیکس</w:t>
      </w:r>
      <w:r w:rsidR="00617160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به عنوان یک سیستم عامل برای استفاده کردن خوب نبودولی برای بررسی و</w:t>
      </w:r>
      <w:r w:rsidR="008F1B3B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617160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کاوش روی کدهای این سیستم عامل ودرک چگونگی </w:t>
      </w:r>
      <w:r w:rsidR="00EE606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617160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کارسیستم عامل برای دانشجویان وهکرهاخوب بود.</w:t>
      </w:r>
    </w:p>
    <w:p w14:paraId="79CEF114" w14:textId="38E3C9F8" w:rsidR="00C60F20" w:rsidRPr="003D2355" w:rsidRDefault="00E36F3B" w:rsidP="00F51DF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یکی ازاین دانشجویانی که ازسیستم عامل </w:t>
      </w:r>
      <w:r w:rsidR="002C1754">
        <w:rPr>
          <w:rFonts w:asciiTheme="minorBidi" w:hAnsiTheme="minorBidi" w:cs="B Lotus" w:hint="cs"/>
          <w:sz w:val="28"/>
          <w:szCs w:val="28"/>
          <w:rtl/>
          <w:lang w:bidi="fa-IR"/>
        </w:rPr>
        <w:t>مینیکس</w:t>
      </w:r>
      <w:r w:rsidR="0031415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استفاده می کرد لینوس تور</w:t>
      </w:r>
      <w:r w:rsidR="008F1B3B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والدز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نام داشت.</w:t>
      </w:r>
      <w:r w:rsidR="00BE2B01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اودردانشگاه هلسینکی درس می خواند</w:t>
      </w:r>
      <w:r w:rsidR="005F1C7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ومی خواست بدون هزینه زیادیک سیستم</w:t>
      </w:r>
      <w:r w:rsidR="0031415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عامل</w:t>
      </w:r>
      <w:r w:rsidR="005F1C7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برپایه یونیکس</w:t>
      </w:r>
      <w:r w:rsidR="00F51DF4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5F1C7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راه اندازی واستفاده کند همچنین</w:t>
      </w:r>
      <w:r w:rsidR="005F1C75"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="005F1C7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اومی خواست </w:t>
      </w:r>
      <w:r w:rsidR="0000058F">
        <w:rPr>
          <w:rFonts w:asciiTheme="minorBidi" w:hAnsiTheme="minorBidi" w:cs="B Lotus" w:hint="cs"/>
          <w:sz w:val="28"/>
          <w:szCs w:val="28"/>
          <w:rtl/>
          <w:lang w:bidi="fa-IR"/>
        </w:rPr>
        <w:t>جزئیات</w:t>
      </w:r>
      <w:r w:rsidR="00662703">
        <w:rPr>
          <w:rFonts w:hint="cs"/>
          <w:rtl/>
        </w:rPr>
        <w:t xml:space="preserve"> </w:t>
      </w:r>
      <w:r w:rsidR="005F1C7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پردازنده های 386 رایاد بگیرد. به خاطرهمین جذب </w:t>
      </w:r>
      <w:r w:rsidR="002C1754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مینیکس </w:t>
      </w:r>
      <w:r w:rsidR="001D0A6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شدوآن راموردبررسی قرارداد</w:t>
      </w:r>
      <w:r w:rsidR="005F1C7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ولی </w:t>
      </w:r>
      <w:r w:rsidR="00FD3FC9">
        <w:rPr>
          <w:rFonts w:asciiTheme="minorBidi" w:hAnsiTheme="minorBidi" w:cs="B Lotus" w:hint="cs"/>
          <w:sz w:val="28"/>
          <w:szCs w:val="28"/>
          <w:rtl/>
          <w:lang w:bidi="fa-IR"/>
        </w:rPr>
        <w:t>مینیکس</w:t>
      </w:r>
      <w:r w:rsidR="005F1C7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سیستم عاملی آموزشی بود</w:t>
      </w:r>
      <w:r w:rsidR="001D0A6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که نیازهای</w:t>
      </w:r>
      <w:r w:rsidR="005F1C7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31415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تور</w:t>
      </w:r>
      <w:r w:rsidR="005F1C7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والدز</w:t>
      </w:r>
      <w:r w:rsidR="0031415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رابرطرف نمی کرد.</w:t>
      </w:r>
      <w:r w:rsidR="0000058F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31415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تور</w:t>
      </w:r>
      <w:r w:rsidR="001D0A6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والدز</w:t>
      </w:r>
      <w:r w:rsidR="0000058F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1D0A6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یک س</w:t>
      </w:r>
      <w:r w:rsidR="0031415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یستم عامل جدی می خواست که </w:t>
      </w:r>
      <w:r w:rsidR="001D0A6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مانندیک </w:t>
      </w:r>
      <w:r w:rsidR="00CA508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یونیکس واقعی باشد.</w:t>
      </w:r>
    </w:p>
    <w:p w14:paraId="13038C05" w14:textId="74DEBC56" w:rsidR="00E36F3B" w:rsidRPr="003D2355" w:rsidRDefault="000F21CD" w:rsidP="009865D2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</w:t>
      </w:r>
      <w:r w:rsidR="0031415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راین زمان برنامه نویسان دنیابه واسطه</w:t>
      </w:r>
      <w:r w:rsidR="002C1754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پروژه گنو</w:t>
      </w:r>
      <w:r w:rsidR="0000058F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که توسط ریچارداستالمن</w:t>
      </w:r>
      <w:r w:rsidR="002F294E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آغازشده بودتحریک شده بودند.</w:t>
      </w:r>
      <w:r w:rsidR="00852764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این پروژه برای طراحی وبرنامه نویسی برنامه های </w:t>
      </w:r>
      <w:r w:rsidR="00BB698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آزاد</w:t>
      </w:r>
      <w:r w:rsidR="00852764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ودرعین حال باکیفیت به وجودآمده بود وتاسال 1991برنامه های زیادی راتولیدکرده بودمان</w:t>
      </w:r>
      <w:r w:rsidR="001B4EA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ند کامپایلرس</w:t>
      </w:r>
      <w:r w:rsidR="002F294E">
        <w:rPr>
          <w:rFonts w:asciiTheme="minorBidi" w:hAnsiTheme="minorBidi" w:cs="B Lotus" w:hint="cs"/>
          <w:sz w:val="28"/>
          <w:szCs w:val="28"/>
          <w:rtl/>
          <w:lang w:bidi="fa-IR"/>
        </w:rPr>
        <w:t>ی ،</w:t>
      </w:r>
      <w:r w:rsidR="002F294E">
        <w:rPr>
          <w:rFonts w:asciiTheme="minorBidi" w:hAnsiTheme="minorBidi" w:cs="B Lotus"/>
          <w:sz w:val="28"/>
          <w:szCs w:val="28"/>
          <w:lang w:bidi="fa-IR"/>
        </w:rPr>
        <w:t xml:space="preserve"> </w:t>
      </w:r>
      <w:r w:rsidR="002F294E">
        <w:rPr>
          <w:rFonts w:asciiTheme="minorBidi" w:hAnsiTheme="minorBidi" w:cs="B Lotus" w:hint="cs"/>
          <w:sz w:val="28"/>
          <w:szCs w:val="28"/>
          <w:rtl/>
          <w:lang w:bidi="fa-IR"/>
        </w:rPr>
        <w:t>ویرایشگر</w:t>
      </w:r>
      <w:r w:rsidR="001B4EA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متنی</w:t>
      </w:r>
      <w:r w:rsidR="002F294E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1B4EA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وبرنامه های اصلی که یک سیستم عامل نیازداردبه </w:t>
      </w:r>
      <w:r w:rsidR="001B4EA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lastRenderedPageBreak/>
        <w:t>جزکرنل سیستم عامل که به اسم</w:t>
      </w:r>
      <w:r w:rsidR="00236B11">
        <w:rPr>
          <w:rFonts w:hint="cs"/>
          <w:rtl/>
        </w:rPr>
        <w:t xml:space="preserve"> </w:t>
      </w:r>
      <w:r w:rsidR="00236B11">
        <w:t>HURD</w:t>
      </w:r>
      <w:r w:rsidR="00AA46E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درحال گسترش وکدنویسی بودو</w:t>
      </w:r>
      <w:r w:rsidR="001B4EA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راه اندازهای سخت افزار</w:t>
      </w:r>
      <w:r w:rsidR="007B4637" w:rsidRPr="003D2355">
        <w:rPr>
          <w:rFonts w:asciiTheme="minorBidi" w:hAnsiTheme="minorBidi" w:cs="B Lotus"/>
          <w:sz w:val="28"/>
          <w:szCs w:val="28"/>
          <w:lang w:bidi="fa-IR"/>
        </w:rPr>
        <w:t xml:space="preserve"> </w:t>
      </w:r>
      <w:r w:rsidR="001B4EA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که آن هم تحت یک پروژه درحال گسترش بود.</w:t>
      </w:r>
      <w:r w:rsidR="00B52820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ولی چندسالی طول می کشیدتااین پروژه هاآماده شود.</w:t>
      </w:r>
    </w:p>
    <w:tbl>
      <w:tblPr>
        <w:bidiVisual/>
        <w:tblW w:w="45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"/>
        <w:gridCol w:w="2400"/>
      </w:tblGrid>
      <w:tr w:rsidR="00916EE2" w:rsidRPr="003D2355" w14:paraId="7A4588BA" w14:textId="77777777" w:rsidTr="00916EE2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A1F6A1F" w14:textId="77777777" w:rsidR="00916EE2" w:rsidRPr="003D2355" w:rsidRDefault="00916EE2" w:rsidP="00916EE2">
            <w:pPr>
              <w:bidi/>
              <w:spacing w:after="0" w:line="240" w:lineRule="auto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noProof/>
                <w:color w:val="0000FF"/>
                <w:sz w:val="24"/>
                <w:szCs w:val="24"/>
                <w:lang w:bidi="fa-IR"/>
              </w:rPr>
              <w:drawing>
                <wp:inline distT="0" distB="0" distL="0" distR="0" wp14:editId="18930975">
                  <wp:extent cx="1428750" cy="1819275"/>
                  <wp:effectExtent l="19050" t="0" r="0" b="0"/>
                  <wp:docPr id="3" name="Picture 3" descr="http://upload.wikimedia.org/wikipedia/commons/thumb/f/f4/Richard_Matthew_Stallman_cropped.jpeg/150px-Richard_Matthew_Stallman_cropped.jpeg">
                    <a:hlinkClick xmlns:a="http://schemas.openxmlformats.org/drawingml/2006/main" r:id="rId10" tooltip="&quot;ریچارد استالمن ، چپ ، موسس پروژه گنو ، و لینوس توروالدز ، راست ، نویسنده کرنل لینوکس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commons/thumb/f/f4/Richard_Matthew_Stallman_cropped.jpeg/150px-Richard_Matthew_Stallman_cropped.jpeg">
                            <a:hlinkClick r:id="rId10" tooltip="&quot;ریچارد استالمن ، چپ ، موسس پروژه گنو ، و لینوس توروالدز ، راست ، نویسنده کرنل لینوکس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6D39E" w14:textId="77777777" w:rsidR="00916EE2" w:rsidRPr="003D2355" w:rsidRDefault="00916EE2" w:rsidP="00916EE2">
            <w:pPr>
              <w:bidi/>
              <w:spacing w:after="0" w:line="240" w:lineRule="auto"/>
              <w:rPr>
                <w:rFonts w:ascii="Times New Roman" w:eastAsia="Times New Roman" w:hAnsi="Times New Roman" w:cs="B Lotu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61429E" w14:textId="77777777" w:rsidR="00916EE2" w:rsidRPr="003D2355" w:rsidRDefault="00916EE2" w:rsidP="00916EE2">
            <w:pPr>
              <w:bidi/>
              <w:spacing w:after="0" w:line="240" w:lineRule="auto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noProof/>
                <w:color w:val="0000FF"/>
                <w:sz w:val="24"/>
                <w:szCs w:val="24"/>
                <w:lang w:bidi="fa-IR"/>
              </w:rPr>
              <w:drawing>
                <wp:inline distT="0" distB="0" distL="0" distR="0" wp14:editId="5BDE8D44">
                  <wp:extent cx="1504950" cy="1819275"/>
                  <wp:effectExtent l="19050" t="0" r="0" b="0"/>
                  <wp:docPr id="5" name="Picture 4" descr="http://upload.wikimedia.org/wikipedia/commons/thumb/7/71/Linus_Torvalds_cropped.jpeg/150px-Linus_Torvalds_cropped.jpeg">
                    <a:hlinkClick xmlns:a="http://schemas.openxmlformats.org/drawingml/2006/main" r:id="rId12" tooltip="&quot;ریچارد استالمن ، چپ ، موسس پروژه گنو ، و لینوس توروالدز ، راست ، نویسنده کرنل لینوکس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commons/thumb/7/71/Linus_Torvalds_cropped.jpeg/150px-Linus_Torvalds_cropped.jpeg">
                            <a:hlinkClick r:id="rId12" tooltip="&quot;ریچارد استالمن ، چپ ، موسس پروژه گنو ، و لینوس توروالدز ، راست ، نویسنده کرنل لینوکس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B45E6" w14:textId="77777777" w:rsidR="00916EE2" w:rsidRPr="003D2355" w:rsidRDefault="00916EE2" w:rsidP="009B4C04">
      <w:pPr>
        <w:bidi/>
        <w:ind w:left="990"/>
        <w:rPr>
          <w:rFonts w:asciiTheme="minorBidi" w:hAnsiTheme="minorBidi" w:cs="B Lotus"/>
          <w:i/>
          <w:iCs/>
          <w:rtl/>
          <w:lang w:bidi="fa-IR"/>
        </w:rPr>
      </w:pPr>
      <w:r w:rsidRPr="003D2355">
        <w:rPr>
          <w:rFonts w:asciiTheme="minorBidi" w:hAnsiTheme="minorBidi" w:cs="B Lotus" w:hint="cs"/>
          <w:rtl/>
          <w:lang w:bidi="fa-IR"/>
        </w:rPr>
        <w:t xml:space="preserve">                                 </w:t>
      </w:r>
      <w:r w:rsidRPr="003D2355">
        <w:rPr>
          <w:rFonts w:asciiTheme="minorBidi" w:hAnsiTheme="minorBidi" w:cs="B Lotus" w:hint="cs"/>
          <w:i/>
          <w:iCs/>
          <w:rtl/>
          <w:lang w:bidi="fa-IR"/>
        </w:rPr>
        <w:t xml:space="preserve">ریچارداستالمن                     </w:t>
      </w:r>
      <w:bookmarkStart w:id="0" w:name="OLE_LINK1"/>
      <w:bookmarkStart w:id="1" w:name="OLE_LINK2"/>
      <w:r w:rsidRPr="003D2355">
        <w:rPr>
          <w:rFonts w:asciiTheme="minorBidi" w:hAnsiTheme="minorBidi" w:cs="B Lotus" w:hint="cs"/>
          <w:i/>
          <w:iCs/>
          <w:rtl/>
          <w:lang w:bidi="fa-IR"/>
        </w:rPr>
        <w:t xml:space="preserve"> لینوس توروالدز      </w:t>
      </w:r>
      <w:bookmarkEnd w:id="0"/>
      <w:bookmarkEnd w:id="1"/>
    </w:p>
    <w:p w14:paraId="57D56BD5" w14:textId="77777777" w:rsidR="00B52820" w:rsidRPr="003D2355" w:rsidRDefault="00816FB4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>
        <w:rPr>
          <w:rFonts w:asciiTheme="minorBidi" w:hAnsiTheme="minorBidi" w:cs="B Lotus" w:hint="cs"/>
          <w:sz w:val="28"/>
          <w:szCs w:val="28"/>
          <w:rtl/>
          <w:lang w:bidi="fa-IR"/>
        </w:rPr>
        <w:t>لینوس تور</w:t>
      </w:r>
      <w:r w:rsidR="00B52820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والدزنمی توانست این همه مدت صبرکندبه خاطرهمین شروع به گسترش یک کرنل کردکه بعدها اسم آن لینوکس شد.</w:t>
      </w:r>
      <w:r w:rsidR="00B4024E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بعد ازشروع پروژه درآوریل</w:t>
      </w:r>
      <w:r w:rsidR="00314152"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="00B4024E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توروالدز در25 آگوست این نامه را به گروه خبری </w:t>
      </w:r>
      <w:r w:rsidR="00201644">
        <w:rPr>
          <w:rFonts w:asciiTheme="minorBidi" w:hAnsiTheme="minorBidi" w:cs="B Lotus"/>
          <w:sz w:val="28"/>
          <w:szCs w:val="28"/>
          <w:rtl/>
          <w:lang w:bidi="fa-IR"/>
        </w:rPr>
        <w:t>مینیکس</w:t>
      </w:r>
      <w:r w:rsidR="00B4024E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ارسال کرد:</w:t>
      </w:r>
    </w:p>
    <w:p w14:paraId="3196BE12" w14:textId="77777777" w:rsidR="00B4024E" w:rsidRPr="003D2355" w:rsidRDefault="00B4024E" w:rsidP="00B4024E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: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لینوس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توروالدز</w:t>
      </w:r>
    </w:p>
    <w:p w14:paraId="7F067D65" w14:textId="77777777" w:rsidR="00B4024E" w:rsidRPr="003D2355" w:rsidRDefault="00B4024E" w:rsidP="00B4024E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: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گروه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خبری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مینیکس</w:t>
      </w:r>
    </w:p>
    <w:p w14:paraId="3705891F" w14:textId="77777777" w:rsidR="00B4024E" w:rsidRPr="003D2355" w:rsidRDefault="00B4024E" w:rsidP="00B4024E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موضوع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: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بیشتر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چه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چیزی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میخواهید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مینیکس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ببینید؟</w:t>
      </w:r>
    </w:p>
    <w:p w14:paraId="6A6A46A5" w14:textId="77777777" w:rsidR="00B4024E" w:rsidRPr="003D2355" w:rsidRDefault="00B4024E" w:rsidP="00B4024E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خلاصه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: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نظرخواهی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کوچک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مورد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سیستم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عامل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جدید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</w:t>
      </w:r>
    </w:p>
    <w:p w14:paraId="0A2526B9" w14:textId="77777777" w:rsidR="00B4024E" w:rsidRPr="003D2355" w:rsidRDefault="00B4024E" w:rsidP="00B4024E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</w:p>
    <w:p w14:paraId="4E4B4792" w14:textId="77777777" w:rsidR="00B4024E" w:rsidRPr="003D2355" w:rsidRDefault="00B4024E" w:rsidP="00B4024E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سلام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تمام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استفاده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کنندگان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مینیکس</w:t>
      </w:r>
    </w:p>
    <w:p w14:paraId="39058701" w14:textId="591C8302" w:rsidR="00B4024E" w:rsidRPr="003D2355" w:rsidRDefault="00B4024E" w:rsidP="00E34C1A">
      <w:pPr>
        <w:bidi/>
        <w:ind w:left="990"/>
        <w:jc w:val="both"/>
        <w:rPr>
          <w:rFonts w:asciiTheme="minorBidi" w:hAnsiTheme="minorBidi" w:cs="B Lotus"/>
          <w:i/>
          <w:iCs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حال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تهیه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یک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سیستم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عامل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رایگان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فقط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عنوان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سرگرمی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بزرگی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حرفه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گنو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برای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دستگاههای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386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486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کار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آوریل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شروع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درحال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آماده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شدن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مایلم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نظرات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کاربران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مورد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چیزهایی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مینیکس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دوست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دارند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یا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ندارند،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جمع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آوری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کنم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زیرا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سیستم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عامل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حدودا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شبیه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مانند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ساختار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سیستم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فایل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مشابه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چیزهای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دیگر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...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lastRenderedPageBreak/>
        <w:t>من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اکنون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bash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نسخه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1.08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GCC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نسخه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1.40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منتقل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کرده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نظر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میرسد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کار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میکند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عرض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چند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ماه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چیزی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آزمایشی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کرده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مایلم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بدانم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کاربران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بیشتر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چه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قابلیتهایی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نیاز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دارند؟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پیشنهادی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استقبال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میکنم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ولی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قول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نمی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دهم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همه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آنها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اجرا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کنم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لینوس</w:t>
      </w:r>
    </w:p>
    <w:p w14:paraId="2418F879" w14:textId="77777777" w:rsidR="00314152" w:rsidRPr="003D2355" w:rsidRDefault="00314152" w:rsidP="00314152">
      <w:pPr>
        <w:bidi/>
        <w:ind w:left="990"/>
        <w:jc w:val="both"/>
        <w:rPr>
          <w:rFonts w:asciiTheme="minorBidi" w:hAnsiTheme="minorBidi" w:cs="B Lotus"/>
          <w:i/>
          <w:iCs/>
          <w:sz w:val="28"/>
          <w:szCs w:val="28"/>
          <w:lang w:bidi="fa-IR"/>
        </w:rPr>
      </w:pPr>
    </w:p>
    <w:p w14:paraId="6D00FBE4" w14:textId="77777777" w:rsidR="00314152" w:rsidRPr="003D2355" w:rsidRDefault="00314152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همزمان باآماده شدن لینوکس نسخه 0.02 اعلامیه ای ازسوی توروالدزبه شرح زیراعلام شد: </w:t>
      </w:r>
    </w:p>
    <w:p w14:paraId="59CC5409" w14:textId="77777777" w:rsidR="00314152" w:rsidRPr="003D2355" w:rsidRDefault="00314152" w:rsidP="00314152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: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لینوس</w:t>
      </w:r>
      <w:r w:rsidR="002C01E7"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توروالدز</w:t>
      </w:r>
    </w:p>
    <w:p w14:paraId="0EC0C101" w14:textId="77777777" w:rsidR="00314152" w:rsidRPr="003D2355" w:rsidRDefault="00314152" w:rsidP="00314152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: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گروه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خبری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مینیکس</w:t>
      </w:r>
    </w:p>
    <w:p w14:paraId="13B8EDC7" w14:textId="77777777" w:rsidR="00314152" w:rsidRPr="003D2355" w:rsidRDefault="00314152" w:rsidP="00314152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موضوع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: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کدهای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منبع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رایگان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هسته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مشابه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مینیکس</w:t>
      </w:r>
    </w:p>
    <w:p w14:paraId="3886976D" w14:textId="77777777" w:rsidR="00314152" w:rsidRPr="003D2355" w:rsidRDefault="00314152" w:rsidP="00314152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</w:p>
    <w:p w14:paraId="1E6C09EA" w14:textId="77777777" w:rsidR="00314152" w:rsidRPr="003D2355" w:rsidRDefault="00314152" w:rsidP="00314152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آیا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شما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روزهای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زیبای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مینیکس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 xml:space="preserve"> 1.1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محروم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اید؟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هنگامی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مردها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مرد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بودند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اندازهای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دستگاه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خود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خودشان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مینوشتند؟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آیا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شما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فاقد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یک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پروزه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زیبا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هستید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میرید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سیستم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عاملی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داشته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باشید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بتوانید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آنرا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مطابق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نیازهای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خود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آورید؟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اینگونه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نامه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برای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شما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نوشته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.</w:t>
      </w:r>
    </w:p>
    <w:p w14:paraId="31C51D44" w14:textId="77777777" w:rsidR="00314152" w:rsidRPr="003D2355" w:rsidRDefault="00314152" w:rsidP="00314152">
      <w:pPr>
        <w:bidi/>
        <w:ind w:left="990"/>
        <w:jc w:val="both"/>
        <w:rPr>
          <w:rFonts w:asciiTheme="minorBidi" w:hAnsiTheme="minorBidi" w:cs="B Lotus"/>
          <w:i/>
          <w:iCs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همانطور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ماه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پیش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گفتم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حال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کار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بروی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یک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سیستم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عامل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رایگان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مشابه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مینیکس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برای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کامپیوترهای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386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سیستم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عامل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اکنون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بجایی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رسیده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قابل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استفاده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مایل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کدهای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منبع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سطح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گسترده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پخش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نمایم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نسخه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0.02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ولی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موفق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نرم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افزارهای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Bash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GCC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GNU-Make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GNU-sed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Compress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غیره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تحت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اجرا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کنم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کدهای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منبع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پروژه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میتوانید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آدرس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nic.funet.fi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آدرس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128.214.6.100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دایرکتوری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pub/OS/Linux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پیدا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کنید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دایرکتوری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همچنین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دارای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چند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فایل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README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تعدادی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باینری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قابل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اجرا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تحت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لینوکس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تمام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کدهای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منبع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ارائه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lastRenderedPageBreak/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زیرا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هیچ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یک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کدهای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مینیکس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آن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استفاده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نشده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سیستم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میتوانید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همانطور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کامپایل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استفاده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کنید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کدهای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منبع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باینری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میتوانید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مسیر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  <w:t>pub/GNU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پیدا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کنید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.</w:t>
      </w:r>
    </w:p>
    <w:p w14:paraId="72008993" w14:textId="60C56AAE" w:rsidR="002C01E7" w:rsidRPr="003D2355" w:rsidRDefault="002C01E7" w:rsidP="00E34C1A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دراین زمان چون دیگرسیستم عامل </w:t>
      </w:r>
      <w:r w:rsidR="00201644">
        <w:rPr>
          <w:rFonts w:asciiTheme="minorBidi" w:hAnsiTheme="minorBidi" w:cs="B Lotus"/>
          <w:sz w:val="28"/>
          <w:szCs w:val="28"/>
          <w:rtl/>
          <w:lang w:bidi="fa-IR"/>
        </w:rPr>
        <w:t>مینیکس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مثل سابق نبودولایسنس شده بودافراد زیادی جذب مخلوق توروالدزشدند.برنامه نویسان سراسردنیا روی کدهایی که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توروالدزدراختیارآنها گذاشته بود کارمیکردند وپس ازبهینه کردن این کدهارابه توروالدزبرمی گرداندند تا آنهارادرنسخه بعدی اعمال کند.</w:t>
      </w:r>
    </w:p>
    <w:p w14:paraId="19AABE5F" w14:textId="77777777" w:rsidR="00411985" w:rsidRPr="003D2355" w:rsidRDefault="00411985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بدترین چیزدرتوسعه لینوکس به گفته خوده توروالدزنامه ای بودکه تاننباوم برای توروالدزنوشته بود:</w:t>
      </w:r>
    </w:p>
    <w:p w14:paraId="465600A1" w14:textId="77777777" w:rsidR="00411985" w:rsidRPr="003D2355" w:rsidRDefault="00411985" w:rsidP="00CC0CB4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lang w:bidi="fa-IR"/>
        </w:rPr>
      </w:pP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“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نکته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تاکید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دارم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ایجاد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یک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هسته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یکپارچه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سال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1991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یک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اشتباه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پایه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بود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خدا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را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شکر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شما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شاگرد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نیستید،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واگر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برای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چنین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طرحی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نمره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بالایی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نمی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گرفتید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.”</w:t>
      </w:r>
    </w:p>
    <w:p w14:paraId="6C62EA37" w14:textId="77777777" w:rsidR="00411985" w:rsidRPr="003D2355" w:rsidRDefault="00411985" w:rsidP="00CC0CB4">
      <w:pPr>
        <w:bidi/>
        <w:jc w:val="both"/>
        <w:rPr>
          <w:rFonts w:asciiTheme="minorBidi" w:hAnsiTheme="minorBidi" w:cs="B Lotus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تاننباوم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یک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استاد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مشهور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بود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هرچه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گفت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واقعیت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داشت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ولی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مورد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لینوکس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اشتباه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میکرد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توروالدز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کسی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نبود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این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سادگی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ها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پذیرای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شکست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باشد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>.</w:t>
      </w:r>
    </w:p>
    <w:p w14:paraId="29C035FF" w14:textId="77777777" w:rsidR="00411985" w:rsidRPr="003D2355" w:rsidRDefault="00411985" w:rsidP="00CC0CB4">
      <w:pPr>
        <w:bidi/>
        <w:jc w:val="both"/>
        <w:rPr>
          <w:rFonts w:asciiTheme="minorBidi" w:hAnsiTheme="minorBidi" w:cs="B Lotus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تاننباوم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همچنین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گفته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بود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201644">
        <w:rPr>
          <w:rFonts w:asciiTheme="minorBidi" w:hAnsiTheme="minorBidi" w:cs="B Lotus"/>
          <w:color w:val="953735" w:themeColor="accent2" w:themeShade="BF"/>
          <w:sz w:val="28"/>
          <w:szCs w:val="28"/>
          <w:rtl/>
          <w:lang w:bidi="fa-IR"/>
        </w:rPr>
        <w:t xml:space="preserve">: </w:t>
      </w:r>
      <w:r w:rsidRPr="00201644">
        <w:rPr>
          <w:rFonts w:asciiTheme="minorBidi" w:hAnsiTheme="minorBidi" w:cs="B Lotus"/>
          <w:i/>
          <w:iCs/>
          <w:color w:val="953735" w:themeColor="accent2" w:themeShade="BF"/>
          <w:sz w:val="28"/>
          <w:szCs w:val="28"/>
          <w:rtl/>
          <w:lang w:bidi="fa-IR"/>
        </w:rPr>
        <w:t>“</w:t>
      </w:r>
      <w:r w:rsidRPr="00201644">
        <w:rPr>
          <w:rFonts w:asciiTheme="minorBidi" w:hAnsiTheme="minorBidi" w:cs="B Lotus" w:hint="cs"/>
          <w:i/>
          <w:iCs/>
          <w:color w:val="953735" w:themeColor="accent2" w:themeShade="BF"/>
          <w:sz w:val="28"/>
          <w:szCs w:val="28"/>
          <w:rtl/>
          <w:lang w:bidi="fa-IR"/>
        </w:rPr>
        <w:t>لینوکس</w:t>
      </w:r>
      <w:r w:rsidRPr="00201644">
        <w:rPr>
          <w:rFonts w:asciiTheme="minorBidi" w:hAnsiTheme="minorBidi" w:cs="B Lotus"/>
          <w:i/>
          <w:iCs/>
          <w:color w:val="953735" w:themeColor="accent2" w:themeShade="BF"/>
          <w:sz w:val="28"/>
          <w:szCs w:val="28"/>
          <w:rtl/>
          <w:lang w:bidi="fa-IR"/>
        </w:rPr>
        <w:t xml:space="preserve"> </w:t>
      </w:r>
      <w:r w:rsidRPr="00201644">
        <w:rPr>
          <w:rFonts w:asciiTheme="minorBidi" w:hAnsiTheme="minorBidi" w:cs="B Lotus" w:hint="cs"/>
          <w:i/>
          <w:iCs/>
          <w:color w:val="953735" w:themeColor="accent2" w:themeShade="BF"/>
          <w:sz w:val="28"/>
          <w:szCs w:val="28"/>
          <w:rtl/>
          <w:lang w:bidi="fa-IR"/>
        </w:rPr>
        <w:t>منسوخ</w:t>
      </w:r>
      <w:r w:rsidRPr="00201644">
        <w:rPr>
          <w:rFonts w:asciiTheme="minorBidi" w:hAnsiTheme="minorBidi" w:cs="B Lotus"/>
          <w:i/>
          <w:iCs/>
          <w:color w:val="953735" w:themeColor="accent2" w:themeShade="BF"/>
          <w:sz w:val="28"/>
          <w:szCs w:val="28"/>
          <w:rtl/>
          <w:lang w:bidi="fa-IR"/>
        </w:rPr>
        <w:t xml:space="preserve"> </w:t>
      </w:r>
      <w:r w:rsidRPr="00201644">
        <w:rPr>
          <w:rFonts w:asciiTheme="minorBidi" w:hAnsiTheme="minorBidi" w:cs="B Lotus" w:hint="cs"/>
          <w:i/>
          <w:iCs/>
          <w:color w:val="953735" w:themeColor="accent2" w:themeShade="BF"/>
          <w:sz w:val="28"/>
          <w:szCs w:val="28"/>
          <w:rtl/>
          <w:lang w:bidi="fa-IR"/>
        </w:rPr>
        <w:t>شده</w:t>
      </w:r>
      <w:r w:rsidRPr="00201644">
        <w:rPr>
          <w:rFonts w:asciiTheme="minorBidi" w:hAnsiTheme="minorBidi" w:cs="B Lotus"/>
          <w:i/>
          <w:iCs/>
          <w:color w:val="953735" w:themeColor="accent2" w:themeShade="BF"/>
          <w:sz w:val="28"/>
          <w:szCs w:val="28"/>
          <w:rtl/>
          <w:lang w:bidi="fa-IR"/>
        </w:rPr>
        <w:t xml:space="preserve"> </w:t>
      </w:r>
      <w:r w:rsidRPr="00201644">
        <w:rPr>
          <w:rFonts w:asciiTheme="minorBidi" w:hAnsiTheme="minorBidi" w:cs="B Lotus" w:hint="cs"/>
          <w:i/>
          <w:iCs/>
          <w:color w:val="953735" w:themeColor="accent2" w:themeShade="BF"/>
          <w:sz w:val="28"/>
          <w:szCs w:val="28"/>
          <w:rtl/>
          <w:lang w:bidi="fa-IR"/>
        </w:rPr>
        <w:t>است</w:t>
      </w:r>
      <w:r w:rsidRPr="00201644">
        <w:rPr>
          <w:rFonts w:asciiTheme="minorBidi" w:hAnsiTheme="minorBidi" w:cs="B Lotus" w:hint="eastAsia"/>
          <w:i/>
          <w:iCs/>
          <w:color w:val="953735" w:themeColor="accent2" w:themeShade="BF"/>
          <w:sz w:val="28"/>
          <w:szCs w:val="28"/>
          <w:rtl/>
          <w:lang w:bidi="fa-IR"/>
        </w:rPr>
        <w:t>”</w:t>
      </w:r>
      <w:r w:rsidRPr="00201644">
        <w:rPr>
          <w:rFonts w:asciiTheme="minorBidi" w:hAnsiTheme="minorBidi" w:cs="B Lotus"/>
          <w:i/>
          <w:iCs/>
          <w:color w:val="953735" w:themeColor="accent2" w:themeShade="BF"/>
          <w:sz w:val="28"/>
          <w:szCs w:val="28"/>
          <w:rtl/>
          <w:lang w:bidi="fa-IR"/>
        </w:rPr>
        <w:t>.</w:t>
      </w:r>
    </w:p>
    <w:p w14:paraId="4DE42E69" w14:textId="77777777" w:rsidR="00411985" w:rsidRPr="003D2355" w:rsidRDefault="00411985" w:rsidP="00CC0CB4">
      <w:pPr>
        <w:bidi/>
        <w:jc w:val="both"/>
        <w:rPr>
          <w:rFonts w:asciiTheme="minorBidi" w:hAnsiTheme="minorBidi" w:cs="B Lotus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اکنون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نوبت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حرکت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نسل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جدید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لینوکس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بود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.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با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پشتیبانی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قوی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طرف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اجتماع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لینوکس،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توروالدز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یک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پاسخ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مناسب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برای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تاننباوم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فرستاد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:</w:t>
      </w:r>
    </w:p>
    <w:p w14:paraId="45D54384" w14:textId="77777777" w:rsidR="00411985" w:rsidRPr="003D2355" w:rsidRDefault="00411985" w:rsidP="00411985">
      <w:pPr>
        <w:bidi/>
        <w:ind w:left="990"/>
        <w:jc w:val="both"/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eastAsia"/>
          <w:i/>
          <w:iCs/>
          <w:color w:val="632523" w:themeColor="accent2" w:themeShade="80"/>
          <w:sz w:val="28"/>
          <w:szCs w:val="28"/>
          <w:rtl/>
          <w:lang w:bidi="fa-IR"/>
        </w:rPr>
        <w:t>“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شغل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شما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استاد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دانشگاه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محقق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بودن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این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بهانه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خوبی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برای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برخی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مغز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خرابکنی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های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="00201644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مینیکس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i/>
          <w:iCs/>
          <w:color w:val="632523" w:themeColor="accent2" w:themeShade="80"/>
          <w:sz w:val="28"/>
          <w:szCs w:val="28"/>
          <w:rtl/>
          <w:lang w:bidi="fa-IR"/>
        </w:rPr>
        <w:t>است</w:t>
      </w:r>
      <w:r w:rsidRPr="003D2355">
        <w:rPr>
          <w:rFonts w:asciiTheme="minorBidi" w:hAnsiTheme="minorBidi" w:cs="B Lotus"/>
          <w:i/>
          <w:iCs/>
          <w:color w:val="632523" w:themeColor="accent2" w:themeShade="80"/>
          <w:sz w:val="28"/>
          <w:szCs w:val="28"/>
          <w:rtl/>
          <w:lang w:bidi="fa-IR"/>
        </w:rPr>
        <w:t>.”</w:t>
      </w:r>
    </w:p>
    <w:p w14:paraId="218C02D6" w14:textId="77777777" w:rsidR="00D14EF5" w:rsidRPr="003D2355" w:rsidRDefault="00D14EF5" w:rsidP="00D14EF5">
      <w:pPr>
        <w:bidi/>
        <w:ind w:left="990"/>
        <w:jc w:val="center"/>
        <w:rPr>
          <w:rFonts w:asciiTheme="minorBidi" w:hAnsiTheme="minorBidi" w:cs="B Lotus"/>
          <w:i/>
          <w:iCs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/>
          <w:i/>
          <w:iCs/>
          <w:noProof/>
          <w:sz w:val="28"/>
          <w:szCs w:val="28"/>
          <w:rtl/>
          <w:lang w:bidi="fa-IR"/>
        </w:rPr>
        <w:drawing>
          <wp:inline distT="0" distB="0" distL="0" distR="0" wp14:editId="03DE59A6">
            <wp:extent cx="1714500" cy="1285875"/>
            <wp:effectExtent l="19050" t="0" r="0" b="0"/>
            <wp:docPr id="8" name="Picture 5" descr="http://upload.wikimedia.org/wikipedia/commons/thumb/c/c3/AndrewTanenbaum.JPG/180px-AndrewTanenbaum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c/c3/AndrewTanenbaum.JPG/180px-AndrewTanenbaum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58417" w14:textId="77777777" w:rsidR="00DD02C8" w:rsidRPr="003D2355" w:rsidRDefault="00DD02C8" w:rsidP="00DD02C8">
      <w:pPr>
        <w:bidi/>
        <w:ind w:left="990"/>
        <w:jc w:val="center"/>
        <w:rPr>
          <w:rFonts w:asciiTheme="minorBidi" w:hAnsiTheme="minorBidi" w:cs="B Lotus"/>
          <w:i/>
          <w:iCs/>
          <w:rtl/>
          <w:lang w:bidi="fa-IR"/>
        </w:rPr>
      </w:pPr>
      <w:r w:rsidRPr="003D2355">
        <w:rPr>
          <w:rFonts w:asciiTheme="minorBidi" w:hAnsiTheme="minorBidi" w:cs="B Lotus" w:hint="cs"/>
          <w:i/>
          <w:iCs/>
          <w:rtl/>
          <w:lang w:bidi="fa-IR"/>
        </w:rPr>
        <w:t>اندرو تاننباوم</w:t>
      </w:r>
    </w:p>
    <w:p w14:paraId="52B9309C" w14:textId="1B358EA6" w:rsidR="00F46D48" w:rsidRPr="003D2355" w:rsidRDefault="00411985" w:rsidP="00E34C1A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lastRenderedPageBreak/>
        <w:t>توروالدزدیگرتنهانبودپشت اویک اجتماع عظیم کاربری وبرنامه نویس وجودداشت که هرکدام سهمی درتوسع</w:t>
      </w:r>
      <w:r w:rsidR="000B2459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گنو/لینوکس داشتند</w:t>
      </w:r>
      <w:r w:rsidR="00F536B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.گنو/لینوکس باسرعتی زیاددرحال رشد بود واین رشدزمانی چندبرابرشد که شرکت های تجاری واردعرصه </w:t>
      </w:r>
      <w:r w:rsidR="00BB698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متن باز</w:t>
      </w:r>
      <w:r w:rsidR="00F536B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شدندوهرکدام به نحوی این پروژه عظیم راحمایت کردند.</w:t>
      </w:r>
    </w:p>
    <w:p w14:paraId="258AAABD" w14:textId="77777777" w:rsidR="00F211A7" w:rsidRPr="003D2355" w:rsidRDefault="00F211A7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درآن زمان ایرادی را که کاربران خانگی ازاین سیستم عامل می گرفتندمتنی بودن آن بودواین رابهانه ای برای استفاده نکردن ازاین سیستم عامل کرده بودندولی زمانی که سیستم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X-Window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وبه دنبال آن محیط های دسکتاپ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G</w:t>
      </w:r>
      <w:r w:rsidR="00600BD2" w:rsidRPr="003D2355">
        <w:rPr>
          <w:rFonts w:asciiTheme="minorBidi" w:hAnsiTheme="minorBidi" w:cs="B Lotus"/>
          <w:sz w:val="28"/>
          <w:szCs w:val="28"/>
          <w:lang w:bidi="fa-IR"/>
        </w:rPr>
        <w:t>NOME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 </w:t>
      </w:r>
      <w:r w:rsidR="00600BD2" w:rsidRPr="003D2355">
        <w:rPr>
          <w:rFonts w:asciiTheme="minorBidi" w:hAnsiTheme="minorBidi" w:cs="B Lotus"/>
          <w:sz w:val="28"/>
          <w:szCs w:val="28"/>
          <w:lang w:bidi="fa-IR"/>
        </w:rPr>
        <w:t>KDE</w:t>
      </w:r>
      <w:r w:rsidR="00600BD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برروی سیستم عامل گنو/لینوکس پیاده شددیگرهیچ بهانه ای  برای کسی نمانده بودکه ازاین سیستم عامل استفاده نکند.</w:t>
      </w:r>
    </w:p>
    <w:p w14:paraId="53C4D4DF" w14:textId="77777777" w:rsidR="00D14EF5" w:rsidRPr="003D2355" w:rsidRDefault="00D14EF5" w:rsidP="00CC0CB4">
      <w:pPr>
        <w:bidi/>
        <w:jc w:val="both"/>
        <w:rPr>
          <w:rFonts w:asciiTheme="minorBidi" w:hAnsiTheme="minorBidi" w:cs="B Lotus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البته لینوکس اکنون محیط های گرافیکی زیادی داردولی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GNOME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KDE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دو موردازکاملترین محیط های دسکتاپ گنو/لینوکس هستند.</w:t>
      </w:r>
    </w:p>
    <w:p w14:paraId="41276267" w14:textId="77777777" w:rsidR="00075B3C" w:rsidRPr="003D2355" w:rsidRDefault="00075B3C" w:rsidP="00075B3C">
      <w:pPr>
        <w:bidi/>
        <w:ind w:left="990"/>
        <w:jc w:val="center"/>
        <w:rPr>
          <w:rFonts w:asciiTheme="minorBidi" w:hAnsiTheme="minorBidi" w:cs="B Lotus"/>
          <w:sz w:val="32"/>
          <w:szCs w:val="32"/>
          <w:lang w:bidi="fa-IR"/>
        </w:rPr>
      </w:pPr>
      <w:r w:rsidRPr="003D2355">
        <w:rPr>
          <w:rFonts w:asciiTheme="minorBidi" w:hAnsiTheme="minorBidi" w:cs="B Lotus"/>
          <w:noProof/>
          <w:sz w:val="32"/>
          <w:szCs w:val="32"/>
          <w:rtl/>
          <w:lang w:bidi="fa-IR"/>
        </w:rPr>
        <w:drawing>
          <wp:inline distT="0" distB="0" distL="0" distR="0" wp14:editId="0421F705">
            <wp:extent cx="3914775" cy="2981325"/>
            <wp:effectExtent l="19050" t="0" r="9525" b="0"/>
            <wp:docPr id="1" name="Picture 1" descr="G:\book\gn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ook\gnom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6D8C5" w14:textId="77777777" w:rsidR="00075B3C" w:rsidRPr="003D2355" w:rsidRDefault="00075B3C" w:rsidP="00075B3C">
      <w:pPr>
        <w:bidi/>
        <w:ind w:left="990"/>
        <w:jc w:val="center"/>
        <w:rPr>
          <w:rFonts w:asciiTheme="minorBidi" w:hAnsiTheme="minorBidi" w:cs="B Lotus"/>
          <w:i/>
          <w:iCs/>
          <w:lang w:bidi="fa-IR"/>
        </w:rPr>
      </w:pPr>
      <w:r w:rsidRPr="003D2355">
        <w:rPr>
          <w:rFonts w:asciiTheme="minorBidi" w:hAnsiTheme="minorBidi" w:cs="B Lotus" w:hint="cs"/>
          <w:i/>
          <w:iCs/>
          <w:rtl/>
          <w:lang w:bidi="fa-IR"/>
        </w:rPr>
        <w:t xml:space="preserve">محیط دسکتاپ </w:t>
      </w:r>
      <w:r w:rsidRPr="003D2355">
        <w:rPr>
          <w:rFonts w:asciiTheme="minorBidi" w:hAnsiTheme="minorBidi" w:cs="B Lotus"/>
          <w:i/>
          <w:iCs/>
          <w:lang w:bidi="fa-IR"/>
        </w:rPr>
        <w:t>GNOME</w:t>
      </w:r>
    </w:p>
    <w:p w14:paraId="7EE6BEC0" w14:textId="77777777" w:rsidR="00075B3C" w:rsidRPr="003D2355" w:rsidRDefault="00075B3C" w:rsidP="00CC0CB4">
      <w:pPr>
        <w:bidi/>
        <w:ind w:left="990"/>
        <w:jc w:val="center"/>
        <w:rPr>
          <w:rFonts w:asciiTheme="minorBidi" w:hAnsiTheme="minorBidi" w:cs="B Lotus"/>
          <w:i/>
          <w:iCs/>
          <w:lang w:bidi="fa-IR"/>
        </w:rPr>
      </w:pPr>
      <w:r w:rsidRPr="003D2355">
        <w:rPr>
          <w:rFonts w:asciiTheme="minorBidi" w:hAnsiTheme="minorBidi" w:cs="B Lotus"/>
          <w:i/>
          <w:iCs/>
          <w:noProof/>
          <w:rtl/>
          <w:lang w:bidi="fa-IR"/>
        </w:rPr>
        <w:lastRenderedPageBreak/>
        <w:drawing>
          <wp:inline distT="0" distB="0" distL="0" distR="0" wp14:editId="260E39C2">
            <wp:extent cx="3914775" cy="3114675"/>
            <wp:effectExtent l="19050" t="0" r="9525" b="0"/>
            <wp:docPr id="2" name="Picture 2" descr="G:\book\k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ook\kde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0CD00" w14:textId="77777777" w:rsidR="00075B3C" w:rsidRPr="003D2355" w:rsidRDefault="00075B3C" w:rsidP="00075B3C">
      <w:pPr>
        <w:bidi/>
        <w:ind w:left="990"/>
        <w:jc w:val="center"/>
        <w:rPr>
          <w:rFonts w:asciiTheme="minorBidi" w:hAnsiTheme="minorBidi" w:cs="B Lotus"/>
          <w:i/>
          <w:iCs/>
          <w:lang w:bidi="fa-IR"/>
        </w:rPr>
      </w:pPr>
      <w:r w:rsidRPr="003D2355">
        <w:rPr>
          <w:rFonts w:asciiTheme="minorBidi" w:hAnsiTheme="minorBidi" w:cs="B Lotus" w:hint="cs"/>
          <w:i/>
          <w:iCs/>
          <w:rtl/>
          <w:lang w:bidi="fa-IR"/>
        </w:rPr>
        <w:t xml:space="preserve">محیط دسکتاپ </w:t>
      </w:r>
      <w:r w:rsidRPr="003D2355">
        <w:rPr>
          <w:rFonts w:asciiTheme="minorBidi" w:hAnsiTheme="minorBidi" w:cs="B Lotus"/>
          <w:i/>
          <w:iCs/>
          <w:lang w:bidi="fa-IR"/>
        </w:rPr>
        <w:t>KDE4</w:t>
      </w:r>
    </w:p>
    <w:p w14:paraId="6C355F93" w14:textId="77777777" w:rsidR="00CF0878" w:rsidRDefault="00DD02C8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شایداین سوال</w:t>
      </w:r>
      <w:r w:rsidR="00CF0878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ها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درذهن خوانندگان پیش بیاید:</w:t>
      </w:r>
    </w:p>
    <w:p w14:paraId="56A07DDE" w14:textId="75F241FE" w:rsidR="00D14EF5" w:rsidRPr="003D2355" w:rsidRDefault="00CF0878" w:rsidP="00E34C1A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CF0878">
        <w:rPr>
          <w:rFonts w:asciiTheme="minorBidi" w:hAnsiTheme="minorBidi" w:cs="B Lotus" w:hint="cs"/>
          <w:b/>
          <w:bCs/>
          <w:sz w:val="28"/>
          <w:szCs w:val="28"/>
          <w:rtl/>
          <w:lang w:bidi="fa-IR"/>
        </w:rPr>
        <w:t>سوال :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DD02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خوب چراازلینوکس استفاده کنیم ویندوز</w:t>
      </w:r>
      <w:r w:rsidR="00E34C1A">
        <w:rPr>
          <w:rFonts w:asciiTheme="minorBidi" w:hAnsiTheme="minorBidi" w:cs="B Lotus" w:hint="cs"/>
          <w:sz w:val="28"/>
          <w:szCs w:val="28"/>
          <w:rtl/>
          <w:lang w:bidi="fa-IR"/>
        </w:rPr>
        <w:t>ب</w:t>
      </w:r>
      <w:r w:rsidR="00DD02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ه این </w:t>
      </w:r>
      <w:r w:rsidR="00450B4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خوبی</w:t>
      </w:r>
      <w:r w:rsidR="00BB698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برای ماکارمی کند</w:t>
      </w:r>
      <w:r w:rsidR="00DD02C8"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="00BB698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بایدوقت تلف کنیم ولینوکس یادبگیریم</w:t>
      </w:r>
      <w:r w:rsidR="00DD02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؟</w:t>
      </w:r>
    </w:p>
    <w:p w14:paraId="6609840A" w14:textId="69DAA66E" w:rsidR="00BE35B9" w:rsidRPr="003D2355" w:rsidRDefault="00CF0878" w:rsidP="00E34C1A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CF0878">
        <w:rPr>
          <w:rFonts w:asciiTheme="minorBidi" w:hAnsiTheme="minorBidi" w:cs="B Lotus" w:hint="cs"/>
          <w:b/>
          <w:bCs/>
          <w:sz w:val="28"/>
          <w:szCs w:val="28"/>
          <w:rtl/>
          <w:lang w:bidi="fa-IR"/>
        </w:rPr>
        <w:t>جواب :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DD02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ویندوزیک سیستم عامل کامل ودرشرایطی خوبه.ولی آیاتابه حال فکرکردیدکه مثلا اگردرکشورماقانون کپی رایت </w:t>
      </w:r>
      <w:r w:rsidR="009E3810">
        <w:rPr>
          <w:rFonts w:asciiTheme="minorBidi" w:hAnsiTheme="minorBidi" w:cs="B Lotus" w:hint="cs"/>
          <w:sz w:val="28"/>
          <w:szCs w:val="28"/>
          <w:rtl/>
          <w:lang w:bidi="fa-IR"/>
        </w:rPr>
        <w:t>اجرامی شد،</w:t>
      </w:r>
      <w:r w:rsidR="00DD02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چه اتفاقی می افتاد؟آن موقع دیگر نمی توانستیم برویم سرکوچه  با 500 تومان یک سی دی ویندوزبخریم وبایدبه فروشگاههای عرضه سیستم عامل می رفتیم وباهزینه ای بالغ بر 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>چندصدهزار</w:t>
      </w:r>
      <w:r w:rsidR="00DD02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تومان یک سی دی ویندوز می خریدیم!ولی همین الان سی دی های گنو/لینوکس به صورت رایگان یا فقط</w:t>
      </w:r>
      <w:r w:rsidR="0020115D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با</w:t>
      </w:r>
      <w:r w:rsidR="00DD02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هزینه سی دی خام ورایت درکشورما وخیلی ازکشورهای دنیا</w:t>
      </w:r>
      <w:r w:rsidR="0032671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عر</w:t>
      </w:r>
      <w:r w:rsidR="00450B4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ض</w:t>
      </w:r>
      <w:r w:rsidR="0032671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 می شود</w:t>
      </w:r>
      <w:r w:rsidR="00BE35B9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32671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اگرنمی</w:t>
      </w:r>
      <w:r w:rsidR="0032671F"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="0032671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خواهیدهزینه رایت وسی دی را هم بدهید</w:t>
      </w:r>
      <w:r w:rsidR="00BE35B9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می </w:t>
      </w:r>
      <w:r w:rsidR="0032671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توانید</w:t>
      </w:r>
      <w:r w:rsidR="00450B4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گنو/لینوکس را</w:t>
      </w:r>
      <w:r w:rsidR="00BE35B9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450B4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ازاینترنت </w:t>
      </w:r>
      <w:r w:rsidR="0032671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نصب یا دانلود</w:t>
      </w:r>
      <w:r w:rsidR="00450B4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32671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کنید.</w:t>
      </w:r>
    </w:p>
    <w:p w14:paraId="161B5E09" w14:textId="77777777" w:rsidR="00BE35B9" w:rsidRPr="003D2355" w:rsidRDefault="00CF0878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CF0878">
        <w:rPr>
          <w:rFonts w:asciiTheme="minorBidi" w:hAnsiTheme="minorBidi" w:cs="B Lotus" w:hint="cs"/>
          <w:b/>
          <w:bCs/>
          <w:sz w:val="28"/>
          <w:szCs w:val="28"/>
          <w:rtl/>
          <w:lang w:bidi="fa-IR"/>
        </w:rPr>
        <w:t>سوال :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BE35B9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حالاکه قانون کپی رایت نیست پس چه نیازی به لینوکس است؟</w:t>
      </w:r>
    </w:p>
    <w:p w14:paraId="32F3300D" w14:textId="699AB1CA" w:rsidR="00DD02C8" w:rsidRPr="003D2355" w:rsidRDefault="00BA12F1" w:rsidP="0023628C">
      <w:pPr>
        <w:bidi/>
        <w:jc w:val="both"/>
        <w:rPr>
          <w:rFonts w:asciiTheme="minorBidi" w:hAnsiTheme="minorBidi" w:cs="B Lotus"/>
          <w:sz w:val="28"/>
          <w:szCs w:val="28"/>
          <w:lang w:bidi="fa-IR"/>
        </w:rPr>
      </w:pPr>
      <w:r w:rsidRPr="00BA12F1">
        <w:rPr>
          <w:rFonts w:asciiTheme="minorBidi" w:hAnsiTheme="minorBidi" w:cs="B Lotus" w:hint="cs"/>
          <w:b/>
          <w:bCs/>
          <w:sz w:val="28"/>
          <w:szCs w:val="28"/>
          <w:rtl/>
          <w:lang w:bidi="fa-IR"/>
        </w:rPr>
        <w:lastRenderedPageBreak/>
        <w:t>جواب :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BE35B9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بافرض اینکه حالا حالاهادرایران قانون کپی رایت اجرانخواهدشد(مافرض کردیم ولی واقعیت چیزدیگری رانشان می دهد)</w:t>
      </w:r>
      <w:r w:rsidR="001F4E7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به این سوال جواب می دهیم.اکثرویندوز هاوبرنامه های جانبی که مااستفاده می کنیم کرک وویرایش شده است واین جوربرنامه هاشاید مدتی خوب کارکنندولی بالاخره یک روزدیگرکارنمی کنندویا حداقل درست کارنمی کنند</w:t>
      </w:r>
      <w:r w:rsidR="000E3CE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ومجبوریم ویندوزیا آن برنامه جانبی رادوباره نصب کنیم.همچنین خیلی ازاین برنامه های کرک شده 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>به روز</w:t>
      </w:r>
      <w:r w:rsidR="000E3CE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هم نمی شوند</w:t>
      </w:r>
      <w:r w:rsidR="000E661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.</w:t>
      </w:r>
      <w:r w:rsidR="00DD0790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پس به این نتیجه می رسیم که اگراین برنامه هاراهم بتوانیم باقیمت کم تهیه کنیم به درستی نمی توانیم ازآنهااستفاده کنیم.</w:t>
      </w:r>
      <w:r w:rsidR="00DD02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</w:p>
    <w:p w14:paraId="36871FB7" w14:textId="77777777" w:rsidR="00EE7143" w:rsidRPr="003D2355" w:rsidRDefault="006D315D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ودرآخریک نکته می ماندآیاوقتی که ماازیک سیستم عامل به صورت غیرقانونی</w:t>
      </w:r>
      <w:r w:rsidR="00EE714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وبدون پرداخت هزینه واقعی آن استفاده می کنیم</w:t>
      </w:r>
      <w:r w:rsidR="00835390" w:rsidRPr="003D2355">
        <w:rPr>
          <w:rFonts w:asciiTheme="minorBidi" w:hAnsiTheme="minorBidi" w:cs="B Lotus"/>
          <w:sz w:val="28"/>
          <w:szCs w:val="28"/>
          <w:lang w:bidi="fa-IR"/>
        </w:rPr>
        <w:t xml:space="preserve"> </w:t>
      </w:r>
      <w:r w:rsidR="00835390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این کارما</w:t>
      </w:r>
      <w:r w:rsidR="00EE714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93091D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دزدی</w:t>
      </w:r>
      <w:r w:rsidR="00EE714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نیست؟؟!!</w:t>
      </w:r>
    </w:p>
    <w:p w14:paraId="78D883C6" w14:textId="7E3659A3" w:rsidR="006D315D" w:rsidRPr="003D2355" w:rsidRDefault="00EE7143" w:rsidP="0023628C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پس چه بهتر</w:t>
      </w:r>
      <w:r w:rsidR="0020115D">
        <w:rPr>
          <w:rFonts w:asciiTheme="minorBidi" w:hAnsiTheme="minorBidi" w:cs="B Lotus" w:hint="cs"/>
          <w:sz w:val="28"/>
          <w:szCs w:val="28"/>
          <w:rtl/>
          <w:lang w:bidi="fa-IR"/>
        </w:rPr>
        <w:t>که ازیک سیستم عامل رایگان ومتن باز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استفاده کنیم که هم خودش رایگان است وهم برنامه های جانبی آن ودرضمن برنامه هایی که ه</w:t>
      </w:r>
      <w:r w:rsidR="00BB698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 اکنون به صورت آزاد ومتن باز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0D40E6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وجوددارد(برنامه های کاربردی مهم)نه تنهاقابل رقابت با برنامه های تحت ویندوزهستند بلکه دربعضی مواقع بهتروجلوترهستند.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 برنامه هایی مثل </w:t>
      </w:r>
      <w:r w:rsidR="00042837" w:rsidRPr="003D2355">
        <w:rPr>
          <w:rFonts w:asciiTheme="minorBidi" w:hAnsiTheme="minorBidi" w:cs="B Lotus"/>
          <w:sz w:val="28"/>
          <w:szCs w:val="28"/>
          <w:lang w:bidi="fa-IR"/>
        </w:rPr>
        <w:t>OpenOffice.org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که یک بسته </w:t>
      </w:r>
      <w:r w:rsidR="008230F4">
        <w:rPr>
          <w:rFonts w:asciiTheme="minorBidi" w:hAnsiTheme="minorBidi" w:cs="B Lotus" w:hint="cs"/>
          <w:sz w:val="28"/>
          <w:szCs w:val="28"/>
          <w:rtl/>
          <w:lang w:bidi="fa-IR"/>
        </w:rPr>
        <w:t>دفتری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کامل است.</w:t>
      </w:r>
      <w:r w:rsidR="008230F4">
        <w:rPr>
          <w:rFonts w:asciiTheme="minorBidi" w:hAnsiTheme="minorBidi" w:cs="B Lotus" w:hint="cs"/>
          <w:sz w:val="28"/>
          <w:szCs w:val="28"/>
          <w:rtl/>
          <w:lang w:bidi="fa-IR"/>
        </w:rPr>
        <w:t>گیمپ</w:t>
      </w:r>
      <w:r w:rsidR="0023628C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یک ویرایشگرعکس فوق</w:t>
      </w:r>
      <w:r w:rsidR="00042837"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العاده قوی قابل رقابت با </w:t>
      </w:r>
      <w:r w:rsidR="002C7D5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فتوشاپ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.</w:t>
      </w:r>
      <w:r w:rsidR="002C7D5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بلندر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برنامه ای برای ساخت انیمیشن </w:t>
      </w:r>
      <w:r w:rsidR="00042837"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بازی وکارهای سه بعدی</w:t>
      </w:r>
      <w:r w:rsidR="00634F8D"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شما می توانید انیمیشن هایی که بااین نرم افزارساخته شده</w:t>
      </w:r>
      <w:r w:rsidR="00BB698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است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رادراینت</w:t>
      </w:r>
      <w:r w:rsidR="00634F8D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ر</w:t>
      </w:r>
      <w:r w:rsidR="0004283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نت مشاهده کنیدوبه قدرت این نرم افزارپی ببرید.</w:t>
      </w:r>
      <w:r w:rsidR="000E51DA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موزیلافایرفاکس</w:t>
      </w:r>
      <w:r w:rsidR="002535F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که کاربران ویندوزهم این نرم افزاررامی شناسندونیازی به توضیح ندارد.</w:t>
      </w:r>
      <w:r w:rsidR="00871BE5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وخیلی برنامه های دیگر.</w:t>
      </w:r>
    </w:p>
    <w:p w14:paraId="25442A08" w14:textId="77777777" w:rsidR="00387CF3" w:rsidRPr="003D2355" w:rsidRDefault="00871BE5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البته ما چون دراین کتاب مخاطب خودرایک فردعادی که کارهای روزمره خودرابا کامپیوترانجام می دهددرنظرگرفتیم این برنامه ها</w:t>
      </w:r>
      <w:r w:rsidR="003218F7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را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معرفی کردیم وگرنه درمباحث سروروبرنامه نویسی</w:t>
      </w:r>
      <w:r w:rsidR="003218F7"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وی</w:t>
      </w:r>
      <w:r w:rsidR="00380A44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ندوزبه گردپای لینوکس هم نمی رسدواین واقعیتی است که کارشناسان امروزه روی آن تاکیددارند.</w:t>
      </w:r>
    </w:p>
    <w:p w14:paraId="430D4C59" w14:textId="77777777" w:rsidR="00B4024E" w:rsidRPr="00F36197" w:rsidRDefault="00835390" w:rsidP="00F04CB4">
      <w:pPr>
        <w:bidi/>
        <w:jc w:val="both"/>
        <w:rPr>
          <w:rFonts w:asciiTheme="minorBidi" w:hAnsiTheme="minorBidi" w:cs="B Lotus"/>
          <w:b/>
          <w:bCs/>
          <w:sz w:val="48"/>
          <w:szCs w:val="48"/>
          <w:rtl/>
          <w:lang w:bidi="fa-IR"/>
        </w:rPr>
      </w:pPr>
      <w:r w:rsidRPr="00F36197">
        <w:rPr>
          <w:rFonts w:asciiTheme="minorBidi" w:hAnsiTheme="minorBidi" w:cs="B Lotus" w:hint="cs"/>
          <w:b/>
          <w:bCs/>
          <w:sz w:val="48"/>
          <w:szCs w:val="48"/>
          <w:rtl/>
          <w:lang w:bidi="fa-IR"/>
        </w:rPr>
        <w:t>پروژه گنو</w:t>
      </w:r>
    </w:p>
    <w:p w14:paraId="7036CB32" w14:textId="09D87FE5" w:rsidR="00F46D48" w:rsidRPr="003D2355" w:rsidRDefault="00036AF2" w:rsidP="0023628C">
      <w:pPr>
        <w:bidi/>
        <w:jc w:val="both"/>
        <w:rPr>
          <w:rFonts w:cs="B Lotus"/>
          <w:b/>
          <w:bCs/>
          <w:sz w:val="28"/>
          <w:szCs w:val="28"/>
          <w:rtl/>
          <w:lang w:bidi="fa-IR"/>
        </w:rPr>
      </w:pPr>
      <w:r w:rsidRPr="003D2355">
        <w:rPr>
          <w:rFonts w:ascii="BLotus" w:cs="B Lotus" w:hint="cs"/>
          <w:sz w:val="28"/>
          <w:szCs w:val="28"/>
          <w:rtl/>
        </w:rPr>
        <w:lastRenderedPageBreak/>
        <w:t>خيلي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قبل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تر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از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زماني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که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توروالدز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کار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بر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روي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هسته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لينوکس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را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آغاز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کند،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شخصي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به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نام</w:t>
      </w:r>
      <w:r w:rsidRPr="003D2355">
        <w:rPr>
          <w:rFonts w:ascii="BLotus" w:cs="B Lotus"/>
          <w:sz w:val="28"/>
          <w:szCs w:val="28"/>
        </w:rPr>
        <w:t xml:space="preserve"> </w:t>
      </w:r>
      <w:r w:rsidRPr="003D2355">
        <w:rPr>
          <w:rFonts w:ascii="BLotus" w:cs="B Lotus" w:hint="cs"/>
          <w:sz w:val="28"/>
          <w:szCs w:val="28"/>
          <w:rtl/>
        </w:rPr>
        <w:t>ريچارد استالمن کارخودرادرآزمایشگاههای هوش م</w:t>
      </w:r>
      <w:r w:rsidR="000C16BF" w:rsidRPr="003D2355">
        <w:rPr>
          <w:rFonts w:ascii="BLotus" w:cs="B Lotus" w:hint="cs"/>
          <w:sz w:val="28"/>
          <w:szCs w:val="28"/>
          <w:rtl/>
        </w:rPr>
        <w:t>ص</w:t>
      </w:r>
      <w:r w:rsidRPr="003D2355">
        <w:rPr>
          <w:rFonts w:ascii="BLotus" w:cs="B Lotus" w:hint="cs"/>
          <w:sz w:val="28"/>
          <w:szCs w:val="28"/>
          <w:rtl/>
        </w:rPr>
        <w:t xml:space="preserve">نوعی </w:t>
      </w:r>
      <w:r w:rsidRPr="003D2355">
        <w:rPr>
          <w:rFonts w:cs="B Lotus"/>
          <w:sz w:val="28"/>
          <w:szCs w:val="28"/>
        </w:rPr>
        <w:t>MIT</w:t>
      </w:r>
      <w:r w:rsidRPr="003D2355">
        <w:rPr>
          <w:rFonts w:cs="B Lotus" w:hint="cs"/>
          <w:sz w:val="28"/>
          <w:szCs w:val="28"/>
          <w:rtl/>
          <w:lang w:bidi="fa-IR"/>
        </w:rPr>
        <w:t xml:space="preserve"> رهاکرده بود تا به توسعه یک سیستم عامل شبیه یونیکس ب</w:t>
      </w:r>
      <w:r w:rsidR="00BB6983" w:rsidRPr="003D2355">
        <w:rPr>
          <w:rFonts w:cs="B Lotus" w:hint="cs"/>
          <w:sz w:val="28"/>
          <w:szCs w:val="28"/>
          <w:rtl/>
          <w:lang w:bidi="fa-IR"/>
        </w:rPr>
        <w:t>پردازد.اوبنیادنرم افزارهای آزاد</w:t>
      </w:r>
      <w:r w:rsidR="000C16BF" w:rsidRPr="003D2355">
        <w:rPr>
          <w:rFonts w:cs="B Lotus" w:hint="cs"/>
          <w:sz w:val="28"/>
          <w:szCs w:val="28"/>
          <w:rtl/>
          <w:lang w:bidi="fa-IR"/>
        </w:rPr>
        <w:t xml:space="preserve">را </w:t>
      </w:r>
      <w:r w:rsidRPr="003D2355">
        <w:rPr>
          <w:rFonts w:cs="B Lotus" w:hint="cs"/>
          <w:sz w:val="28"/>
          <w:szCs w:val="28"/>
          <w:rtl/>
          <w:lang w:bidi="fa-IR"/>
        </w:rPr>
        <w:t>تاسیس کردو</w:t>
      </w:r>
      <w:r w:rsidR="0023628C">
        <w:rPr>
          <w:rFonts w:cs="B Lotus" w:hint="cs"/>
          <w:sz w:val="28"/>
          <w:szCs w:val="28"/>
          <w:rtl/>
          <w:lang w:bidi="fa-IR"/>
        </w:rPr>
        <w:t xml:space="preserve">پروانه </w:t>
      </w:r>
      <w:r w:rsidR="0023628C">
        <w:rPr>
          <w:rFonts w:cs="B Lotus"/>
          <w:sz w:val="28"/>
          <w:szCs w:val="28"/>
          <w:lang w:bidi="fa-IR"/>
        </w:rPr>
        <w:t>GPL</w:t>
      </w:r>
      <w:r w:rsidR="000B2459" w:rsidRPr="003D2355">
        <w:rPr>
          <w:rFonts w:cs="B Lotus" w:hint="cs"/>
          <w:sz w:val="28"/>
          <w:szCs w:val="28"/>
          <w:rtl/>
          <w:lang w:bidi="fa-IR"/>
        </w:rPr>
        <w:t xml:space="preserve"> راایجادوشروع به</w:t>
      </w:r>
      <w:r w:rsidR="00F46D48" w:rsidRPr="003D2355">
        <w:rPr>
          <w:rFonts w:cs="B Lotus" w:hint="cs"/>
          <w:sz w:val="28"/>
          <w:szCs w:val="28"/>
          <w:rtl/>
          <w:lang w:bidi="fa-IR"/>
        </w:rPr>
        <w:t xml:space="preserve"> توسعه نرم افزارهای مختلف کرد.</w:t>
      </w:r>
      <w:r w:rsidRPr="003D2355">
        <w:rPr>
          <w:rFonts w:cs="B Lotus" w:hint="cs"/>
          <w:sz w:val="28"/>
          <w:szCs w:val="28"/>
          <w:rtl/>
          <w:lang w:bidi="fa-IR"/>
        </w:rPr>
        <w:t xml:space="preserve"> </w:t>
      </w:r>
    </w:p>
    <w:p w14:paraId="011E2757" w14:textId="51AF3BF9" w:rsidR="00835390" w:rsidRPr="003D2355" w:rsidRDefault="004F5AEA" w:rsidP="0023628C">
      <w:pPr>
        <w:bidi/>
        <w:jc w:val="both"/>
        <w:rPr>
          <w:rFonts w:cs="B Lotus"/>
          <w:b/>
          <w:bCs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گنودرابتدایک پروژه برای ساخت سیستم عامل شبیه یونیکس که همه اجزای آن آزاد باشد بود.</w:t>
      </w:r>
      <w:r w:rsidR="00B1393D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ولی به علت مشکلاتی که درقسمت قبل به آن اشاره شدهیچ وقت این سیستم عامل کامل نشدودنیا نتوانست سیستم عاملی به نام گنوراتست وآزمایش کند! ولی باادغام لینوکس وگنو</w:t>
      </w:r>
      <w:r w:rsidR="000C16B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B1393D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یک سیستم عامل به نام گنو/لینوکس به وجودآمدکه هم اکنون چندین میلیون نفردردنیاازآن استفاده می کنند.</w:t>
      </w:r>
    </w:p>
    <w:p w14:paraId="7CD7F6EA" w14:textId="5F34D47A" w:rsidR="00643EB9" w:rsidRPr="003D2355" w:rsidRDefault="00CF0A48" w:rsidP="0023628C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گنو </w:t>
      </w:r>
      <w:r w:rsidR="00643EB9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به معنی</w:t>
      </w:r>
      <w:r w:rsidR="00643EB9" w:rsidRPr="003D2355">
        <w:rPr>
          <w:rFonts w:asciiTheme="minorBidi" w:hAnsiTheme="minorBidi" w:cs="B Lotus"/>
          <w:sz w:val="28"/>
          <w:szCs w:val="28"/>
          <w:lang w:bidi="fa-IR"/>
        </w:rPr>
        <w:t xml:space="preserve"> </w:t>
      </w:r>
      <w:r w:rsidR="00695159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"گنویونیکس نیست!"</w:t>
      </w:r>
      <w:r w:rsidR="00643EB9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می باشد.این اسم به خاطرطراحی شبیه یونیکس گنوانتخاب شده است.</w:t>
      </w:r>
      <w:r w:rsidR="00E77E54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ولی تفاوت آن بایونیکس درآزادبودن برنامه های آن واستفاده نکردن ازکدهای یونیکس است.</w:t>
      </w:r>
    </w:p>
    <w:p w14:paraId="042865B3" w14:textId="28BFBFFB" w:rsidR="00FE0758" w:rsidRPr="003D2355" w:rsidRDefault="00FE0758" w:rsidP="0023628C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برنامه هایی که توسط پروژه گنوعرضه می شودمعمولا با </w:t>
      </w:r>
      <w:r w:rsidR="00AB380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نام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بسته های گنو یابرنامه های گنوخوانده می شود.اجزای پایه ای </w:t>
      </w:r>
      <w:r w:rsidR="00CF0A48">
        <w:rPr>
          <w:rFonts w:asciiTheme="minorBidi" w:hAnsiTheme="minorBidi" w:cs="B Lotus" w:hint="cs"/>
          <w:sz w:val="28"/>
          <w:szCs w:val="28"/>
          <w:rtl/>
          <w:lang w:bidi="fa-IR"/>
        </w:rPr>
        <w:t>سیستم شامل مجموعه کامپایلرگنو</w:t>
      </w:r>
      <w:r w:rsidR="00AB380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-</w:t>
      </w:r>
      <w:r w:rsidR="00CF0A48">
        <w:rPr>
          <w:rFonts w:asciiTheme="minorBidi" w:hAnsiTheme="minorBidi" w:cs="B Lotus" w:hint="cs"/>
          <w:sz w:val="28"/>
          <w:szCs w:val="28"/>
          <w:rtl/>
          <w:lang w:bidi="fa-IR"/>
        </w:rPr>
        <w:t>ابزارهای مفیددودویی</w:t>
      </w:r>
      <w:r w:rsidR="00AB380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-</w:t>
      </w:r>
      <w:r w:rsidR="00725A4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شل </w:t>
      </w:r>
      <w:r w:rsidR="00725A43" w:rsidRPr="003D2355">
        <w:rPr>
          <w:rFonts w:asciiTheme="minorBidi" w:hAnsiTheme="minorBidi" w:cs="B Lotus"/>
          <w:sz w:val="28"/>
          <w:szCs w:val="28"/>
          <w:lang w:bidi="fa-IR"/>
        </w:rPr>
        <w:t>bash</w:t>
      </w:r>
      <w:r w:rsidR="00AB380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-</w:t>
      </w:r>
      <w:r w:rsidR="00725A4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کتابخانه </w:t>
      </w:r>
      <w:r w:rsidR="00725A43" w:rsidRPr="003D2355">
        <w:rPr>
          <w:rFonts w:asciiTheme="minorBidi" w:hAnsiTheme="minorBidi" w:cs="B Lotus"/>
          <w:sz w:val="28"/>
          <w:szCs w:val="28"/>
          <w:lang w:bidi="fa-IR"/>
        </w:rPr>
        <w:t>C</w:t>
      </w:r>
      <w:r w:rsidR="005451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گنو</w:t>
      </w:r>
      <w:r w:rsidR="00725A4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AB380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-</w:t>
      </w:r>
      <w:r w:rsidR="00545155">
        <w:rPr>
          <w:rFonts w:asciiTheme="minorBidi" w:hAnsiTheme="minorBidi" w:cs="B Lotus" w:hint="cs"/>
          <w:sz w:val="28"/>
          <w:szCs w:val="28"/>
          <w:rtl/>
          <w:lang w:bidi="fa-IR"/>
        </w:rPr>
        <w:t>ابزارهای مفیدمرکزی گنو</w:t>
      </w:r>
    </w:p>
    <w:p w14:paraId="1CD23841" w14:textId="061061A8" w:rsidR="006C172C" w:rsidRPr="003D2355" w:rsidRDefault="006C172C" w:rsidP="00F87144">
      <w:pPr>
        <w:bidi/>
        <w:jc w:val="both"/>
        <w:rPr>
          <w:rFonts w:asciiTheme="minorBidi" w:hAnsiTheme="minorBidi" w:cs="B Lotus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برنامه ها وابزارهای مفید گنوبه صورت وسیع درسیستم عامل های دیگرمانند انواع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BSD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-سولاریس و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Mac OS X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استفاده می شود.</w:t>
      </w:r>
    </w:p>
    <w:p w14:paraId="47C4E03E" w14:textId="77777777" w:rsidR="00FB375D" w:rsidRPr="003D2355" w:rsidRDefault="00FB375D" w:rsidP="00FB375D">
      <w:pPr>
        <w:bidi/>
        <w:ind w:left="990"/>
        <w:jc w:val="both"/>
        <w:rPr>
          <w:rFonts w:asciiTheme="minorBidi" w:hAnsiTheme="minorBidi" w:cs="B Lotus"/>
          <w:sz w:val="32"/>
          <w:szCs w:val="32"/>
          <w:lang w:bidi="fa-IR"/>
        </w:rPr>
      </w:pPr>
    </w:p>
    <w:p w14:paraId="66DB8110" w14:textId="77777777" w:rsidR="00FB375D" w:rsidRPr="00F36197" w:rsidRDefault="00FB375D" w:rsidP="00CC0CB4">
      <w:pPr>
        <w:bidi/>
        <w:jc w:val="both"/>
        <w:rPr>
          <w:rFonts w:asciiTheme="minorBidi" w:hAnsiTheme="minorBidi" w:cs="B Lotus"/>
          <w:b/>
          <w:bCs/>
          <w:sz w:val="48"/>
          <w:szCs w:val="48"/>
          <w:rtl/>
          <w:lang w:bidi="fa-IR"/>
        </w:rPr>
      </w:pPr>
      <w:r w:rsidRPr="00F36197">
        <w:rPr>
          <w:rFonts w:asciiTheme="minorBidi" w:hAnsiTheme="minorBidi" w:cs="B Lotus" w:hint="cs"/>
          <w:b/>
          <w:bCs/>
          <w:sz w:val="48"/>
          <w:szCs w:val="48"/>
          <w:rtl/>
          <w:lang w:bidi="fa-IR"/>
        </w:rPr>
        <w:t>متن بازونرم افزارهای آزاد</w:t>
      </w:r>
    </w:p>
    <w:p w14:paraId="0DF33B27" w14:textId="696B4187" w:rsidR="00E378AF" w:rsidRPr="003D2355" w:rsidRDefault="00E378AF" w:rsidP="00B42569">
      <w:pPr>
        <w:bidi/>
        <w:jc w:val="both"/>
        <w:rPr>
          <w:rFonts w:asciiTheme="minorBidi" w:hAnsiTheme="minorBidi" w:cs="B Lotus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درسال 1997 اریک ریموندبانوشتن کتاب ((کلیسای جامع وبازار))نظریات خود رادرزمینه اینکه مجوزهای بازمتن که به کاربران اجازه مشاهده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تغییروتوزیع مجددکدهای نرم افزاررامی دهند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درنهایت باعث ایجادنرم افزارهای باکیفیت تر ودرعین حال</w:t>
      </w:r>
      <w:r w:rsidR="005F6CE8" w:rsidRPr="003D2355">
        <w:rPr>
          <w:rFonts w:asciiTheme="minorBidi" w:hAnsiTheme="minorBidi" w:cs="B Lotus"/>
          <w:sz w:val="28"/>
          <w:szCs w:val="28"/>
          <w:lang w:bidi="fa-IR"/>
        </w:rPr>
        <w:t xml:space="preserve"> </w:t>
      </w:r>
      <w:r w:rsidR="00792284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باهزینه تولیدکمترخواهندشد</w:t>
      </w:r>
      <w:r w:rsidR="00792284"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="00792284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بیان کرد.</w:t>
      </w:r>
      <w:r w:rsidR="00BA7D9A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درسال 1998</w:t>
      </w:r>
      <w:r w:rsidR="00BA7D9A"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="005263C4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مفهوم رسمی نرم </w:t>
      </w:r>
      <w:r w:rsidR="005263C4">
        <w:rPr>
          <w:rFonts w:asciiTheme="minorBidi" w:hAnsiTheme="minorBidi" w:cs="B Lotus" w:hint="cs"/>
          <w:sz w:val="28"/>
          <w:szCs w:val="28"/>
          <w:rtl/>
          <w:lang w:bidi="fa-IR"/>
        </w:rPr>
        <w:lastRenderedPageBreak/>
        <w:t xml:space="preserve">افزارهای بازمتن </w:t>
      </w:r>
      <w:r w:rsidR="00BA7D9A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باهدف ایجادبازارتجاری به</w:t>
      </w:r>
      <w:r w:rsidR="004246A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تربرای نرم افزارهای آزادوشناساندن </w:t>
      </w:r>
      <w:r w:rsidR="00BA7D9A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هرچه بیشترآن به شرکت های تجاری بامشارکت اریک ریموند</w:t>
      </w:r>
      <w:r w:rsidR="00BA7D9A"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="005F6CE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بروس پر</w:t>
      </w:r>
      <w:r w:rsidR="00BA7D9A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نزوتیم اوریلی ایجادشد.</w:t>
      </w:r>
    </w:p>
    <w:p w14:paraId="4730EFB4" w14:textId="52BDBA33" w:rsidR="005F6CE8" w:rsidRPr="003D2355" w:rsidRDefault="005F6CE8" w:rsidP="00B42569">
      <w:pPr>
        <w:bidi/>
        <w:jc w:val="both"/>
        <w:rPr>
          <w:rFonts w:asciiTheme="minorBidi" w:hAnsiTheme="minorBidi" w:cs="B Lotus"/>
          <w:sz w:val="28"/>
          <w:szCs w:val="28"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این افراد</w:t>
      </w:r>
      <w:r w:rsidR="00695159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بامشارکت هم ((تعریف بازمتن)) را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ایجادکردندکه تمامی مجوزهای با</w:t>
      </w:r>
      <w:r w:rsidR="00893A8C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ز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متن وآزادبایدباآن سازگاری داشته باشد.پس ازآن بودکه حرکت شرکت های تجاری برای حمایت ازنرم افزارهای آزادوبازمتن وهمچنین تولیدنرم افزارهای بازمتن شدت گرفت.</w:t>
      </w:r>
    </w:p>
    <w:p w14:paraId="3B68B07F" w14:textId="77777777" w:rsidR="00FB375D" w:rsidRPr="003D2355" w:rsidRDefault="00FF26D8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برای اینکه یک نرم افزارمتن بازیا آزاد باشد بایددارای یکسری ویژگیها باشدتابتوان به آن نرم افزارآزاد یا متن بازگفت(کمی</w:t>
      </w:r>
      <w:r w:rsidR="00A93E6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درفلسفه متن بازونرم افزارآزاد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تفاوت وجوددارد)</w:t>
      </w:r>
    </w:p>
    <w:p w14:paraId="3A47C563" w14:textId="77777777" w:rsidR="00CA6769" w:rsidRPr="003D2355" w:rsidRDefault="00CA6769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-آزادي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براي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اجراي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برنامه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براي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هر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منظوري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(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آزادی 0)</w:t>
      </w:r>
    </w:p>
    <w:p w14:paraId="6E6C4B37" w14:textId="77777777" w:rsidR="00CA6769" w:rsidRPr="003D2355" w:rsidRDefault="00CA6769" w:rsidP="00381F73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-آزادي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براي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مطالعه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بررسي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چگونگي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عملکرد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برنامه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تغيير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آن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براي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مطابقت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با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نيازهاي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خود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(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آزادي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۱</w:t>
      </w:r>
      <w:r w:rsidR="00381F73">
        <w:rPr>
          <w:rFonts w:asciiTheme="minorBidi" w:hAnsiTheme="minorBidi" w:cs="B Lotus" w:hint="cs"/>
          <w:sz w:val="28"/>
          <w:szCs w:val="28"/>
          <w:rtl/>
          <w:lang w:bidi="fa-IR"/>
        </w:rPr>
        <w:t>)</w:t>
      </w:r>
      <w:r w:rsidR="00381F73">
        <w:rPr>
          <w:rFonts w:asciiTheme="minorBidi" w:hAnsiTheme="minorBidi" w:cs="B Lotus"/>
          <w:sz w:val="28"/>
          <w:szCs w:val="28"/>
          <w:lang w:bidi="fa-IR"/>
        </w:rPr>
        <w:t xml:space="preserve">  </w:t>
      </w:r>
      <w:r w:rsidR="00381F73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            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دسترسي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به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کد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منبع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يک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پيش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شرط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براي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اين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آزادي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مي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باشد</w:t>
      </w:r>
      <w:r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>.</w:t>
      </w:r>
    </w:p>
    <w:p w14:paraId="4B8E7E88" w14:textId="77777777" w:rsidR="00CA6769" w:rsidRPr="003D2355" w:rsidRDefault="00CA6769" w:rsidP="00CC0CB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-آزادي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براي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توزيع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مجدد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کپي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هايي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آن،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بنابراين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شما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توانيد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اطرافيان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خود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کمک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کنيد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(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آزادي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۲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)</w:t>
      </w:r>
    </w:p>
    <w:p w14:paraId="3499037F" w14:textId="77777777" w:rsidR="00381F73" w:rsidRDefault="00CA6769" w:rsidP="00381F73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-آزادي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براي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بهبود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برنامه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انتشارمجدد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اين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تغييرات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براي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عموم،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بنابراين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تمام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جامعه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از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آن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بهره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مي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برند</w:t>
      </w:r>
      <w:r w:rsidRPr="003D2355">
        <w:rPr>
          <w:rFonts w:asciiTheme="minorBidi" w:hAnsiTheme="minorBidi" w:cs="B Lotus"/>
          <w:sz w:val="28"/>
          <w:szCs w:val="28"/>
          <w:rtl/>
          <w:lang w:bidi="fa-IR"/>
        </w:rPr>
        <w:t>(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آزادي</w:t>
      </w:r>
      <w:r w:rsidR="00381F73">
        <w:rPr>
          <w:rFonts w:asciiTheme="minorBidi" w:hAnsiTheme="minorBidi" w:cs="B Lotus"/>
          <w:sz w:val="28"/>
          <w:szCs w:val="28"/>
          <w:rtl/>
          <w:lang w:bidi="fa-IR"/>
        </w:rPr>
        <w:t xml:space="preserve"> ۳)</w:t>
      </w:r>
    </w:p>
    <w:p w14:paraId="6D27DBAD" w14:textId="77777777" w:rsidR="00CA6769" w:rsidRPr="00381F73" w:rsidRDefault="00381F73" w:rsidP="00381F73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 xml:space="preserve"> 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دسترسي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به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کد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منبع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يک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پيش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شرط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براي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اين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آزادي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مي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 xml:space="preserve"> </w:t>
      </w:r>
      <w:r w:rsidR="00CA6769" w:rsidRPr="00381F73">
        <w:rPr>
          <w:rFonts w:asciiTheme="minorBidi" w:hAnsiTheme="minorBidi" w:cs="B Lotus" w:hint="cs"/>
          <w:i/>
          <w:iCs/>
          <w:sz w:val="28"/>
          <w:szCs w:val="28"/>
          <w:rtl/>
          <w:lang w:bidi="fa-IR"/>
        </w:rPr>
        <w:t>باشد</w:t>
      </w:r>
      <w:r w:rsidR="00CA6769" w:rsidRPr="00381F73">
        <w:rPr>
          <w:rFonts w:asciiTheme="minorBidi" w:hAnsiTheme="minorBidi" w:cs="B Lotus"/>
          <w:i/>
          <w:iCs/>
          <w:sz w:val="28"/>
          <w:szCs w:val="28"/>
          <w:rtl/>
          <w:lang w:bidi="fa-IR"/>
        </w:rPr>
        <w:t>.</w:t>
      </w:r>
    </w:p>
    <w:p w14:paraId="2D23730F" w14:textId="77777777" w:rsidR="00CA6769" w:rsidRPr="003D2355" w:rsidRDefault="00CA6769" w:rsidP="00CC0CB4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درصورتی که نرم افزاردارای این ویژگی هاباشد(همه ویژگی هاباهم)می توان به آن نرم افزارمتن بازیاآزادگفت.</w:t>
      </w:r>
      <w:r w:rsidR="00A93E68"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ab/>
      </w:r>
    </w:p>
    <w:p w14:paraId="16FAC913" w14:textId="77777777" w:rsidR="00893A8C" w:rsidRPr="00F36197" w:rsidRDefault="00381F73" w:rsidP="0050120D">
      <w:pPr>
        <w:bidi/>
        <w:jc w:val="both"/>
        <w:rPr>
          <w:rFonts w:asciiTheme="minorBidi" w:hAnsiTheme="minorBidi" w:cs="B Lotus"/>
          <w:b/>
          <w:bCs/>
          <w:sz w:val="48"/>
          <w:szCs w:val="48"/>
          <w:rtl/>
          <w:lang w:bidi="fa-IR"/>
        </w:rPr>
      </w:pPr>
      <w:r w:rsidRPr="00F36197">
        <w:rPr>
          <w:rFonts w:asciiTheme="minorBidi" w:hAnsiTheme="minorBidi" w:cs="B Lotus" w:hint="cs"/>
          <w:b/>
          <w:bCs/>
          <w:sz w:val="48"/>
          <w:szCs w:val="48"/>
          <w:rtl/>
          <w:lang w:bidi="fa-IR"/>
        </w:rPr>
        <w:t>پروژه گنو/لینوکس توزیع</w:t>
      </w:r>
      <w:r w:rsidR="00893A8C" w:rsidRPr="00F36197">
        <w:rPr>
          <w:rFonts w:asciiTheme="minorBidi" w:hAnsiTheme="minorBidi" w:cs="B Lotus" w:hint="cs"/>
          <w:b/>
          <w:bCs/>
          <w:sz w:val="48"/>
          <w:szCs w:val="48"/>
          <w:rtl/>
          <w:lang w:bidi="fa-IR"/>
        </w:rPr>
        <w:t xml:space="preserve"> </w:t>
      </w:r>
      <w:r w:rsidR="00AF01CF" w:rsidRPr="00F36197">
        <w:rPr>
          <w:rFonts w:asciiTheme="minorBidi" w:hAnsiTheme="minorBidi" w:cs="B Lotus"/>
          <w:b/>
          <w:bCs/>
          <w:sz w:val="48"/>
          <w:szCs w:val="48"/>
          <w:lang w:bidi="fa-IR"/>
        </w:rPr>
        <w:t>OpenSUSE</w:t>
      </w:r>
      <w:r w:rsidR="00893A8C" w:rsidRPr="00F36197">
        <w:rPr>
          <w:rFonts w:asciiTheme="minorBidi" w:hAnsiTheme="minorBidi" w:cs="B Lotus" w:hint="cs"/>
          <w:b/>
          <w:bCs/>
          <w:sz w:val="48"/>
          <w:szCs w:val="48"/>
          <w:rtl/>
          <w:lang w:bidi="fa-IR"/>
        </w:rPr>
        <w:t xml:space="preserve"> </w:t>
      </w:r>
    </w:p>
    <w:p w14:paraId="2E00A16A" w14:textId="5270DEA3" w:rsidR="00893A8C" w:rsidRPr="003D2355" w:rsidRDefault="006819BB" w:rsidP="00B42569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درابتدا لینوکس سوزه توسط شرکت لینوکس </w:t>
      </w:r>
      <w:r w:rsidR="00CD2581" w:rsidRPr="003D2355">
        <w:rPr>
          <w:rFonts w:asciiTheme="minorBidi" w:hAnsiTheme="minorBidi" w:cs="B Lotus"/>
          <w:sz w:val="28"/>
          <w:szCs w:val="28"/>
          <w:lang w:bidi="fa-IR"/>
        </w:rPr>
        <w:t>SUSE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بانام های </w:t>
      </w:r>
      <w:r w:rsidR="00BA1612" w:rsidRPr="003D2355">
        <w:rPr>
          <w:rFonts w:asciiTheme="minorBidi" w:hAnsiTheme="minorBidi" w:cs="B Lotus"/>
          <w:sz w:val="28"/>
          <w:szCs w:val="28"/>
          <w:lang w:bidi="fa-IR"/>
        </w:rPr>
        <w:t>suse linux personal</w:t>
      </w:r>
      <w:r w:rsidR="00BA161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 </w:t>
      </w:r>
      <w:r w:rsidR="00BA1612" w:rsidRPr="003D2355">
        <w:rPr>
          <w:rFonts w:asciiTheme="minorBidi" w:hAnsiTheme="minorBidi" w:cs="B Lotus"/>
          <w:sz w:val="28"/>
          <w:szCs w:val="28"/>
          <w:lang w:bidi="fa-IR"/>
        </w:rPr>
        <w:t>suse linux professional</w:t>
      </w:r>
      <w:r w:rsidR="00BA161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عرضه می شد.البته این کمپانی بسته های این محصولات راهمراه مستندات به فروش می رساند.علت اینکه این </w:t>
      </w:r>
      <w:r w:rsidR="00C6663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کمپانی می توانست محصولات متن باز</w:t>
      </w:r>
      <w:r w:rsidR="00BA1612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رابه فروش برسانداین بودکه</w:t>
      </w:r>
      <w:r w:rsidR="00C6663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ازتوسعه های متن </w:t>
      </w:r>
      <w:bookmarkStart w:id="2" w:name="OLE_LINK3"/>
      <w:bookmarkStart w:id="3" w:name="OLE_LINK4"/>
      <w:r w:rsidR="00C6663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lastRenderedPageBreak/>
        <w:t>بسته به صورت وسیع استفاده می کرد.درست است که محصولات شرکت سوزه بامجوز</w:t>
      </w:r>
      <w:r w:rsidR="00C66633" w:rsidRPr="003D2355">
        <w:rPr>
          <w:rFonts w:asciiTheme="minorBidi" w:hAnsiTheme="minorBidi" w:cs="B Lotus"/>
          <w:sz w:val="28"/>
          <w:szCs w:val="28"/>
          <w:lang w:bidi="fa-IR"/>
        </w:rPr>
        <w:t>GPL</w:t>
      </w:r>
      <w:r w:rsidR="00C6663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عرضه می شدو</w:t>
      </w:r>
      <w:r w:rsidR="0072633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لی </w:t>
      </w:r>
      <w:r w:rsidR="00C6663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کدهای محصولات 2 ماه</w:t>
      </w:r>
      <w:r w:rsidR="000F58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بعدازآماده شدن محصول برای فروش</w:t>
      </w:r>
      <w:r w:rsidR="000F58C8" w:rsidRPr="003D2355">
        <w:rPr>
          <w:rFonts w:asciiTheme="minorBidi" w:hAnsiTheme="minorBidi" w:cs="B Lotus"/>
          <w:sz w:val="28"/>
          <w:szCs w:val="28"/>
          <w:lang w:bidi="fa-IR"/>
        </w:rPr>
        <w:t>,</w:t>
      </w:r>
      <w:r w:rsidR="00C6663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دردسترس عموم قرارمی گرفت.</w:t>
      </w:r>
      <w:r w:rsidR="0072633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استراتژی این شرکت تولید یک توزیع</w:t>
      </w:r>
      <w:r w:rsidR="0072633F"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="0072633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لینوکس ممتازازلحاظ فنی به وسیله مهندسانی بودکه استخدام کرده بود.</w:t>
      </w:r>
      <w:r w:rsidR="00736F11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واینکه هرکاربری که مایل است ازاین لینوکس استفاده کندبایداین محصول راخریداری کند.</w:t>
      </w:r>
    </w:p>
    <w:p w14:paraId="693D2C3B" w14:textId="5B41D232" w:rsidR="000F58C8" w:rsidRPr="003D2355" w:rsidRDefault="00F00F4D" w:rsidP="00684EC8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درسال 2003 شرکت ناول</w:t>
      </w:r>
      <w:r w:rsidR="00684EC8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0F58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مالکیت سوزه لینوکس راخریداری کرد.</w:t>
      </w:r>
      <w:r w:rsidR="00D463FD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ناول می خواست محصولات سوزه لینوکس رابه صورت 100% متن بازوآزادعرضه کند.</w:t>
      </w:r>
      <w:r w:rsidR="00BE24C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الان اپن سوزه درچهارمدل مختلف وبرای معماری های </w:t>
      </w:r>
      <w:r w:rsidR="00BE24CF" w:rsidRPr="003D2355">
        <w:rPr>
          <w:rFonts w:asciiTheme="minorBidi" w:hAnsiTheme="minorBidi" w:cs="B Lotus"/>
          <w:sz w:val="28"/>
          <w:szCs w:val="28"/>
          <w:lang w:bidi="fa-IR"/>
        </w:rPr>
        <w:t>x86,x86-64</w:t>
      </w:r>
      <w:r w:rsidR="00BE24C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</w:t>
      </w:r>
      <w:r w:rsidR="00BE24CF" w:rsidRPr="003D2355">
        <w:rPr>
          <w:rFonts w:asciiTheme="minorBidi" w:hAnsiTheme="minorBidi" w:cs="B Lotus"/>
          <w:sz w:val="28"/>
          <w:szCs w:val="28"/>
          <w:lang w:bidi="fa-IR"/>
        </w:rPr>
        <w:t>ppc</w:t>
      </w:r>
      <w:r w:rsidR="00BE24CF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عرضه می شود</w:t>
      </w:r>
      <w:r w:rsidR="007F23B3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که به شرح زیرند:</w:t>
      </w:r>
    </w:p>
    <w:p w14:paraId="6AD6D3A2" w14:textId="4F19EF27" w:rsidR="007F23B3" w:rsidRPr="003D2355" w:rsidRDefault="007F23B3" w:rsidP="00B42569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-اپن سوزه نسخه دانلود</w:t>
      </w:r>
      <w:r w:rsidR="00C74F79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:</w:t>
      </w:r>
      <w:r w:rsidR="00C74F79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شامل </w:t>
      </w:r>
      <w:r w:rsidR="00D17BC1" w:rsidRPr="003D2355">
        <w:rPr>
          <w:rFonts w:asciiTheme="minorBidi" w:hAnsiTheme="minorBidi" w:cs="B Lotus"/>
          <w:sz w:val="28"/>
          <w:szCs w:val="28"/>
          <w:lang w:bidi="fa-IR"/>
        </w:rPr>
        <w:t>ISO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هایی برای دانلودازقسمت دانلودسایت پروژه اپن سوزه که درقالب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CD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(محیط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KDE4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GNOME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) </w:t>
      </w:r>
      <w:r w:rsidR="00E6761E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قابل نصب روی هارددیسک وهمچنین </w:t>
      </w:r>
      <w:r w:rsidR="00E6761E" w:rsidRPr="003D2355">
        <w:rPr>
          <w:rFonts w:asciiTheme="minorBidi" w:hAnsiTheme="minorBidi" w:cs="B Lotus"/>
          <w:sz w:val="28"/>
          <w:szCs w:val="28"/>
          <w:lang w:bidi="fa-IR"/>
        </w:rPr>
        <w:t>ISO</w:t>
      </w:r>
      <w:r w:rsidR="00E6761E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های </w:t>
      </w:r>
      <w:r w:rsidR="00E6761E" w:rsidRPr="003D2355">
        <w:rPr>
          <w:rFonts w:asciiTheme="minorBidi" w:hAnsiTheme="minorBidi" w:cs="B Lotus"/>
          <w:sz w:val="28"/>
          <w:szCs w:val="28"/>
          <w:lang w:bidi="fa-IR"/>
        </w:rPr>
        <w:t>DVD</w:t>
      </w:r>
      <w:r w:rsidR="00E6761E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D17BC1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که شامل برنامه های بیشتروهمچنین بسته های بین المللی</w:t>
      </w:r>
      <w:r w:rsidR="00E6761E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D17BC1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سازی هست وجوددارد.</w:t>
      </w:r>
    </w:p>
    <w:p w14:paraId="4E81E5E3" w14:textId="30F88023" w:rsidR="00D17BC1" w:rsidRPr="003D2355" w:rsidRDefault="00D17BC1" w:rsidP="00B42569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-اپن سوزه نسخه فروشی</w:t>
      </w:r>
      <w:r w:rsidR="00C74F79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:</w:t>
      </w:r>
      <w:r w:rsidR="00C74F79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کاربران قادرهستندکه بسته های اپن سوزه راازناول خریداری کنندکه محصولات در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DVD-9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وبرای 2 معماری 32 بیت و64 بیت عرضه می شود.همچنین شامل یکسری مستندات پرینت شده نیزمی شود.این نسخه کمی با</w:t>
      </w:r>
      <w:r w:rsidR="00172CE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172CEB" w:rsidRPr="003D2355">
        <w:rPr>
          <w:rFonts w:asciiTheme="minorBidi" w:hAnsiTheme="minorBidi" w:cs="B Lotus"/>
          <w:sz w:val="28"/>
          <w:szCs w:val="28"/>
          <w:lang w:bidi="fa-IR"/>
        </w:rPr>
        <w:t>ISO</w:t>
      </w:r>
      <w:r w:rsidR="00172CE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های قابل دانلودفرق دارد</w:t>
      </w:r>
      <w:r w:rsidR="003A114E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ویکسری برنامه اضافه داردکه آنهاراهم می توان به صورت رایگان ازپایگاه های </w:t>
      </w:r>
      <w:r w:rsidR="003A114E" w:rsidRPr="003D2355">
        <w:rPr>
          <w:rFonts w:asciiTheme="minorBidi" w:hAnsiTheme="minorBidi" w:cs="B Lotus"/>
          <w:sz w:val="28"/>
          <w:szCs w:val="28"/>
          <w:lang w:bidi="fa-IR"/>
        </w:rPr>
        <w:t>FTP</w:t>
      </w:r>
      <w:r w:rsidR="003A114E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ناول دانلودکرد.</w:t>
      </w:r>
    </w:p>
    <w:p w14:paraId="685D0EDA" w14:textId="23333E58" w:rsidR="000F5066" w:rsidRPr="003D2355" w:rsidRDefault="00B42569" w:rsidP="008833B9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-اپن سوزه</w:t>
      </w:r>
      <w:r>
        <w:rPr>
          <w:rFonts w:asciiTheme="minorBidi" w:hAnsiTheme="minorBidi" w:cs="B Lotus"/>
          <w:sz w:val="28"/>
          <w:szCs w:val="28"/>
          <w:lang w:bidi="fa-IR"/>
        </w:rPr>
        <w:t xml:space="preserve"> FTP</w:t>
      </w:r>
      <w:r w:rsidR="00C74F79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0F5066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:</w:t>
      </w:r>
      <w:r w:rsidR="00C74F79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="000F5066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این نسخه یک </w:t>
      </w:r>
      <w:r w:rsidR="000F5066" w:rsidRPr="003D2355">
        <w:rPr>
          <w:rFonts w:asciiTheme="minorBidi" w:hAnsiTheme="minorBidi" w:cs="B Lotus"/>
          <w:sz w:val="28"/>
          <w:szCs w:val="28"/>
          <w:lang w:bidi="fa-IR"/>
        </w:rPr>
        <w:t>ISO</w:t>
      </w:r>
      <w:r w:rsidR="000F5066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ی کوچک داردکه بوسیله آن می توانیم باداشتن اینترنت(البته پرسرعت)</w:t>
      </w:r>
      <w:r w:rsidR="008B5196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به </w:t>
      </w:r>
      <w:r w:rsidR="008833B9">
        <w:rPr>
          <w:rFonts w:asciiTheme="minorBidi" w:hAnsiTheme="minorBidi" w:cs="B Lotus"/>
          <w:sz w:val="28"/>
          <w:szCs w:val="28"/>
          <w:lang w:bidi="fa-IR"/>
        </w:rPr>
        <w:t xml:space="preserve"> ftp</w:t>
      </w:r>
      <w:r w:rsidR="008B5196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وصل شده وسیستم عامل رانصب کنیم.</w:t>
      </w:r>
      <w:r w:rsidR="00EB5CC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اصطلاحا به این نوع نصب نصب شبکه می گویند.</w:t>
      </w:r>
    </w:p>
    <w:p w14:paraId="550FB5C8" w14:textId="164AA5AA" w:rsidR="00D17997" w:rsidRDefault="00D17997" w:rsidP="00684EC8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-اپن سوزه کارخانه یا مرکزتولید</w:t>
      </w:r>
      <w:r w:rsidR="002B0702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:</w:t>
      </w:r>
      <w:r w:rsidR="002B0702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این نسخه برای اعضای تیم های توسعه به منظورتست های قبل ازعرضه سیستم عامل </w:t>
      </w:r>
      <w:r w:rsidR="00D360D6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است.</w:t>
      </w:r>
    </w:p>
    <w:p w14:paraId="56BDABC5" w14:textId="77777777" w:rsidR="00687CA8" w:rsidRPr="003D2355" w:rsidRDefault="00687CA8" w:rsidP="00687CA8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>
        <w:rPr>
          <w:rFonts w:asciiTheme="minorBidi" w:hAnsiTheme="minorBidi" w:cs="B Lotus" w:hint="cs"/>
          <w:sz w:val="28"/>
          <w:szCs w:val="28"/>
          <w:rtl/>
          <w:lang w:bidi="fa-IR"/>
        </w:rPr>
        <w:t>درجدول های زیر</w:t>
      </w:r>
      <w:r w:rsidR="00B17FD9">
        <w:rPr>
          <w:rFonts w:asciiTheme="minorBidi" w:hAnsiTheme="minorBidi" w:cs="B Lotus" w:hint="cs"/>
          <w:sz w:val="28"/>
          <w:szCs w:val="28"/>
          <w:rtl/>
          <w:lang w:bidi="fa-IR"/>
        </w:rPr>
        <w:t>نسخه های مختلف وتاریخ انتشارانهارامی بینید.</w:t>
      </w:r>
      <w:r w:rsidR="002B2BD0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باتوجه به رنگ هامی توانیدبفهمیدکه </w:t>
      </w:r>
      <w:r w:rsidR="008337C0">
        <w:rPr>
          <w:rFonts w:asciiTheme="minorBidi" w:hAnsiTheme="minorBidi" w:cs="B Lotus" w:hint="cs"/>
          <w:sz w:val="28"/>
          <w:szCs w:val="28"/>
          <w:rtl/>
          <w:lang w:bidi="fa-IR"/>
        </w:rPr>
        <w:t>نسخه موردنظردرحال حاضردرچه وضعیتی است.</w:t>
      </w:r>
    </w:p>
    <w:tbl>
      <w:tblPr>
        <w:tblW w:w="0" w:type="auto"/>
        <w:tblInd w:w="29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790"/>
      </w:tblGrid>
      <w:tr w:rsidR="008D037B" w:rsidRPr="003D2355" w14:paraId="555ED6C7" w14:textId="77777777" w:rsidTr="00987FA3">
        <w:tc>
          <w:tcPr>
            <w:tcW w:w="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bookmarkEnd w:id="2"/>
          <w:bookmarkEnd w:id="3"/>
          <w:p w14:paraId="457396E8" w14:textId="77777777" w:rsidR="008D037B" w:rsidRPr="003D2355" w:rsidRDefault="008D037B" w:rsidP="00987F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b/>
                <w:bCs/>
                <w:sz w:val="24"/>
                <w:szCs w:val="24"/>
                <w:rtl/>
              </w:rPr>
              <w:lastRenderedPageBreak/>
              <w:t>رنگ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12329" w14:textId="77777777" w:rsidR="008D037B" w:rsidRPr="003D2355" w:rsidRDefault="008D037B" w:rsidP="00987F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b/>
                <w:bCs/>
                <w:sz w:val="24"/>
                <w:szCs w:val="24"/>
                <w:rtl/>
              </w:rPr>
              <w:t>یعنی</w:t>
            </w:r>
          </w:p>
        </w:tc>
      </w:tr>
      <w:tr w:rsidR="008D037B" w:rsidRPr="003D2355" w14:paraId="476BD1B1" w14:textId="77777777" w:rsidTr="00987FA3">
        <w:tc>
          <w:tcPr>
            <w:tcW w:w="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6265F0" w14:textId="77777777" w:rsidR="008D037B" w:rsidRPr="003D2355" w:rsidRDefault="008D037B" w:rsidP="00987F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sz w:val="24"/>
                <w:szCs w:val="24"/>
                <w:rtl/>
              </w:rPr>
              <w:t>قرمز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D7345" w14:textId="77777777" w:rsidR="008D037B" w:rsidRPr="003D2355" w:rsidRDefault="00987FA3" w:rsidP="00987F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sz w:val="24"/>
                <w:szCs w:val="24"/>
                <w:rtl/>
              </w:rPr>
              <w:t>انتشارقدیمی:پشتیبانی نمی شود</w:t>
            </w:r>
          </w:p>
        </w:tc>
      </w:tr>
      <w:tr w:rsidR="008D037B" w:rsidRPr="003D2355" w14:paraId="37268BB9" w14:textId="77777777" w:rsidTr="00987FA3">
        <w:tc>
          <w:tcPr>
            <w:tcW w:w="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E68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5852EA" w14:textId="77777777" w:rsidR="008D037B" w:rsidRPr="003D2355" w:rsidRDefault="008D037B" w:rsidP="00987F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sz w:val="24"/>
                <w:szCs w:val="24"/>
                <w:rtl/>
              </w:rPr>
              <w:t>زرد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7185CA" w14:textId="77777777" w:rsidR="008D037B" w:rsidRPr="003D2355" w:rsidRDefault="00987FA3" w:rsidP="00987F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sz w:val="24"/>
                <w:szCs w:val="24"/>
                <w:rtl/>
              </w:rPr>
              <w:t>انتشارقدیمی:پشتیبانی می شود</w:t>
            </w:r>
          </w:p>
        </w:tc>
      </w:tr>
      <w:tr w:rsidR="008D037B" w:rsidRPr="003D2355" w14:paraId="56FBEF21" w14:textId="77777777" w:rsidTr="00987FA3">
        <w:tc>
          <w:tcPr>
            <w:tcW w:w="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0E75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CAFCEA" w14:textId="77777777" w:rsidR="008D037B" w:rsidRPr="003D2355" w:rsidRDefault="008D037B" w:rsidP="00987F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sz w:val="24"/>
                <w:szCs w:val="24"/>
                <w:rtl/>
              </w:rPr>
              <w:t>سبز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558C80" w14:textId="77777777" w:rsidR="008D037B" w:rsidRPr="003D2355" w:rsidRDefault="00987FA3" w:rsidP="00987F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sz w:val="24"/>
                <w:szCs w:val="24"/>
                <w:rtl/>
              </w:rPr>
              <w:t>انتشارحال حاضر</w:t>
            </w:r>
          </w:p>
        </w:tc>
      </w:tr>
      <w:tr w:rsidR="008D037B" w:rsidRPr="003D2355" w14:paraId="64653063" w14:textId="77777777" w:rsidTr="00987FA3">
        <w:tc>
          <w:tcPr>
            <w:tcW w:w="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CEE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119CBB" w14:textId="77777777" w:rsidR="008D037B" w:rsidRPr="003D2355" w:rsidRDefault="00987FA3" w:rsidP="00987F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sz w:val="24"/>
                <w:szCs w:val="24"/>
                <w:rtl/>
              </w:rPr>
              <w:t>آبی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6804F" w14:textId="77777777" w:rsidR="008D037B" w:rsidRPr="003D2355" w:rsidRDefault="00987FA3" w:rsidP="00987FA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sz w:val="24"/>
                <w:szCs w:val="24"/>
                <w:rtl/>
              </w:rPr>
              <w:t>انتشارآینده</w:t>
            </w:r>
          </w:p>
        </w:tc>
      </w:tr>
    </w:tbl>
    <w:p w14:paraId="18FE3011" w14:textId="77777777" w:rsidR="008D037B" w:rsidRPr="003D2355" w:rsidRDefault="008D037B" w:rsidP="008D037B">
      <w:pPr>
        <w:bidi/>
        <w:ind w:left="990"/>
        <w:jc w:val="center"/>
        <w:rPr>
          <w:rFonts w:asciiTheme="minorBidi" w:hAnsiTheme="minorBidi" w:cs="B Lotus"/>
          <w:sz w:val="32"/>
          <w:szCs w:val="32"/>
          <w:rtl/>
          <w:lang w:bidi="fa-IR"/>
        </w:rPr>
      </w:pPr>
    </w:p>
    <w:p w14:paraId="6A86B771" w14:textId="77777777" w:rsidR="008D037B" w:rsidRDefault="008D037B" w:rsidP="008D037B">
      <w:pPr>
        <w:bidi/>
        <w:ind w:left="990"/>
        <w:jc w:val="center"/>
        <w:rPr>
          <w:rFonts w:asciiTheme="minorBidi" w:hAnsiTheme="minorBidi" w:cs="B Lotus"/>
          <w:sz w:val="32"/>
          <w:szCs w:val="32"/>
          <w:rtl/>
          <w:lang w:bidi="fa-IR"/>
        </w:rPr>
      </w:pPr>
    </w:p>
    <w:p w14:paraId="4D385DE4" w14:textId="77777777" w:rsidR="001B6893" w:rsidRPr="003D2355" w:rsidRDefault="001B6893" w:rsidP="001B6893">
      <w:pPr>
        <w:bidi/>
        <w:ind w:left="990"/>
        <w:jc w:val="center"/>
        <w:rPr>
          <w:rFonts w:asciiTheme="minorBidi" w:hAnsiTheme="minorBidi" w:cs="B Lotus"/>
          <w:sz w:val="32"/>
          <w:szCs w:val="32"/>
          <w:rtl/>
          <w:lang w:bidi="fa-IR"/>
        </w:rPr>
      </w:pPr>
    </w:p>
    <w:tbl>
      <w:tblPr>
        <w:tblW w:w="0" w:type="auto"/>
        <w:jc w:val="center"/>
        <w:tblInd w:w="-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998"/>
        <w:gridCol w:w="1537"/>
        <w:gridCol w:w="956"/>
      </w:tblGrid>
      <w:tr w:rsidR="003F4FA9" w:rsidRPr="003D2355" w14:paraId="57E2EF9E" w14:textId="77777777" w:rsidTr="00987FA3">
        <w:trPr>
          <w:jc w:val="center"/>
        </w:trPr>
        <w:tc>
          <w:tcPr>
            <w:tcW w:w="33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76C6A1" w14:textId="77777777" w:rsidR="003F4FA9" w:rsidRPr="003D2355" w:rsidRDefault="003F4FA9" w:rsidP="003F4FA9">
            <w:pPr>
              <w:bidi/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  <w:rtl/>
                <w:lang w:bidi="fa-IR"/>
              </w:rPr>
            </w:pPr>
            <w:r w:rsidRPr="003D2355">
              <w:rPr>
                <w:rFonts w:ascii="Times New Roman" w:eastAsia="Times New Roman" w:hAnsi="Times New Roman" w:cs="B Lotus" w:hint="cs"/>
                <w:b/>
                <w:bCs/>
                <w:sz w:val="24"/>
                <w:szCs w:val="24"/>
                <w:rtl/>
                <w:lang w:bidi="fa-IR"/>
              </w:rPr>
              <w:t>نام پروژه</w:t>
            </w: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EB6F4" w14:textId="77777777" w:rsidR="003F4FA9" w:rsidRPr="003D2355" w:rsidRDefault="003F4FA9" w:rsidP="003F4FA9">
            <w:pPr>
              <w:bidi/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b/>
                <w:bCs/>
                <w:sz w:val="24"/>
                <w:szCs w:val="24"/>
                <w:rtl/>
              </w:rPr>
              <w:t>نسخه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AD6569" w14:textId="77777777" w:rsidR="003F4FA9" w:rsidRPr="003D2355" w:rsidRDefault="003F4FA9" w:rsidP="003F4FA9">
            <w:pPr>
              <w:bidi/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b/>
                <w:bCs/>
                <w:sz w:val="24"/>
                <w:szCs w:val="24"/>
                <w:rtl/>
              </w:rPr>
              <w:t>تاریخ عرضه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1864E2" w14:textId="77777777" w:rsidR="003F4FA9" w:rsidRPr="003D2355" w:rsidRDefault="003F4FA9" w:rsidP="003F4FA9">
            <w:pPr>
              <w:bidi/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 w:hint="cs"/>
                <w:b/>
                <w:bCs/>
                <w:sz w:val="24"/>
                <w:szCs w:val="24"/>
                <w:rtl/>
              </w:rPr>
              <w:t>نسخه کرنل</w:t>
            </w:r>
          </w:p>
        </w:tc>
      </w:tr>
      <w:tr w:rsidR="003F4FA9" w:rsidRPr="003D2355" w14:paraId="3E444865" w14:textId="77777777" w:rsidTr="00987FA3">
        <w:trPr>
          <w:jc w:val="center"/>
        </w:trPr>
        <w:tc>
          <w:tcPr>
            <w:tcW w:w="3310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0F5F1C" w14:textId="77777777" w:rsidR="003F4FA9" w:rsidRPr="003D2355" w:rsidRDefault="003F4FA9" w:rsidP="003F4FA9">
            <w:pPr>
              <w:bidi/>
              <w:spacing w:before="240" w:after="24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  <w:t>S.u.S.E Linux</w:t>
            </w:r>
          </w:p>
          <w:p w14:paraId="40C07F6D" w14:textId="77777777" w:rsidR="003F4FA9" w:rsidRPr="003D2355" w:rsidRDefault="003F4FA9" w:rsidP="003F4FA9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  <w:t>(Slackware based)</w:t>
            </w: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552A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3/94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A103F8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1994-03-??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2347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?.?.?</w:t>
            </w:r>
          </w:p>
        </w:tc>
      </w:tr>
      <w:tr w:rsidR="003F4FA9" w:rsidRPr="003D2355" w14:paraId="10D8CE42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C9A323E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864F6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7/94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155A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1994-07-??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5F875C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?.?.?</w:t>
            </w:r>
          </w:p>
        </w:tc>
      </w:tr>
      <w:tr w:rsidR="003F4FA9" w:rsidRPr="003D2355" w14:paraId="4D0A1615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86D7AC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C75C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11/94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0FC17E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1994-11-??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EC2F5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?.?.?</w:t>
            </w:r>
          </w:p>
        </w:tc>
      </w:tr>
      <w:tr w:rsidR="003F4FA9" w:rsidRPr="003D2355" w14:paraId="3259D2F1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6FDFEBF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229412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4/95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7303C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1995-04-??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224263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1.2.9</w:t>
            </w:r>
          </w:p>
        </w:tc>
      </w:tr>
      <w:tr w:rsidR="003F4FA9" w:rsidRPr="003D2355" w14:paraId="4E62EC5A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3AFE2E82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4B0B9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8/95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087BF2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1995-08-??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7AF74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?.?.?</w:t>
            </w:r>
          </w:p>
        </w:tc>
      </w:tr>
      <w:tr w:rsidR="003F4FA9" w:rsidRPr="003D2355" w14:paraId="4BA73212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412123C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263F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11/95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D197E0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1995-11-??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BC5F7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?.?.?</w:t>
            </w:r>
          </w:p>
        </w:tc>
      </w:tr>
      <w:tr w:rsidR="003F4FA9" w:rsidRPr="003D2355" w14:paraId="50C75F09" w14:textId="77777777" w:rsidTr="00987FA3">
        <w:trPr>
          <w:jc w:val="center"/>
        </w:trPr>
        <w:tc>
          <w:tcPr>
            <w:tcW w:w="3310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8AE49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  <w:t>S.u.S.E Linux</w:t>
            </w: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8306E0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4.2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ABAFD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1996-05-??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85BD99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?.?.?</w:t>
            </w:r>
          </w:p>
        </w:tc>
      </w:tr>
      <w:tr w:rsidR="003F4FA9" w:rsidRPr="003D2355" w14:paraId="5549B6C5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B95CEE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2F970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4.3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21EA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1996-09-??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F5D44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?.?.?</w:t>
            </w:r>
          </w:p>
        </w:tc>
      </w:tr>
      <w:tr w:rsidR="003F4FA9" w:rsidRPr="003D2355" w14:paraId="0424849E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7F57ED5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0F6DFE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4.4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FBA775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1997-05-??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53E27C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?.?.?</w:t>
            </w:r>
          </w:p>
        </w:tc>
      </w:tr>
      <w:tr w:rsidR="003F4FA9" w:rsidRPr="003D2355" w14:paraId="163A7D7E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8006583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430A5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5.0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F0647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1997-07-??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4B70FE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2.0.30</w:t>
            </w:r>
          </w:p>
        </w:tc>
      </w:tr>
      <w:tr w:rsidR="003F4FA9" w:rsidRPr="003D2355" w14:paraId="0EE81798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CED0D9C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2FF46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5.1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C038B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1997-10-??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4C6C6C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2.0.32</w:t>
            </w:r>
          </w:p>
        </w:tc>
      </w:tr>
      <w:tr w:rsidR="003F4FA9" w:rsidRPr="003D2355" w14:paraId="5E465AB7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78DDEA13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69CA8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5.2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8B710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1998-03-23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C57F0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2.0.33</w:t>
            </w:r>
          </w:p>
        </w:tc>
      </w:tr>
      <w:tr w:rsidR="003F4FA9" w:rsidRPr="003D2355" w14:paraId="3B5EBC19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C13181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8FFCA1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5.3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DB70E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1998-09-10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86FB2D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2.0.35</w:t>
            </w:r>
          </w:p>
        </w:tc>
      </w:tr>
      <w:tr w:rsidR="003F4FA9" w:rsidRPr="003D2355" w14:paraId="25E2EE4A" w14:textId="77777777" w:rsidTr="00987FA3">
        <w:trPr>
          <w:jc w:val="center"/>
        </w:trPr>
        <w:tc>
          <w:tcPr>
            <w:tcW w:w="3310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62E140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  <w:t>SuSE Linux</w:t>
            </w: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6829BE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6.0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164188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1998-12-21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DCBA4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2.0.36</w:t>
            </w:r>
          </w:p>
        </w:tc>
      </w:tr>
      <w:tr w:rsidR="003F4FA9" w:rsidRPr="003D2355" w14:paraId="1866189E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DDC6514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1E5BB9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6.1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1AF89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1999-04-07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A7E0C0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2.2.6</w:t>
            </w:r>
          </w:p>
        </w:tc>
      </w:tr>
      <w:tr w:rsidR="003F4FA9" w:rsidRPr="003D2355" w14:paraId="6089C28C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FCB2A5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23DCE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6.2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DED54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1999-08-12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A8B739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2.2.10</w:t>
            </w:r>
          </w:p>
        </w:tc>
      </w:tr>
      <w:tr w:rsidR="003F4FA9" w:rsidRPr="003D2355" w14:paraId="07BB94D3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FF96195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215A1C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6.3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8ABADD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1999-11-25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2F9032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2.2.13</w:t>
            </w:r>
          </w:p>
        </w:tc>
      </w:tr>
      <w:tr w:rsidR="003F4FA9" w:rsidRPr="003D2355" w14:paraId="60E251E1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2492125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894EA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6.4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9B17B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2000-03-09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E9800D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2.2.14</w:t>
            </w:r>
          </w:p>
        </w:tc>
      </w:tr>
      <w:tr w:rsidR="003F4FA9" w:rsidRPr="003D2355" w14:paraId="6D56048B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56C18CD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0582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7.0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378CF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2000-09-27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7E7B88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2.2.16</w:t>
            </w:r>
          </w:p>
        </w:tc>
      </w:tr>
      <w:tr w:rsidR="003F4FA9" w:rsidRPr="003D2355" w14:paraId="2B4021B2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7F9372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C62B09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7.1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DDDE0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2001-01-24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E5998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2.2.18</w:t>
            </w:r>
          </w:p>
        </w:tc>
      </w:tr>
      <w:tr w:rsidR="003F4FA9" w:rsidRPr="003D2355" w14:paraId="38661AA1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65965F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AA307D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7.2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13113D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2001-06-15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9253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2.4.4</w:t>
            </w:r>
          </w:p>
        </w:tc>
      </w:tr>
      <w:tr w:rsidR="003F4FA9" w:rsidRPr="003D2355" w14:paraId="4DEA6F6D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018764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7EF2FE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7.3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CA248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2001-10-13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2AA43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2.4.9</w:t>
            </w:r>
          </w:p>
        </w:tc>
      </w:tr>
      <w:tr w:rsidR="003F4FA9" w:rsidRPr="003D2355" w14:paraId="7E9097D3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35C19133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EC1AE1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8.0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D0234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2002-04-22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E5FFB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2.4.18</w:t>
            </w:r>
          </w:p>
        </w:tc>
      </w:tr>
      <w:tr w:rsidR="003F4FA9" w:rsidRPr="003D2355" w14:paraId="4D4E2F39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C1D7344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DBA3AF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8.1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236250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2002-09-30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F8CED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2.4.19</w:t>
            </w:r>
          </w:p>
        </w:tc>
      </w:tr>
      <w:tr w:rsidR="003F4FA9" w:rsidRPr="003D2355" w14:paraId="41547892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B76705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C113F3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8.2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27104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2003-04-07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A8DDDF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2.4.20</w:t>
            </w:r>
          </w:p>
        </w:tc>
      </w:tr>
      <w:tr w:rsidR="003F4FA9" w:rsidRPr="003D2355" w14:paraId="63892665" w14:textId="77777777" w:rsidTr="00987FA3">
        <w:trPr>
          <w:jc w:val="center"/>
        </w:trPr>
        <w:tc>
          <w:tcPr>
            <w:tcW w:w="3310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A25A98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  <w:t>SUSE Linux</w:t>
            </w: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A661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9.0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B574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2003-10-15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3FE6E1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2.4.21</w:t>
            </w:r>
          </w:p>
        </w:tc>
      </w:tr>
      <w:tr w:rsidR="003F4FA9" w:rsidRPr="003D2355" w14:paraId="7D70A981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F92D6AC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424020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9.1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A2FBF2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2004-04-23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8311C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2.6.4</w:t>
            </w:r>
          </w:p>
        </w:tc>
      </w:tr>
      <w:tr w:rsidR="003F4FA9" w:rsidRPr="003D2355" w14:paraId="53FB6990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623ABC1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80E88E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9.2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6301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2004-10-25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504F34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2.6.8</w:t>
            </w:r>
          </w:p>
        </w:tc>
      </w:tr>
      <w:tr w:rsidR="003F4FA9" w:rsidRPr="003D2355" w14:paraId="23496C1A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F0D93E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EFCF8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9.3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FA046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2005-04-16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87B57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2.6.11</w:t>
            </w:r>
          </w:p>
        </w:tc>
      </w:tr>
      <w:tr w:rsidR="003F4FA9" w:rsidRPr="003D2355" w14:paraId="37B613A1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2C4DB10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4E8CD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33E134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2005-10-06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5374D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2.6.13</w:t>
            </w:r>
          </w:p>
        </w:tc>
      </w:tr>
      <w:tr w:rsidR="003F4FA9" w:rsidRPr="003D2355" w14:paraId="5631EAE5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F1BD1D1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4D1FF5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10.1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FDC76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2006-05-11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496844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2.6.16</w:t>
            </w:r>
          </w:p>
        </w:tc>
      </w:tr>
      <w:tr w:rsidR="003F4FA9" w:rsidRPr="003D2355" w14:paraId="0F66E449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40D2623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CE97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10.1bis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15C23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2006-10-13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C88A1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2.6.16</w:t>
            </w:r>
          </w:p>
        </w:tc>
      </w:tr>
      <w:tr w:rsidR="003F4FA9" w:rsidRPr="003D2355" w14:paraId="13EAFFBD" w14:textId="77777777" w:rsidTr="00987FA3">
        <w:trPr>
          <w:jc w:val="center"/>
        </w:trPr>
        <w:tc>
          <w:tcPr>
            <w:tcW w:w="3310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07A04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  <w:t>openSUSE</w:t>
            </w: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65DFD2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10.2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483237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2006-12-07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BB20ED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2.6.18</w:t>
            </w:r>
          </w:p>
        </w:tc>
      </w:tr>
      <w:tr w:rsidR="003F4FA9" w:rsidRPr="003D2355" w14:paraId="331B91F3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3961AEC2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A807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7A0BAF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10.3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1F3628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2007-10-04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6D607E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2.6.22</w:t>
            </w:r>
          </w:p>
        </w:tc>
      </w:tr>
      <w:tr w:rsidR="003F4FA9" w:rsidRPr="003D2355" w14:paraId="1A637A4B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3BAD864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E68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0C483F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3C8382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2008-06-19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8DFE5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2.6.25</w:t>
            </w:r>
          </w:p>
        </w:tc>
      </w:tr>
      <w:tr w:rsidR="003F4FA9" w:rsidRPr="003D2355" w14:paraId="62190B97" w14:textId="77777777" w:rsidTr="00987FA3">
        <w:trPr>
          <w:jc w:val="center"/>
        </w:trPr>
        <w:tc>
          <w:tcPr>
            <w:tcW w:w="3310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7557608A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0E75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1F9169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11.1</w:t>
            </w:r>
          </w:p>
        </w:tc>
        <w:tc>
          <w:tcPr>
            <w:tcW w:w="15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1A259D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2008-12-18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21C1EB" w14:textId="77777777" w:rsidR="003F4FA9" w:rsidRPr="003D2355" w:rsidRDefault="003F4FA9" w:rsidP="003F4FA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Lotus"/>
                <w:sz w:val="24"/>
                <w:szCs w:val="24"/>
              </w:rPr>
            </w:pPr>
            <w:r w:rsidRPr="003D2355">
              <w:rPr>
                <w:rFonts w:ascii="Times New Roman" w:eastAsia="Times New Roman" w:hAnsi="Times New Roman" w:cs="B Lotus"/>
                <w:sz w:val="24"/>
                <w:szCs w:val="24"/>
              </w:rPr>
              <w:t>2.6.27</w:t>
            </w:r>
          </w:p>
        </w:tc>
      </w:tr>
    </w:tbl>
    <w:p w14:paraId="75DE9B09" w14:textId="77777777" w:rsidR="003F4FA9" w:rsidRDefault="0061204F" w:rsidP="0061204F">
      <w:pPr>
        <w:bidi/>
        <w:jc w:val="both"/>
        <w:rPr>
          <w:rFonts w:asciiTheme="minorBidi" w:hAnsiTheme="minorBidi" w:cs="B Lotus"/>
          <w:noProof/>
          <w:sz w:val="32"/>
          <w:szCs w:val="32"/>
          <w:rtl/>
          <w:lang w:bidi="fa-IR"/>
        </w:rPr>
      </w:pPr>
      <w:r>
        <w:rPr>
          <w:rFonts w:asciiTheme="minorBidi" w:hAnsiTheme="minorBidi" w:cs="B Lotus" w:hint="cs"/>
          <w:noProof/>
          <w:sz w:val="32"/>
          <w:szCs w:val="32"/>
          <w:rtl/>
          <w:lang w:bidi="fa-IR"/>
        </w:rPr>
        <w:t>درزمان  آماده کردن این کتاب نسخه</w:t>
      </w:r>
      <w:r w:rsidR="00137D6D">
        <w:rPr>
          <w:rFonts w:asciiTheme="minorBidi" w:hAnsiTheme="minorBidi" w:cs="B Lotus" w:hint="cs"/>
          <w:noProof/>
          <w:sz w:val="32"/>
          <w:szCs w:val="32"/>
          <w:rtl/>
          <w:lang w:bidi="fa-IR"/>
        </w:rPr>
        <w:t xml:space="preserve"> 11.2 این سیستم عامل هم عرضه شد،همچنین </w:t>
      </w:r>
      <w:r w:rsidR="002F0E33">
        <w:rPr>
          <w:rFonts w:asciiTheme="minorBidi" w:hAnsiTheme="minorBidi" w:cs="B Lotus" w:hint="cs"/>
          <w:noProof/>
          <w:sz w:val="32"/>
          <w:szCs w:val="32"/>
          <w:rtl/>
          <w:lang w:bidi="fa-IR"/>
        </w:rPr>
        <w:t>نسخه 11.3 درحال آماده شدن بود.(نمودارزیر)</w:t>
      </w:r>
    </w:p>
    <w:p w14:paraId="77EE99C8" w14:textId="77777777" w:rsidR="002F0E33" w:rsidRPr="003D2355" w:rsidRDefault="00890229" w:rsidP="002F0E33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>
        <w:rPr>
          <w:rFonts w:asciiTheme="minorBidi" w:hAnsiTheme="minorBidi" w:cs="B Lotus" w:hint="cs"/>
          <w:noProof/>
          <w:sz w:val="32"/>
          <w:szCs w:val="32"/>
          <w:lang w:bidi="fa-IR"/>
        </w:rPr>
        <w:lastRenderedPageBreak/>
        <w:drawing>
          <wp:inline distT="0" distB="0" distL="0" distR="0" wp14:editId="0ACA9122">
            <wp:extent cx="6162675" cy="295275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E950E" w14:textId="77777777" w:rsidR="001B03C5" w:rsidRPr="00F36197" w:rsidRDefault="001B03C5" w:rsidP="001B03C5">
      <w:pPr>
        <w:bidi/>
        <w:rPr>
          <w:rFonts w:cs="B Lotus"/>
          <w:b/>
          <w:bCs/>
          <w:sz w:val="48"/>
          <w:szCs w:val="48"/>
          <w:rtl/>
          <w:lang w:bidi="fa-IR"/>
        </w:rPr>
      </w:pPr>
      <w:r w:rsidRPr="00F36197">
        <w:rPr>
          <w:rFonts w:cs="B Lotus" w:hint="cs"/>
          <w:b/>
          <w:bCs/>
          <w:sz w:val="48"/>
          <w:szCs w:val="48"/>
          <w:rtl/>
          <w:lang w:bidi="fa-IR"/>
        </w:rPr>
        <w:t>آشنایی بابرخی ازمفاهیم پایه ای</w:t>
      </w:r>
    </w:p>
    <w:p w14:paraId="53F8F641" w14:textId="77777777" w:rsidR="001B03C5" w:rsidRPr="003D2355" w:rsidRDefault="001B03C5" w:rsidP="001B03C5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3D2355">
        <w:rPr>
          <w:rFonts w:cs="B Lotus" w:hint="cs"/>
          <w:sz w:val="28"/>
          <w:szCs w:val="28"/>
          <w:rtl/>
          <w:lang w:bidi="fa-IR"/>
        </w:rPr>
        <w:t>درابتداقبل ازنصب سیستم عامل شما بایدبا چندین واژه واصطلاح که درموقع نصب</w:t>
      </w:r>
      <w:r w:rsidR="001B6893">
        <w:rPr>
          <w:rFonts w:cs="B Lotus" w:hint="cs"/>
          <w:sz w:val="28"/>
          <w:szCs w:val="28"/>
          <w:rtl/>
          <w:lang w:bidi="fa-IR"/>
        </w:rPr>
        <w:t xml:space="preserve"> ومراحل دیگر</w:t>
      </w:r>
      <w:r w:rsidRPr="003D2355">
        <w:rPr>
          <w:rFonts w:cs="B Lotus" w:hint="cs"/>
          <w:sz w:val="28"/>
          <w:szCs w:val="28"/>
          <w:rtl/>
          <w:lang w:bidi="fa-IR"/>
        </w:rPr>
        <w:t xml:space="preserve"> ازآنهااستفاده می کنیم آشناشویدکه آنهادرزیرآمده است.</w:t>
      </w:r>
    </w:p>
    <w:p w14:paraId="110BEFFC" w14:textId="3D8DBBF1" w:rsidR="001B03C5" w:rsidRPr="001B6893" w:rsidRDefault="001B03C5" w:rsidP="006177A2">
      <w:pPr>
        <w:bidi/>
        <w:jc w:val="both"/>
        <w:rPr>
          <w:rFonts w:cs="B Lotus"/>
          <w:b/>
          <w:bCs/>
          <w:sz w:val="40"/>
          <w:szCs w:val="40"/>
          <w:rtl/>
          <w:lang w:bidi="fa-IR"/>
        </w:rPr>
      </w:pPr>
      <w:r w:rsidRPr="001B6893">
        <w:rPr>
          <w:rFonts w:cs="B Lotus" w:hint="cs"/>
          <w:b/>
          <w:bCs/>
          <w:sz w:val="40"/>
          <w:szCs w:val="40"/>
          <w:rtl/>
          <w:lang w:bidi="fa-IR"/>
        </w:rPr>
        <w:t>هسته</w:t>
      </w:r>
      <w:r w:rsidR="006177A2">
        <w:rPr>
          <w:rFonts w:cs="B Lotus" w:hint="cs"/>
          <w:b/>
          <w:bCs/>
          <w:sz w:val="40"/>
          <w:szCs w:val="40"/>
          <w:rtl/>
          <w:lang w:bidi="fa-IR"/>
        </w:rPr>
        <w:t xml:space="preserve"> </w:t>
      </w:r>
      <w:r w:rsidR="00781813">
        <w:rPr>
          <w:rFonts w:cs="B Lotus" w:hint="cs"/>
          <w:b/>
          <w:bCs/>
          <w:sz w:val="40"/>
          <w:szCs w:val="40"/>
          <w:rtl/>
          <w:lang w:bidi="fa-IR"/>
        </w:rPr>
        <w:t>گنو/لی</w:t>
      </w:r>
      <w:r w:rsidRPr="001B6893">
        <w:rPr>
          <w:rFonts w:cs="B Lotus" w:hint="cs"/>
          <w:b/>
          <w:bCs/>
          <w:sz w:val="40"/>
          <w:szCs w:val="40"/>
          <w:rtl/>
          <w:lang w:bidi="fa-IR"/>
        </w:rPr>
        <w:t>نوکس</w:t>
      </w:r>
    </w:p>
    <w:p w14:paraId="12025E42" w14:textId="77777777" w:rsidR="001B03C5" w:rsidRPr="003D2355" w:rsidRDefault="001B03C5" w:rsidP="001B03C5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3D2355">
        <w:rPr>
          <w:rFonts w:cs="B Lotus" w:hint="cs"/>
          <w:sz w:val="28"/>
          <w:szCs w:val="28"/>
          <w:rtl/>
          <w:lang w:bidi="fa-IR"/>
        </w:rPr>
        <w:t>هسته بخش مرکزی سیستم عامل گنو/لینوکس است که وظیفه ارتباط وکنترل سخت افزاررابرعهده دارد.درحقیقت هسته قلب تپنده ی سیستم عامل گنو/لینوکس است که واقعیت های سخت افزاری راازدیدکاربروبرنامه نویس مخفی می کند.</w:t>
      </w:r>
    </w:p>
    <w:p w14:paraId="7FE6B6EE" w14:textId="016FE771" w:rsidR="001B03C5" w:rsidRPr="001B6893" w:rsidRDefault="001B03C5" w:rsidP="006177A2">
      <w:pPr>
        <w:bidi/>
        <w:jc w:val="both"/>
        <w:rPr>
          <w:rFonts w:cs="B Lotus"/>
          <w:b/>
          <w:bCs/>
          <w:sz w:val="40"/>
          <w:szCs w:val="40"/>
          <w:lang w:bidi="fa-IR"/>
        </w:rPr>
      </w:pPr>
      <w:r w:rsidRPr="001B6893">
        <w:rPr>
          <w:rFonts w:cs="B Lotus" w:hint="cs"/>
          <w:b/>
          <w:bCs/>
          <w:sz w:val="40"/>
          <w:szCs w:val="40"/>
          <w:rtl/>
          <w:lang w:bidi="fa-IR"/>
        </w:rPr>
        <w:t>مدیرسیستم یاکاربرریشه</w:t>
      </w:r>
    </w:p>
    <w:p w14:paraId="5104C810" w14:textId="30F96813" w:rsidR="001B03C5" w:rsidRPr="003D2355" w:rsidRDefault="001B03C5" w:rsidP="006177A2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این کاربرمدیرسیستم است وهرکاری راکه بخواهدمی توانددرسیستم انجام دهد. یعنی بالاترین دسترسی هادرسیستم برای این کاربراست.توصیه می شوددرمواقعی که نیازبه این کاربرنداریدبایک حساب کاربری عادی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lastRenderedPageBreak/>
        <w:t>واردسیستم شویدزیراشما بادسترسی های این کاربرمی توانیداشتباها فایل های اصلی سیستم راپاک کنیدواین کارخطرناک است.</w:t>
      </w:r>
    </w:p>
    <w:p w14:paraId="3F7BF48A" w14:textId="6B1A6323" w:rsidR="001B03C5" w:rsidRPr="001B6893" w:rsidRDefault="001B03C5" w:rsidP="006177A2">
      <w:pPr>
        <w:bidi/>
        <w:jc w:val="both"/>
        <w:rPr>
          <w:rFonts w:asciiTheme="minorBidi" w:hAnsiTheme="minorBidi" w:cs="B Lotus"/>
          <w:b/>
          <w:bCs/>
          <w:sz w:val="40"/>
          <w:szCs w:val="40"/>
          <w:lang w:bidi="fa-IR"/>
        </w:rPr>
      </w:pPr>
      <w:r w:rsidRPr="001B6893">
        <w:rPr>
          <w:rFonts w:asciiTheme="minorBidi" w:hAnsiTheme="minorBidi" w:cs="B Lotus" w:hint="cs"/>
          <w:b/>
          <w:bCs/>
          <w:sz w:val="40"/>
          <w:szCs w:val="40"/>
          <w:rtl/>
          <w:lang w:bidi="fa-IR"/>
        </w:rPr>
        <w:t>شاخه ریشه یا /</w:t>
      </w:r>
    </w:p>
    <w:p w14:paraId="11612D19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شاخه ریشه بالاترین سطح درسیستم فایل گنو/لینوکس است وتمام شاخه ها وفایل در زیرمجموعه این شاخه قرارمی گیرند.</w:t>
      </w:r>
    </w:p>
    <w:p w14:paraId="580BDF30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درزیربرخی اززیرشاخه </w:t>
      </w:r>
      <w:r w:rsidR="00004FE8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های اصلی / آمده است وبه اختصار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توضیح داده شده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>:</w:t>
      </w:r>
    </w:p>
    <w:p w14:paraId="5A7E1CBD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bin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>: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دراین شاخه برنامه هاوفایل های اجرایی قراردارند.</w:t>
      </w:r>
    </w:p>
    <w:p w14:paraId="33215282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boot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: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این شاخه حاوی برنامه بوت وهمچنین فایل های پیکربندی آن است.</w:t>
      </w:r>
    </w:p>
    <w:p w14:paraId="20670285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dev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>: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دراین شاخه فایلهای راه اندازومدلسازسخت افزارهای سیستم قراردارد.</w:t>
      </w:r>
    </w:p>
    <w:p w14:paraId="2AD8721F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etc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>: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دراین شاخه عموما فایل های پیکربندی سیستم وبرنامه های کاربردی قرار دارد.</w:t>
      </w:r>
    </w:p>
    <w:p w14:paraId="4C9EE5E1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home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>: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دراین شاخه دایرکتوری های کاربران عادی سیستم قراردارد.مثلا اگر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ما یک کاربربا نام کاربری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secret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بسازیم درزیرشاخه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home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یک دایرکتوری به نام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secret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ساخته می شود که متعلق به آن کاربراست وکاربران عادی دیگرحق دسترسی به آن راندارند(ولی همان طورکه گفتیم کابرریشه می تواندهرکاری بکند ازجمله دسترسی به دایرکتوری های شخصی هرکاربر).</w:t>
      </w:r>
    </w:p>
    <w:p w14:paraId="06E5C1AF" w14:textId="135AE693" w:rsidR="001B03C5" w:rsidRPr="003D2355" w:rsidRDefault="001B03C5" w:rsidP="006177A2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lib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>: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فایل های کتابخانه ای</w:t>
      </w:r>
      <w:r w:rsidR="006177A2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که توسط برنامه های کاربردی وبرنامه نویسان استفاده می شوددراین شاخه ذخیره می شوند.</w:t>
      </w:r>
    </w:p>
    <w:p w14:paraId="3743FAFD" w14:textId="323F1A9C" w:rsidR="001B03C5" w:rsidRPr="003D2355" w:rsidRDefault="001B03C5" w:rsidP="006177A2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lastRenderedPageBreak/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media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>: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این زیرشاخه محل اتصال درایوهای فلاپی و</w:t>
      </w:r>
      <w:r w:rsidRPr="003D2355">
        <w:rPr>
          <w:rFonts w:asciiTheme="minorBidi" w:hAnsiTheme="minorBidi" w:cs="B Lotus"/>
          <w:sz w:val="32"/>
          <w:szCs w:val="32"/>
          <w:lang w:bidi="fa-IR"/>
        </w:rPr>
        <w:t>cd-rom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وهمچنین درایو های دیسک سخت</w:t>
      </w:r>
      <w:r w:rsidRPr="003D2355">
        <w:rPr>
          <w:rFonts w:asciiTheme="minorBidi" w:hAnsiTheme="minorBidi" w:cs="B Lotus"/>
          <w:sz w:val="32"/>
          <w:szCs w:val="32"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>است.</w:t>
      </w:r>
    </w:p>
    <w:p w14:paraId="4600A064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proc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: </w:t>
      </w:r>
      <w:r w:rsidR="00034766">
        <w:rPr>
          <w:rFonts w:asciiTheme="minorBidi" w:hAnsiTheme="minorBidi" w:cs="B Lotus" w:hint="cs"/>
          <w:sz w:val="28"/>
          <w:szCs w:val="28"/>
          <w:rtl/>
          <w:lang w:bidi="fa-IR"/>
        </w:rPr>
        <w:t>یک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زیرشاخه منحصربه فرداست.درواقع قسمتی ازسیستم فایل نیست امایک سیستم فایل مجازی است که به مااجازه دسترسی به اطلاعات هسته وسیستم رامی دهد.مثلابا</w:t>
      </w:r>
      <w:r w:rsidR="00072FEE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زدن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دستورزیر</w:t>
      </w:r>
      <w:r w:rsidR="00072FEE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درکنسول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می توانیم اطلاعات پردازنده رابه دست آوریم.</w:t>
      </w:r>
    </w:p>
    <w:p w14:paraId="2115E60F" w14:textId="77777777" w:rsidR="001B03C5" w:rsidRPr="00A1348B" w:rsidRDefault="00A1348B" w:rsidP="00A1348B">
      <w:pPr>
        <w:rPr>
          <w:rFonts w:asciiTheme="minorBidi" w:hAnsiTheme="minorBidi" w:cs="B Lotus"/>
          <w:i/>
          <w:iCs/>
          <w:sz w:val="24"/>
          <w:szCs w:val="24"/>
          <w:lang w:bidi="fa-IR"/>
        </w:rPr>
      </w:pPr>
      <w:r w:rsidRPr="00A1348B">
        <w:rPr>
          <w:rFonts w:asciiTheme="minorBidi" w:hAnsiTheme="minorBidi" w:cs="B Lotus"/>
          <w:i/>
          <w:iCs/>
          <w:sz w:val="24"/>
          <w:szCs w:val="24"/>
          <w:lang w:bidi="fa-IR"/>
        </w:rPr>
        <w:t>#</w:t>
      </w:r>
      <w:r w:rsidR="001B03C5" w:rsidRPr="00A1348B">
        <w:rPr>
          <w:rFonts w:asciiTheme="minorBidi" w:hAnsiTheme="minorBidi" w:cs="B Lotus"/>
          <w:i/>
          <w:iCs/>
          <w:sz w:val="24"/>
          <w:szCs w:val="24"/>
          <w:lang w:bidi="fa-IR"/>
        </w:rPr>
        <w:t>cat /proc/cpuinfo</w:t>
      </w:r>
    </w:p>
    <w:p w14:paraId="60279D19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sbin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: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دستورات وبرنامه های مدیریتی سیستم دراین شاخه قراردارندکه توسط کاربرریشه اجرامی شوندوکاربران عادی نمی توانندبه این برنامه هادسترسی داشته باشندویادستورات این زیرشاخه رااجراکنند.</w:t>
      </w:r>
    </w:p>
    <w:p w14:paraId="6AC2A524" w14:textId="08D7D055" w:rsidR="001B03C5" w:rsidRPr="003D2355" w:rsidRDefault="001B03C5" w:rsidP="006177A2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tmp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>: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شاخه ای که فایل های موقتی درآن قرارمی گیرند.همه کاربرها می تواننددراین زیرشاخه بنویسند وبخوانند.</w:t>
      </w:r>
    </w:p>
    <w:p w14:paraId="484646D8" w14:textId="04A32688" w:rsidR="001B03C5" w:rsidRPr="003D2355" w:rsidRDefault="001B03C5" w:rsidP="006177A2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usr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>: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یک زیرشاخه بزرگ درسیستم های گنو/لینوکس که خیلی ازبرنامه ها-مستندات وکدمنبع هسته وهمچنین سیستم</w:t>
      </w:r>
      <w:r w:rsidR="006177A2">
        <w:rPr>
          <w:rFonts w:asciiTheme="minorBidi" w:hAnsiTheme="minorBidi" w:cs="B Lotus"/>
          <w:sz w:val="28"/>
          <w:szCs w:val="28"/>
          <w:lang w:bidi="fa-IR"/>
        </w:rPr>
        <w:t>X Window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درآن قرارمی گیرد.</w:t>
      </w:r>
    </w:p>
    <w:p w14:paraId="4B18B478" w14:textId="057C842B" w:rsidR="001B03C5" w:rsidRPr="003D2355" w:rsidRDefault="001B03C5" w:rsidP="008A3348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 xml:space="preserve">شاخه </w:t>
      </w:r>
      <w:r w:rsidRPr="003D2355">
        <w:rPr>
          <w:rFonts w:asciiTheme="minorBidi" w:hAnsiTheme="minorBidi" w:cs="B Lotus"/>
          <w:b/>
          <w:bCs/>
          <w:sz w:val="34"/>
          <w:szCs w:val="34"/>
          <w:lang w:bidi="fa-IR"/>
        </w:rPr>
        <w:t>var</w:t>
      </w:r>
      <w:r w:rsidRPr="003D2355">
        <w:rPr>
          <w:rFonts w:asciiTheme="minorBidi" w:hAnsiTheme="minorBidi" w:cs="B Lotus" w:hint="cs"/>
          <w:b/>
          <w:bCs/>
          <w:sz w:val="34"/>
          <w:szCs w:val="34"/>
          <w:rtl/>
          <w:lang w:bidi="fa-IR"/>
        </w:rPr>
        <w:t>: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فایل های رخداد سیستم وکلا فایل هایی که حجم آنهاهمین طوردرحال تغییراست دراین شاخه قرارمی گیرد.</w:t>
      </w:r>
    </w:p>
    <w:p w14:paraId="0DD03DEF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b/>
          <w:bCs/>
          <w:sz w:val="36"/>
          <w:szCs w:val="36"/>
          <w:lang w:bidi="fa-IR"/>
        </w:rPr>
      </w:pPr>
      <w:r w:rsidRPr="003D2355">
        <w:rPr>
          <w:rFonts w:asciiTheme="minorBidi" w:hAnsiTheme="minorBidi" w:cs="B Lotus"/>
          <w:b/>
          <w:bCs/>
          <w:sz w:val="36"/>
          <w:szCs w:val="36"/>
          <w:lang w:bidi="fa-IR"/>
        </w:rPr>
        <w:t>/etc/passwd</w:t>
      </w:r>
    </w:p>
    <w:p w14:paraId="08E4A13D" w14:textId="214C4163" w:rsidR="001B03C5" w:rsidRPr="003D2355" w:rsidRDefault="001B03C5" w:rsidP="006177A2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جایی است که پسوردهای رمزنگاری شده نگهداری می شوند.یعنی پسورد کاربران سیستم ازجمله کاربرریشه.</w:t>
      </w:r>
    </w:p>
    <w:p w14:paraId="460A6977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b/>
          <w:bCs/>
          <w:sz w:val="36"/>
          <w:szCs w:val="36"/>
          <w:rtl/>
          <w:lang w:bidi="fa-IR"/>
        </w:rPr>
      </w:pPr>
      <w:r w:rsidRPr="003D2355">
        <w:rPr>
          <w:rFonts w:asciiTheme="minorBidi" w:hAnsiTheme="minorBidi" w:cs="B Lotus"/>
          <w:b/>
          <w:bCs/>
          <w:sz w:val="36"/>
          <w:szCs w:val="36"/>
          <w:lang w:bidi="fa-IR"/>
        </w:rPr>
        <w:t>Blowfish-MD5-DES</w:t>
      </w:r>
    </w:p>
    <w:p w14:paraId="187CDEF0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روش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 xml:space="preserve"> 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های مختلف برای رمزنگاری</w:t>
      </w:r>
    </w:p>
    <w:p w14:paraId="09815576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b/>
          <w:bCs/>
          <w:sz w:val="36"/>
          <w:szCs w:val="36"/>
          <w:lang w:bidi="fa-IR"/>
        </w:rPr>
      </w:pPr>
      <w:r w:rsidRPr="003D2355">
        <w:rPr>
          <w:rFonts w:asciiTheme="minorBidi" w:hAnsiTheme="minorBidi" w:cs="B Lotus"/>
          <w:b/>
          <w:bCs/>
          <w:sz w:val="36"/>
          <w:szCs w:val="36"/>
          <w:lang w:bidi="fa-IR"/>
        </w:rPr>
        <w:lastRenderedPageBreak/>
        <w:t>Desktop Environment</w:t>
      </w:r>
    </w:p>
    <w:p w14:paraId="41B85327" w14:textId="3359BB29" w:rsidR="001B03C5" w:rsidRPr="003D2355" w:rsidRDefault="001B03C5" w:rsidP="007135A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3D2355">
        <w:rPr>
          <w:rFonts w:cs="B Lotus" w:hint="cs"/>
          <w:sz w:val="28"/>
          <w:szCs w:val="28"/>
          <w:rtl/>
          <w:lang w:bidi="fa-IR"/>
        </w:rPr>
        <w:t xml:space="preserve">واسط گرافیکی کاربر که بالای سیستم </w:t>
      </w:r>
      <w:r w:rsidRPr="003D2355">
        <w:rPr>
          <w:rFonts w:cs="B Lotus"/>
          <w:sz w:val="28"/>
          <w:szCs w:val="28"/>
          <w:lang w:bidi="fa-IR"/>
        </w:rPr>
        <w:t>X window</w:t>
      </w:r>
      <w:r w:rsidRPr="003D2355">
        <w:rPr>
          <w:rFonts w:cs="B Lotus" w:hint="cs"/>
          <w:sz w:val="28"/>
          <w:szCs w:val="28"/>
          <w:rtl/>
          <w:lang w:bidi="fa-IR"/>
        </w:rPr>
        <w:t xml:space="preserve"> قرارمی گیردویکسری ویژگیهای گرافیکی کارباسیستم رابه مامی دهد.درواقع کارکردن باسیستم رابرای ما راحت تر می کند.که مهمترین وبزرگترین محیط های دسکتاپ </w:t>
      </w:r>
      <w:r w:rsidRPr="003D2355">
        <w:rPr>
          <w:rFonts w:cs="B Lotus"/>
          <w:sz w:val="28"/>
          <w:szCs w:val="28"/>
          <w:lang w:bidi="fa-IR"/>
        </w:rPr>
        <w:t>GNOME</w:t>
      </w:r>
      <w:r w:rsidRPr="003D2355">
        <w:rPr>
          <w:rFonts w:cs="B Lotus" w:hint="cs"/>
          <w:sz w:val="28"/>
          <w:szCs w:val="28"/>
          <w:rtl/>
          <w:lang w:bidi="fa-IR"/>
        </w:rPr>
        <w:t xml:space="preserve"> و </w:t>
      </w:r>
      <w:r w:rsidRPr="003D2355">
        <w:rPr>
          <w:rFonts w:cs="B Lotus"/>
          <w:sz w:val="28"/>
          <w:szCs w:val="28"/>
          <w:lang w:bidi="fa-IR"/>
        </w:rPr>
        <w:t>KDE</w:t>
      </w:r>
      <w:r w:rsidRPr="003D2355">
        <w:rPr>
          <w:rFonts w:cs="B Lotus" w:hint="cs"/>
          <w:sz w:val="28"/>
          <w:szCs w:val="28"/>
          <w:rtl/>
          <w:lang w:bidi="fa-IR"/>
        </w:rPr>
        <w:t xml:space="preserve"> هستند.</w:t>
      </w:r>
    </w:p>
    <w:p w14:paraId="575ADD5A" w14:textId="77777777" w:rsidR="001B03C5" w:rsidRPr="003D2355" w:rsidRDefault="001B03C5" w:rsidP="001B03C5">
      <w:pPr>
        <w:bidi/>
        <w:rPr>
          <w:rFonts w:asciiTheme="minorBidi" w:hAnsiTheme="minorBidi" w:cs="B Lotus"/>
          <w:b/>
          <w:bCs/>
          <w:sz w:val="36"/>
          <w:szCs w:val="36"/>
          <w:lang w:bidi="fa-IR"/>
        </w:rPr>
      </w:pPr>
      <w:r w:rsidRPr="003D2355">
        <w:rPr>
          <w:rFonts w:asciiTheme="minorBidi" w:hAnsiTheme="minorBidi" w:cs="B Lotus"/>
          <w:b/>
          <w:bCs/>
          <w:sz w:val="36"/>
          <w:szCs w:val="36"/>
          <w:lang w:bidi="fa-IR"/>
        </w:rPr>
        <w:t>Dependency</w:t>
      </w:r>
    </w:p>
    <w:p w14:paraId="53EAABE6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دربعضی مواقع که می خواهیم بسته یا برنامه ای رانصب کنیم این برنامه یا بسته احتیاج به بسته ای دیگرداردکه به آن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dependency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می گوییم.درموقع نصب وقتی می خواهیم بسته ای راانتخاب کنیم اگر</w:t>
      </w:r>
      <w:r w:rsidR="00D25657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dependency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آن بسته راانتخاب نکنیم برنامه نصاب پیام می دهد برنامه ای که شما انتخاب کرده اید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dependency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راداردونام آن رامی دهد.</w:t>
      </w:r>
    </w:p>
    <w:p w14:paraId="6CD1671A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b/>
          <w:bCs/>
          <w:sz w:val="36"/>
          <w:szCs w:val="36"/>
          <w:lang w:bidi="fa-IR"/>
        </w:rPr>
      </w:pPr>
      <w:r w:rsidRPr="003D2355">
        <w:rPr>
          <w:rFonts w:asciiTheme="minorBidi" w:hAnsiTheme="minorBidi" w:cs="B Lotus" w:hint="cs"/>
          <w:b/>
          <w:bCs/>
          <w:sz w:val="36"/>
          <w:szCs w:val="36"/>
          <w:rtl/>
          <w:lang w:bidi="fa-IR"/>
        </w:rPr>
        <w:t xml:space="preserve">پارتیشن </w:t>
      </w:r>
      <w:r w:rsidRPr="003D2355">
        <w:rPr>
          <w:rFonts w:asciiTheme="minorBidi" w:hAnsiTheme="minorBidi" w:cs="B Lotus"/>
          <w:b/>
          <w:bCs/>
          <w:sz w:val="36"/>
          <w:szCs w:val="36"/>
          <w:lang w:bidi="fa-IR"/>
        </w:rPr>
        <w:t>SWAP</w:t>
      </w:r>
    </w:p>
    <w:p w14:paraId="386D3467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درموقع نصب مایک پارتیشن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swap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می سازیم که به عنوان حافظه مجازی مورداستفاده قرارمی گیرد.معمولا اندازه پارتیشن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swap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رادوبرابراندازه حافظه اصلی درنظرمی گیرند.</w:t>
      </w:r>
    </w:p>
    <w:p w14:paraId="508012BB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b/>
          <w:bCs/>
          <w:sz w:val="36"/>
          <w:szCs w:val="36"/>
          <w:lang w:bidi="fa-IR"/>
        </w:rPr>
      </w:pPr>
      <w:r w:rsidRPr="003D2355">
        <w:rPr>
          <w:rFonts w:asciiTheme="minorBidi" w:hAnsiTheme="minorBidi" w:cs="B Lotus"/>
          <w:b/>
          <w:bCs/>
          <w:sz w:val="36"/>
          <w:szCs w:val="36"/>
          <w:lang w:bidi="fa-IR"/>
        </w:rPr>
        <w:t>EXT3-4</w:t>
      </w:r>
    </w:p>
    <w:p w14:paraId="5C5B7C6E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قالب بندی معمول پارتیشن های لینوکس.(مانند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NTFS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درویندوز)</w:t>
      </w:r>
    </w:p>
    <w:p w14:paraId="3CC16266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b/>
          <w:bCs/>
          <w:sz w:val="36"/>
          <w:szCs w:val="36"/>
          <w:lang w:bidi="fa-IR"/>
        </w:rPr>
      </w:pPr>
      <w:r w:rsidRPr="003D2355">
        <w:rPr>
          <w:rFonts w:asciiTheme="minorBidi" w:hAnsiTheme="minorBidi" w:cs="B Lotus"/>
          <w:b/>
          <w:bCs/>
          <w:sz w:val="36"/>
          <w:szCs w:val="36"/>
          <w:lang w:bidi="fa-IR"/>
        </w:rPr>
        <w:t>GRUB</w:t>
      </w:r>
    </w:p>
    <w:p w14:paraId="61E8C61C" w14:textId="146DD8E8" w:rsidR="001B03C5" w:rsidRPr="003D2355" w:rsidRDefault="001B03C5" w:rsidP="007135A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3D2355">
        <w:rPr>
          <w:rFonts w:cs="B Lotus" w:hint="cs"/>
          <w:sz w:val="28"/>
          <w:szCs w:val="28"/>
          <w:rtl/>
          <w:lang w:bidi="fa-IR"/>
        </w:rPr>
        <w:t>یک برنامه مدیریت و بارگذاربوت که راه اندازی اولیه سیستم رابرعهده دارد</w:t>
      </w:r>
      <w:r w:rsidRPr="003D2355">
        <w:rPr>
          <w:rFonts w:cs="B Lotus"/>
          <w:sz w:val="28"/>
          <w:szCs w:val="28"/>
          <w:lang w:bidi="fa-IR"/>
        </w:rPr>
        <w:t>.</w:t>
      </w:r>
      <w:r w:rsidRPr="003D2355">
        <w:rPr>
          <w:rFonts w:cs="B Lotus" w:hint="cs"/>
          <w:sz w:val="28"/>
          <w:szCs w:val="28"/>
          <w:rtl/>
          <w:lang w:bidi="fa-IR"/>
        </w:rPr>
        <w:t xml:space="preserve"> همجنین مسئول مدیریت سیستم عاملهای نصب شده روی سیستم است.</w:t>
      </w:r>
    </w:p>
    <w:p w14:paraId="3A04FEF5" w14:textId="77777777" w:rsidR="001B03C5" w:rsidRPr="003D2355" w:rsidRDefault="001B03C5" w:rsidP="001B03C5">
      <w:pPr>
        <w:bidi/>
        <w:jc w:val="both"/>
        <w:rPr>
          <w:rFonts w:asciiTheme="minorBidi" w:hAnsiTheme="minorBidi" w:cs="B Lotus"/>
          <w:b/>
          <w:bCs/>
          <w:sz w:val="36"/>
          <w:szCs w:val="36"/>
          <w:lang w:bidi="fa-IR"/>
        </w:rPr>
      </w:pPr>
      <w:r w:rsidRPr="003D2355">
        <w:rPr>
          <w:rFonts w:asciiTheme="minorBidi" w:hAnsiTheme="minorBidi" w:cs="B Lotus"/>
          <w:b/>
          <w:bCs/>
          <w:sz w:val="36"/>
          <w:szCs w:val="36"/>
          <w:lang w:bidi="fa-IR"/>
        </w:rPr>
        <w:t>X Window</w:t>
      </w:r>
    </w:p>
    <w:p w14:paraId="6CB5CE39" w14:textId="5526FAEC" w:rsidR="001B03C5" w:rsidRPr="003D2355" w:rsidRDefault="001B03C5" w:rsidP="007135A8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lastRenderedPageBreak/>
        <w:t>واسط گرافیکی شبکه ای(شبکه گرا) که دربسیاری ازسیستم های شبیه یونیکس مانند لینوکس استفاده می شود.این سیستم درلینوکس ویونیکس برخلاف ویندوزو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MacOS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مستقل ازسیستم عامل است.درواقع اجزای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X Window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مسئول ارتباط باسخت افزار گرافیکی وهمچنین ایجاد واسط کاربری هستند</w:t>
      </w:r>
      <w:r w:rsidRPr="003D2355">
        <w:rPr>
          <w:rFonts w:asciiTheme="minorBidi" w:hAnsiTheme="minorBidi" w:cs="B Lotus" w:hint="cs"/>
          <w:sz w:val="32"/>
          <w:szCs w:val="32"/>
          <w:rtl/>
          <w:lang w:bidi="fa-IR"/>
        </w:rPr>
        <w:t>.</w:t>
      </w:r>
    </w:p>
    <w:p w14:paraId="15B55D04" w14:textId="77777777" w:rsidR="001B03C5" w:rsidRDefault="001B03C5" w:rsidP="001B03C5">
      <w:pPr>
        <w:bidi/>
        <w:jc w:val="both"/>
        <w:rPr>
          <w:rFonts w:asciiTheme="minorBidi" w:hAnsiTheme="minorBidi" w:cs="B Lotus"/>
          <w:b/>
          <w:bCs/>
          <w:sz w:val="36"/>
          <w:szCs w:val="36"/>
          <w:rtl/>
          <w:lang w:bidi="fa-IR"/>
        </w:rPr>
      </w:pPr>
      <w:r w:rsidRPr="003D2355">
        <w:rPr>
          <w:rFonts w:asciiTheme="minorBidi" w:hAnsiTheme="minorBidi" w:cs="B Lotus"/>
          <w:b/>
          <w:bCs/>
          <w:sz w:val="36"/>
          <w:szCs w:val="36"/>
          <w:lang w:bidi="fa-IR"/>
        </w:rPr>
        <w:t>Failsafe</w:t>
      </w:r>
    </w:p>
    <w:p w14:paraId="69BE231D" w14:textId="77777777" w:rsidR="001B03C5" w:rsidRPr="00D25657" w:rsidRDefault="00D25657" w:rsidP="00D25657">
      <w:pPr>
        <w:bidi/>
        <w:jc w:val="both"/>
        <w:rPr>
          <w:rFonts w:asciiTheme="minorBidi" w:hAnsiTheme="minorBidi" w:cs="B Lotus"/>
          <w:sz w:val="28"/>
          <w:szCs w:val="28"/>
          <w:lang w:bidi="fa-IR"/>
        </w:rPr>
      </w:pPr>
      <w:r w:rsidRPr="00D25657">
        <w:rPr>
          <w:rFonts w:asciiTheme="minorBidi" w:hAnsiTheme="minorBidi" w:cs="B Lotus" w:hint="cs"/>
          <w:sz w:val="28"/>
          <w:szCs w:val="28"/>
          <w:rtl/>
          <w:lang w:bidi="fa-IR"/>
        </w:rPr>
        <w:t>دربعضی مواقع که سیستم عامل ماباتنظمات معمول نمی تواندبوت شودوبالابیاید بااستفاده ازاین گزینه می توانیم سیستم رادرحالت کمترین امکانات بالابیاوریم.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(مانند </w:t>
      </w:r>
      <w:r>
        <w:rPr>
          <w:rFonts w:asciiTheme="minorBidi" w:hAnsiTheme="minorBidi" w:cs="B Lotus"/>
          <w:sz w:val="28"/>
          <w:szCs w:val="28"/>
          <w:lang w:bidi="fa-IR"/>
        </w:rPr>
        <w:t>safemode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>)</w:t>
      </w:r>
    </w:p>
    <w:p w14:paraId="3E56065F" w14:textId="0B90289B" w:rsidR="00B224B1" w:rsidRPr="003D2355" w:rsidRDefault="007135A8" w:rsidP="00EF1E1C">
      <w:pPr>
        <w:bidi/>
        <w:jc w:val="both"/>
        <w:rPr>
          <w:rFonts w:asciiTheme="minorBidi" w:hAnsiTheme="minorBidi" w:cs="B Lotus"/>
          <w:b/>
          <w:bCs/>
          <w:sz w:val="36"/>
          <w:szCs w:val="36"/>
          <w:rtl/>
          <w:lang w:bidi="fa-IR"/>
        </w:rPr>
      </w:pPr>
      <w:r>
        <w:rPr>
          <w:rFonts w:asciiTheme="minorBidi" w:hAnsiTheme="minorBidi" w:cs="B Lotus"/>
          <w:b/>
          <w:bCs/>
          <w:sz w:val="36"/>
          <w:szCs w:val="36"/>
          <w:lang w:bidi="fa-IR"/>
        </w:rPr>
        <w:t>YaST</w:t>
      </w:r>
    </w:p>
    <w:p w14:paraId="053F4780" w14:textId="77777777" w:rsidR="00EF1E1C" w:rsidRPr="003D2355" w:rsidRDefault="00EF1E1C" w:rsidP="00EF1E1C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>برنامه نصب</w:t>
      </w:r>
      <w:r w:rsidR="00FB373B"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وپیکربندی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لینوکس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OpenSUSE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که توسط شرکت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SUSE Linux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برای نصب راحت تر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SUSE Linux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نوشته شده بودکه بعدهانیزتوسط </w:t>
      </w:r>
      <w:r w:rsidRPr="003D2355">
        <w:rPr>
          <w:rFonts w:asciiTheme="minorBidi" w:hAnsiTheme="minorBidi" w:cs="B Lotus"/>
          <w:sz w:val="28"/>
          <w:szCs w:val="28"/>
          <w:lang w:bidi="fa-IR"/>
        </w:rPr>
        <w:t>Novell</w:t>
      </w:r>
      <w:r w:rsidRPr="003D2355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گسترش داده شد.</w:t>
      </w:r>
    </w:p>
    <w:p w14:paraId="67A6BCEF" w14:textId="6A4BE934" w:rsidR="00B224B1" w:rsidRPr="00591FF9" w:rsidRDefault="007135A8" w:rsidP="00B224B1">
      <w:pPr>
        <w:bidi/>
        <w:jc w:val="both"/>
        <w:rPr>
          <w:rFonts w:asciiTheme="minorBidi" w:hAnsiTheme="minorBidi" w:cs="B Lotus"/>
          <w:b/>
          <w:bCs/>
          <w:sz w:val="36"/>
          <w:szCs w:val="36"/>
          <w:lang w:bidi="fa-IR"/>
        </w:rPr>
      </w:pPr>
      <w:r>
        <w:rPr>
          <w:rFonts w:asciiTheme="minorBidi" w:hAnsiTheme="minorBidi" w:cs="B Lotus"/>
          <w:b/>
          <w:bCs/>
          <w:sz w:val="36"/>
          <w:szCs w:val="36"/>
          <w:lang w:bidi="fa-IR"/>
        </w:rPr>
        <w:t>ALSA</w:t>
      </w:r>
    </w:p>
    <w:p w14:paraId="02AB08F3" w14:textId="5773592C" w:rsidR="00FB373B" w:rsidRPr="00D92458" w:rsidRDefault="005B1B26" w:rsidP="00291824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D92458">
        <w:rPr>
          <w:rFonts w:asciiTheme="minorBidi" w:hAnsiTheme="minorBidi" w:cs="B Lotus" w:hint="cs"/>
          <w:sz w:val="28"/>
          <w:szCs w:val="28"/>
          <w:rtl/>
          <w:lang w:bidi="fa-IR"/>
        </w:rPr>
        <w:t>جزئی ازکرنل لینوکس است</w:t>
      </w:r>
      <w:r w:rsidR="00D92458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که برای ایجادراه اندازهای کارت های صداوهمچنین </w:t>
      </w:r>
      <w:r w:rsidR="00F93019">
        <w:rPr>
          <w:rFonts w:asciiTheme="minorBidi" w:hAnsiTheme="minorBidi" w:cs="B Lotus" w:hint="cs"/>
          <w:sz w:val="28"/>
          <w:szCs w:val="28"/>
          <w:rtl/>
          <w:lang w:bidi="fa-IR"/>
        </w:rPr>
        <w:t>پیکربندی خودکارکارت صدا به کارمی رود.</w:t>
      </w:r>
      <w:r w:rsidR="009B7619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درواقع </w:t>
      </w:r>
      <w:r w:rsidR="009B7619">
        <w:rPr>
          <w:rFonts w:asciiTheme="minorBidi" w:hAnsiTheme="minorBidi" w:cs="B Lotus"/>
          <w:sz w:val="28"/>
          <w:szCs w:val="28"/>
          <w:lang w:bidi="fa-IR"/>
        </w:rPr>
        <w:t>alsa</w:t>
      </w:r>
      <w:r w:rsidR="009B7619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جایگزین پروژه </w:t>
      </w:r>
      <w:r w:rsidR="009B7619">
        <w:rPr>
          <w:rFonts w:asciiTheme="minorBidi" w:hAnsiTheme="minorBidi" w:cs="B Lotus"/>
          <w:sz w:val="28"/>
          <w:szCs w:val="28"/>
          <w:lang w:bidi="fa-IR"/>
        </w:rPr>
        <w:t>OSS</w:t>
      </w:r>
      <w:bookmarkStart w:id="4" w:name="_GoBack"/>
      <w:bookmarkEnd w:id="4"/>
      <w:r w:rsidR="009B7619">
        <w:rPr>
          <w:rFonts w:asciiTheme="minorBidi" w:hAnsiTheme="minorBidi" w:cs="B Lotus" w:hint="cs"/>
          <w:sz w:val="28"/>
          <w:szCs w:val="28"/>
          <w:rtl/>
          <w:lang w:bidi="fa-IR"/>
        </w:rPr>
        <w:t>شد.</w:t>
      </w:r>
    </w:p>
    <w:p w14:paraId="768309DF" w14:textId="37FC1072" w:rsidR="001B03C5" w:rsidRPr="00591FF9" w:rsidRDefault="00BC2945" w:rsidP="001B03C5">
      <w:pPr>
        <w:bidi/>
        <w:jc w:val="both"/>
        <w:rPr>
          <w:rFonts w:asciiTheme="minorBidi" w:hAnsiTheme="minorBidi" w:cs="B Lotus"/>
          <w:b/>
          <w:bCs/>
          <w:sz w:val="36"/>
          <w:szCs w:val="36"/>
          <w:lang w:bidi="fa-IR"/>
        </w:rPr>
      </w:pPr>
      <w:r>
        <w:rPr>
          <w:rFonts w:asciiTheme="minorBidi" w:hAnsiTheme="minorBidi" w:cs="B Lotus"/>
          <w:b/>
          <w:bCs/>
          <w:sz w:val="36"/>
          <w:szCs w:val="36"/>
          <w:lang w:bidi="fa-IR"/>
        </w:rPr>
        <w:t>RPM</w:t>
      </w:r>
    </w:p>
    <w:p w14:paraId="1C1EA7AD" w14:textId="77777777" w:rsidR="00236676" w:rsidRPr="00C703F6" w:rsidRDefault="00C703F6" w:rsidP="00C703F6">
      <w:pPr>
        <w:bidi/>
        <w:jc w:val="both"/>
        <w:rPr>
          <w:rFonts w:asciiTheme="minorBidi" w:hAnsiTheme="minorBidi" w:cs="B Lotus"/>
          <w:sz w:val="28"/>
          <w:szCs w:val="28"/>
          <w:rtl/>
          <w:lang w:bidi="fa-IR"/>
        </w:rPr>
      </w:pPr>
      <w:r w:rsidRPr="00C703F6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برنامه مدیریت بسته شرکت </w:t>
      </w:r>
      <w:r w:rsidRPr="00C703F6">
        <w:rPr>
          <w:rFonts w:asciiTheme="minorBidi" w:hAnsiTheme="minorBidi" w:cs="B Lotus"/>
          <w:sz w:val="28"/>
          <w:szCs w:val="28"/>
          <w:lang w:bidi="fa-IR"/>
        </w:rPr>
        <w:t>redhat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که برای نصب</w:t>
      </w:r>
      <w:r w:rsidRPr="00C703F6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>،</w:t>
      </w:r>
      <w:r w:rsidRPr="00C703F6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به روزرسانی وپاک کردن  راحت بسته های نرم افزاری درمحیط لینوکس ومخصوصاتوزیع </w:t>
      </w:r>
      <w:r w:rsidRPr="00C703F6">
        <w:rPr>
          <w:rFonts w:asciiTheme="minorBidi" w:hAnsiTheme="minorBidi" w:cs="B Lotus"/>
          <w:sz w:val="28"/>
          <w:szCs w:val="28"/>
          <w:lang w:bidi="fa-IR"/>
        </w:rPr>
        <w:t>redhat</w:t>
      </w:r>
      <w:r w:rsidRPr="00C703F6"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عرضه</w:t>
      </w:r>
      <w:r>
        <w:rPr>
          <w:rFonts w:asciiTheme="minorBidi" w:hAnsiTheme="minorBidi" w:cs="B Lotus" w:hint="cs"/>
          <w:sz w:val="28"/>
          <w:szCs w:val="28"/>
          <w:rtl/>
          <w:lang w:bidi="fa-IR"/>
        </w:rPr>
        <w:t xml:space="preserve"> شده است.</w:t>
      </w:r>
    </w:p>
    <w:p w14:paraId="5F136566" w14:textId="77777777" w:rsidR="003B7E30" w:rsidRPr="00591FF9" w:rsidRDefault="003C157A" w:rsidP="001B03C5">
      <w:pPr>
        <w:bidi/>
        <w:rPr>
          <w:rFonts w:asciiTheme="minorBidi" w:hAnsiTheme="minorBidi" w:cs="B Lotus"/>
          <w:b/>
          <w:bCs/>
          <w:sz w:val="36"/>
          <w:szCs w:val="36"/>
          <w:lang w:bidi="fa-IR"/>
        </w:rPr>
      </w:pPr>
      <w:r w:rsidRPr="00591FF9">
        <w:rPr>
          <w:rFonts w:asciiTheme="minorBidi" w:hAnsiTheme="minorBidi" w:cs="B Lotus"/>
          <w:b/>
          <w:bCs/>
          <w:sz w:val="36"/>
          <w:szCs w:val="36"/>
          <w:lang w:bidi="fa-IR"/>
        </w:rPr>
        <w:t>Repository</w:t>
      </w:r>
    </w:p>
    <w:p w14:paraId="0625D3D3" w14:textId="77777777" w:rsidR="003C157A" w:rsidRPr="003D2355" w:rsidRDefault="00877271" w:rsidP="00EF7A70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>
        <w:rPr>
          <w:rFonts w:asciiTheme="minorBidi" w:hAnsiTheme="minorBidi" w:cs="B Lotus" w:hint="cs"/>
          <w:sz w:val="32"/>
          <w:szCs w:val="32"/>
          <w:rtl/>
          <w:lang w:bidi="fa-IR"/>
        </w:rPr>
        <w:t>این اصطلاح برای مخازن نرم افزاری توزیع های مختلف لینوکس به کارمی رود.</w:t>
      </w:r>
      <w:r w:rsidR="00EF7A70">
        <w:rPr>
          <w:rFonts w:asciiTheme="minorBidi" w:hAnsiTheme="minorBidi" w:cs="B Lotus" w:hint="cs"/>
          <w:sz w:val="32"/>
          <w:szCs w:val="32"/>
          <w:rtl/>
          <w:lang w:bidi="fa-IR"/>
        </w:rPr>
        <w:t>معمولاشمابا استفاده ازاین مخازن می توانیدسیستم عامل عامل خودرابه روزنگه داریدویابسته های جدیدنرم افزاری نصب کنید.</w:t>
      </w:r>
    </w:p>
    <w:p w14:paraId="743BE9FD" w14:textId="77777777" w:rsidR="00987FA3" w:rsidRPr="003D2355" w:rsidRDefault="00987FA3" w:rsidP="001B03C5">
      <w:pPr>
        <w:bidi/>
        <w:ind w:left="990"/>
        <w:rPr>
          <w:rFonts w:asciiTheme="minorBidi" w:hAnsiTheme="minorBidi" w:cs="B Lotus"/>
          <w:sz w:val="32"/>
          <w:szCs w:val="32"/>
          <w:rtl/>
          <w:lang w:bidi="fa-IR"/>
        </w:rPr>
      </w:pPr>
    </w:p>
    <w:p w14:paraId="398C92C9" w14:textId="77777777" w:rsidR="00CA6769" w:rsidRPr="003D2355" w:rsidRDefault="00CA6769" w:rsidP="00CA6769">
      <w:pPr>
        <w:bidi/>
        <w:ind w:left="990"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</w:p>
    <w:p w14:paraId="60E7F6DE" w14:textId="77777777" w:rsidR="00D663EA" w:rsidRPr="003D2355" w:rsidRDefault="00D663EA" w:rsidP="00D663EA">
      <w:pPr>
        <w:bidi/>
        <w:ind w:left="990"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</w:p>
    <w:p w14:paraId="3DF69849" w14:textId="77777777" w:rsidR="0014513E" w:rsidRPr="003D2355" w:rsidRDefault="0014513E" w:rsidP="0014513E">
      <w:pPr>
        <w:bidi/>
        <w:ind w:left="990"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</w:p>
    <w:p w14:paraId="383D091A" w14:textId="77777777" w:rsidR="00541348" w:rsidRPr="003D2355" w:rsidRDefault="00541348" w:rsidP="00541348">
      <w:pPr>
        <w:bidi/>
        <w:ind w:left="990"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</w:p>
    <w:sectPr w:rsidR="00541348" w:rsidRPr="003D2355" w:rsidSect="00084AF0">
      <w:footnotePr>
        <w:numRestart w:val="eachPage"/>
      </w:foot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CDAA2" w14:textId="77777777" w:rsidR="009C4FAE" w:rsidRDefault="009C4FAE" w:rsidP="007F581E">
      <w:pPr>
        <w:spacing w:after="0" w:line="240" w:lineRule="auto"/>
      </w:pPr>
      <w:r>
        <w:separator/>
      </w:r>
    </w:p>
  </w:endnote>
  <w:endnote w:type="continuationSeparator" w:id="0">
    <w:p w14:paraId="226DBF76" w14:textId="77777777" w:rsidR="009C4FAE" w:rsidRDefault="009C4FAE" w:rsidP="007F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Lotus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01EC4" w14:textId="77777777" w:rsidR="009C4FAE" w:rsidRDefault="009C4FAE" w:rsidP="007F581E">
      <w:pPr>
        <w:spacing w:after="0" w:line="240" w:lineRule="auto"/>
      </w:pPr>
      <w:r>
        <w:separator/>
      </w:r>
    </w:p>
  </w:footnote>
  <w:footnote w:type="continuationSeparator" w:id="0">
    <w:p w14:paraId="1BC8B485" w14:textId="77777777" w:rsidR="009C4FAE" w:rsidRDefault="009C4FAE" w:rsidP="007F5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4445"/>
    <w:multiLevelType w:val="multilevel"/>
    <w:tmpl w:val="870EC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52"/>
      </w:rPr>
    </w:lvl>
    <w:lvl w:ilvl="1">
      <w:start w:val="1"/>
      <w:numFmt w:val="decimal"/>
      <w:lvlText w:val="%1.%2"/>
      <w:lvlJc w:val="left"/>
      <w:pPr>
        <w:ind w:left="2025" w:hanging="720"/>
      </w:pPr>
      <w:rPr>
        <w:rFonts w:hint="default"/>
        <w:sz w:val="52"/>
      </w:rPr>
    </w:lvl>
    <w:lvl w:ilvl="2">
      <w:start w:val="1"/>
      <w:numFmt w:val="decimal"/>
      <w:lvlText w:val="%1.%2.%3"/>
      <w:lvlJc w:val="left"/>
      <w:pPr>
        <w:ind w:left="3690" w:hanging="1080"/>
      </w:pPr>
      <w:rPr>
        <w:rFonts w:hint="default"/>
        <w:sz w:val="52"/>
      </w:rPr>
    </w:lvl>
    <w:lvl w:ilvl="3">
      <w:start w:val="1"/>
      <w:numFmt w:val="decimal"/>
      <w:lvlText w:val="%1.%2.%3.%4"/>
      <w:lvlJc w:val="left"/>
      <w:pPr>
        <w:ind w:left="5715" w:hanging="1800"/>
      </w:pPr>
      <w:rPr>
        <w:rFonts w:hint="default"/>
        <w:sz w:val="52"/>
      </w:rPr>
    </w:lvl>
    <w:lvl w:ilvl="4">
      <w:start w:val="1"/>
      <w:numFmt w:val="decimal"/>
      <w:lvlText w:val="%1.%2.%3.%4.%5"/>
      <w:lvlJc w:val="left"/>
      <w:pPr>
        <w:ind w:left="7380" w:hanging="2160"/>
      </w:pPr>
      <w:rPr>
        <w:rFonts w:hint="default"/>
        <w:sz w:val="52"/>
      </w:rPr>
    </w:lvl>
    <w:lvl w:ilvl="5">
      <w:start w:val="1"/>
      <w:numFmt w:val="decimal"/>
      <w:lvlText w:val="%1.%2.%3.%4.%5.%6"/>
      <w:lvlJc w:val="left"/>
      <w:pPr>
        <w:ind w:left="9045" w:hanging="2520"/>
      </w:pPr>
      <w:rPr>
        <w:rFonts w:hint="default"/>
        <w:sz w:val="52"/>
      </w:rPr>
    </w:lvl>
    <w:lvl w:ilvl="6">
      <w:start w:val="1"/>
      <w:numFmt w:val="decimal"/>
      <w:lvlText w:val="%1.%2.%3.%4.%5.%6.%7"/>
      <w:lvlJc w:val="left"/>
      <w:pPr>
        <w:ind w:left="10710" w:hanging="2880"/>
      </w:pPr>
      <w:rPr>
        <w:rFonts w:hint="default"/>
        <w:sz w:val="52"/>
      </w:rPr>
    </w:lvl>
    <w:lvl w:ilvl="7">
      <w:start w:val="1"/>
      <w:numFmt w:val="decimal"/>
      <w:lvlText w:val="%1.%2.%3.%4.%5.%6.%7.%8"/>
      <w:lvlJc w:val="left"/>
      <w:pPr>
        <w:ind w:left="12375" w:hanging="3240"/>
      </w:pPr>
      <w:rPr>
        <w:rFonts w:hint="default"/>
        <w:sz w:val="52"/>
      </w:rPr>
    </w:lvl>
    <w:lvl w:ilvl="8">
      <w:start w:val="1"/>
      <w:numFmt w:val="decimal"/>
      <w:lvlText w:val="%1.%2.%3.%4.%5.%6.%7.%8.%9"/>
      <w:lvlJc w:val="left"/>
      <w:pPr>
        <w:ind w:left="14040" w:hanging="3600"/>
      </w:pPr>
      <w:rPr>
        <w:rFonts w:hint="default"/>
        <w:sz w:val="52"/>
      </w:rPr>
    </w:lvl>
  </w:abstractNum>
  <w:abstractNum w:abstractNumId="1">
    <w:nsid w:val="56111086"/>
    <w:multiLevelType w:val="multilevel"/>
    <w:tmpl w:val="FF32B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880"/>
      </w:pPr>
      <w:rPr>
        <w:rFonts w:hint="default"/>
      </w:rPr>
    </w:lvl>
  </w:abstractNum>
  <w:abstractNum w:abstractNumId="2">
    <w:nsid w:val="77E8559D"/>
    <w:multiLevelType w:val="hybridMultilevel"/>
    <w:tmpl w:val="CD4468CC"/>
    <w:lvl w:ilvl="0" w:tplc="D9926FBA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6E2"/>
    <w:rsid w:val="0000058F"/>
    <w:rsid w:val="00003026"/>
    <w:rsid w:val="00004FE8"/>
    <w:rsid w:val="00034766"/>
    <w:rsid w:val="00036AF2"/>
    <w:rsid w:val="000378BF"/>
    <w:rsid w:val="00040CCE"/>
    <w:rsid w:val="00042837"/>
    <w:rsid w:val="00072FEE"/>
    <w:rsid w:val="00075B3C"/>
    <w:rsid w:val="00084AF0"/>
    <w:rsid w:val="000952FB"/>
    <w:rsid w:val="000A4D1D"/>
    <w:rsid w:val="000A699F"/>
    <w:rsid w:val="000B2459"/>
    <w:rsid w:val="000B5EA6"/>
    <w:rsid w:val="000C16BF"/>
    <w:rsid w:val="000D3B1A"/>
    <w:rsid w:val="000D40E6"/>
    <w:rsid w:val="000D7281"/>
    <w:rsid w:val="000E01CF"/>
    <w:rsid w:val="000E3CEF"/>
    <w:rsid w:val="000E51DA"/>
    <w:rsid w:val="000E661F"/>
    <w:rsid w:val="000F21CD"/>
    <w:rsid w:val="000F5066"/>
    <w:rsid w:val="000F58C8"/>
    <w:rsid w:val="00105028"/>
    <w:rsid w:val="001228E3"/>
    <w:rsid w:val="001241D4"/>
    <w:rsid w:val="0012477F"/>
    <w:rsid w:val="00124D22"/>
    <w:rsid w:val="001328D0"/>
    <w:rsid w:val="00136706"/>
    <w:rsid w:val="00137CF8"/>
    <w:rsid w:val="00137D6D"/>
    <w:rsid w:val="0014513E"/>
    <w:rsid w:val="001468D9"/>
    <w:rsid w:val="00150CAE"/>
    <w:rsid w:val="0015688D"/>
    <w:rsid w:val="00161843"/>
    <w:rsid w:val="00172CEB"/>
    <w:rsid w:val="001861E8"/>
    <w:rsid w:val="001874C3"/>
    <w:rsid w:val="00193935"/>
    <w:rsid w:val="00195C89"/>
    <w:rsid w:val="001A4E4E"/>
    <w:rsid w:val="001B03C5"/>
    <w:rsid w:val="001B4EAC"/>
    <w:rsid w:val="001B6893"/>
    <w:rsid w:val="001D0A6B"/>
    <w:rsid w:val="001D6E32"/>
    <w:rsid w:val="001F4E78"/>
    <w:rsid w:val="0020115D"/>
    <w:rsid w:val="00201644"/>
    <w:rsid w:val="00233EB6"/>
    <w:rsid w:val="0023628C"/>
    <w:rsid w:val="00236676"/>
    <w:rsid w:val="00236B11"/>
    <w:rsid w:val="002408F1"/>
    <w:rsid w:val="0024313D"/>
    <w:rsid w:val="002434DD"/>
    <w:rsid w:val="002535F2"/>
    <w:rsid w:val="002542FD"/>
    <w:rsid w:val="00277239"/>
    <w:rsid w:val="00291824"/>
    <w:rsid w:val="0029218A"/>
    <w:rsid w:val="002A255C"/>
    <w:rsid w:val="002B0702"/>
    <w:rsid w:val="002B2BD0"/>
    <w:rsid w:val="002C01E7"/>
    <w:rsid w:val="002C124C"/>
    <w:rsid w:val="002C1754"/>
    <w:rsid w:val="002C7D55"/>
    <w:rsid w:val="002D34E3"/>
    <w:rsid w:val="002E011D"/>
    <w:rsid w:val="002E652C"/>
    <w:rsid w:val="002F0E33"/>
    <w:rsid w:val="002F294E"/>
    <w:rsid w:val="002F3AB8"/>
    <w:rsid w:val="002F4C41"/>
    <w:rsid w:val="003069C1"/>
    <w:rsid w:val="00314152"/>
    <w:rsid w:val="003218F7"/>
    <w:rsid w:val="00321ED4"/>
    <w:rsid w:val="0032671F"/>
    <w:rsid w:val="003531FA"/>
    <w:rsid w:val="00356696"/>
    <w:rsid w:val="0035693B"/>
    <w:rsid w:val="003739B8"/>
    <w:rsid w:val="00380A44"/>
    <w:rsid w:val="00381F73"/>
    <w:rsid w:val="00387CF3"/>
    <w:rsid w:val="003906E2"/>
    <w:rsid w:val="003A114E"/>
    <w:rsid w:val="003B48AD"/>
    <w:rsid w:val="003B76E3"/>
    <w:rsid w:val="003B7E30"/>
    <w:rsid w:val="003C0178"/>
    <w:rsid w:val="003C157A"/>
    <w:rsid w:val="003C55C5"/>
    <w:rsid w:val="003D2355"/>
    <w:rsid w:val="003D32BE"/>
    <w:rsid w:val="003F4FA9"/>
    <w:rsid w:val="00411985"/>
    <w:rsid w:val="0041677F"/>
    <w:rsid w:val="004246A3"/>
    <w:rsid w:val="00432B8F"/>
    <w:rsid w:val="00434E60"/>
    <w:rsid w:val="00440F30"/>
    <w:rsid w:val="00450B4C"/>
    <w:rsid w:val="00460F14"/>
    <w:rsid w:val="004723F6"/>
    <w:rsid w:val="00476C71"/>
    <w:rsid w:val="004B3CB2"/>
    <w:rsid w:val="004C231B"/>
    <w:rsid w:val="004E5BE0"/>
    <w:rsid w:val="004F2554"/>
    <w:rsid w:val="004F5AEA"/>
    <w:rsid w:val="0050120D"/>
    <w:rsid w:val="00520851"/>
    <w:rsid w:val="005263C4"/>
    <w:rsid w:val="00541348"/>
    <w:rsid w:val="00542087"/>
    <w:rsid w:val="00545155"/>
    <w:rsid w:val="0056170D"/>
    <w:rsid w:val="005732E9"/>
    <w:rsid w:val="005828BA"/>
    <w:rsid w:val="00591FF9"/>
    <w:rsid w:val="005A35C9"/>
    <w:rsid w:val="005B1B26"/>
    <w:rsid w:val="005F1C75"/>
    <w:rsid w:val="005F6CE8"/>
    <w:rsid w:val="00600BD2"/>
    <w:rsid w:val="00601E7A"/>
    <w:rsid w:val="00602B60"/>
    <w:rsid w:val="0061204F"/>
    <w:rsid w:val="00617160"/>
    <w:rsid w:val="006177A2"/>
    <w:rsid w:val="00620DA7"/>
    <w:rsid w:val="0063297B"/>
    <w:rsid w:val="00634F8D"/>
    <w:rsid w:val="00642E2A"/>
    <w:rsid w:val="00643EB9"/>
    <w:rsid w:val="00651C95"/>
    <w:rsid w:val="00662703"/>
    <w:rsid w:val="006670A9"/>
    <w:rsid w:val="006819BB"/>
    <w:rsid w:val="00684EC8"/>
    <w:rsid w:val="00687CA8"/>
    <w:rsid w:val="00694017"/>
    <w:rsid w:val="00695159"/>
    <w:rsid w:val="006B0854"/>
    <w:rsid w:val="006B408D"/>
    <w:rsid w:val="006C172C"/>
    <w:rsid w:val="006C3A59"/>
    <w:rsid w:val="006D0AC2"/>
    <w:rsid w:val="006D1ACE"/>
    <w:rsid w:val="006D315D"/>
    <w:rsid w:val="006F669A"/>
    <w:rsid w:val="006F6B2D"/>
    <w:rsid w:val="0070118A"/>
    <w:rsid w:val="007135A8"/>
    <w:rsid w:val="00725A43"/>
    <w:rsid w:val="0072633F"/>
    <w:rsid w:val="00736F11"/>
    <w:rsid w:val="007409C1"/>
    <w:rsid w:val="00751989"/>
    <w:rsid w:val="00760F31"/>
    <w:rsid w:val="00781813"/>
    <w:rsid w:val="00792284"/>
    <w:rsid w:val="007958B0"/>
    <w:rsid w:val="007B4637"/>
    <w:rsid w:val="007B6DAC"/>
    <w:rsid w:val="007C669E"/>
    <w:rsid w:val="007F23B3"/>
    <w:rsid w:val="007F581E"/>
    <w:rsid w:val="00802FED"/>
    <w:rsid w:val="008076A6"/>
    <w:rsid w:val="00816FB4"/>
    <w:rsid w:val="008230F4"/>
    <w:rsid w:val="00827E5E"/>
    <w:rsid w:val="00831209"/>
    <w:rsid w:val="0083323B"/>
    <w:rsid w:val="008337C0"/>
    <w:rsid w:val="00835390"/>
    <w:rsid w:val="00852764"/>
    <w:rsid w:val="00853D1A"/>
    <w:rsid w:val="008570FA"/>
    <w:rsid w:val="00871551"/>
    <w:rsid w:val="00871BE5"/>
    <w:rsid w:val="00877271"/>
    <w:rsid w:val="008833B9"/>
    <w:rsid w:val="00890229"/>
    <w:rsid w:val="00893A8C"/>
    <w:rsid w:val="00896331"/>
    <w:rsid w:val="008A3348"/>
    <w:rsid w:val="008B5196"/>
    <w:rsid w:val="008D037B"/>
    <w:rsid w:val="008E5A64"/>
    <w:rsid w:val="008F1B3B"/>
    <w:rsid w:val="00913688"/>
    <w:rsid w:val="00916EE2"/>
    <w:rsid w:val="00917009"/>
    <w:rsid w:val="00926946"/>
    <w:rsid w:val="00927764"/>
    <w:rsid w:val="00927B44"/>
    <w:rsid w:val="0093054E"/>
    <w:rsid w:val="0093091D"/>
    <w:rsid w:val="00932725"/>
    <w:rsid w:val="00952E0A"/>
    <w:rsid w:val="00953088"/>
    <w:rsid w:val="009724F5"/>
    <w:rsid w:val="009865D2"/>
    <w:rsid w:val="00987FA3"/>
    <w:rsid w:val="00997392"/>
    <w:rsid w:val="009A2075"/>
    <w:rsid w:val="009A4A2C"/>
    <w:rsid w:val="009A5548"/>
    <w:rsid w:val="009B4C04"/>
    <w:rsid w:val="009B7619"/>
    <w:rsid w:val="009C1BB3"/>
    <w:rsid w:val="009C4FAE"/>
    <w:rsid w:val="009D4258"/>
    <w:rsid w:val="009E3810"/>
    <w:rsid w:val="009F5BA5"/>
    <w:rsid w:val="00A00A4E"/>
    <w:rsid w:val="00A03EF6"/>
    <w:rsid w:val="00A1348B"/>
    <w:rsid w:val="00A24AD7"/>
    <w:rsid w:val="00A30E4A"/>
    <w:rsid w:val="00A323CE"/>
    <w:rsid w:val="00A64C96"/>
    <w:rsid w:val="00A74072"/>
    <w:rsid w:val="00A92230"/>
    <w:rsid w:val="00A93E68"/>
    <w:rsid w:val="00AA46E7"/>
    <w:rsid w:val="00AB380B"/>
    <w:rsid w:val="00AF01CF"/>
    <w:rsid w:val="00AF5868"/>
    <w:rsid w:val="00B00BDB"/>
    <w:rsid w:val="00B0377A"/>
    <w:rsid w:val="00B04BD4"/>
    <w:rsid w:val="00B11EC6"/>
    <w:rsid w:val="00B1393D"/>
    <w:rsid w:val="00B16493"/>
    <w:rsid w:val="00B17FD9"/>
    <w:rsid w:val="00B224B1"/>
    <w:rsid w:val="00B4024E"/>
    <w:rsid w:val="00B42569"/>
    <w:rsid w:val="00B42B19"/>
    <w:rsid w:val="00B44AAF"/>
    <w:rsid w:val="00B517F3"/>
    <w:rsid w:val="00B52820"/>
    <w:rsid w:val="00B95C8A"/>
    <w:rsid w:val="00BA12F1"/>
    <w:rsid w:val="00BA1612"/>
    <w:rsid w:val="00BA7D9A"/>
    <w:rsid w:val="00BB6983"/>
    <w:rsid w:val="00BC2945"/>
    <w:rsid w:val="00BD1064"/>
    <w:rsid w:val="00BE24CF"/>
    <w:rsid w:val="00BE2B01"/>
    <w:rsid w:val="00BE35B9"/>
    <w:rsid w:val="00BE4A5F"/>
    <w:rsid w:val="00BF29FC"/>
    <w:rsid w:val="00C056F6"/>
    <w:rsid w:val="00C15E18"/>
    <w:rsid w:val="00C15F3F"/>
    <w:rsid w:val="00C170E8"/>
    <w:rsid w:val="00C22BB5"/>
    <w:rsid w:val="00C42A7F"/>
    <w:rsid w:val="00C60F20"/>
    <w:rsid w:val="00C6401D"/>
    <w:rsid w:val="00C6597F"/>
    <w:rsid w:val="00C66633"/>
    <w:rsid w:val="00C703F6"/>
    <w:rsid w:val="00C71EA5"/>
    <w:rsid w:val="00C74F79"/>
    <w:rsid w:val="00C94992"/>
    <w:rsid w:val="00C95512"/>
    <w:rsid w:val="00CA26A8"/>
    <w:rsid w:val="00CA2F4B"/>
    <w:rsid w:val="00CA508B"/>
    <w:rsid w:val="00CA6769"/>
    <w:rsid w:val="00CB26D9"/>
    <w:rsid w:val="00CC0CB4"/>
    <w:rsid w:val="00CD2581"/>
    <w:rsid w:val="00CD7B4A"/>
    <w:rsid w:val="00CE058A"/>
    <w:rsid w:val="00CE233F"/>
    <w:rsid w:val="00CF0878"/>
    <w:rsid w:val="00CF0A48"/>
    <w:rsid w:val="00D05876"/>
    <w:rsid w:val="00D12470"/>
    <w:rsid w:val="00D14EF5"/>
    <w:rsid w:val="00D17997"/>
    <w:rsid w:val="00D17BC1"/>
    <w:rsid w:val="00D25657"/>
    <w:rsid w:val="00D340E0"/>
    <w:rsid w:val="00D34251"/>
    <w:rsid w:val="00D34599"/>
    <w:rsid w:val="00D360D6"/>
    <w:rsid w:val="00D36B65"/>
    <w:rsid w:val="00D463FD"/>
    <w:rsid w:val="00D46ED6"/>
    <w:rsid w:val="00D60C32"/>
    <w:rsid w:val="00D60EA1"/>
    <w:rsid w:val="00D663EA"/>
    <w:rsid w:val="00D76685"/>
    <w:rsid w:val="00D92458"/>
    <w:rsid w:val="00D93B22"/>
    <w:rsid w:val="00DB6A22"/>
    <w:rsid w:val="00DB78F0"/>
    <w:rsid w:val="00DC61BB"/>
    <w:rsid w:val="00DD02C8"/>
    <w:rsid w:val="00DD0790"/>
    <w:rsid w:val="00E023EF"/>
    <w:rsid w:val="00E04196"/>
    <w:rsid w:val="00E12602"/>
    <w:rsid w:val="00E25BC7"/>
    <w:rsid w:val="00E33AD9"/>
    <w:rsid w:val="00E34C1A"/>
    <w:rsid w:val="00E36F3B"/>
    <w:rsid w:val="00E378AF"/>
    <w:rsid w:val="00E6761E"/>
    <w:rsid w:val="00E77E54"/>
    <w:rsid w:val="00EB38D7"/>
    <w:rsid w:val="00EB5CC8"/>
    <w:rsid w:val="00EB79DD"/>
    <w:rsid w:val="00EE6068"/>
    <w:rsid w:val="00EE68A5"/>
    <w:rsid w:val="00EE6C7B"/>
    <w:rsid w:val="00EE7143"/>
    <w:rsid w:val="00EF1E1C"/>
    <w:rsid w:val="00EF7A70"/>
    <w:rsid w:val="00F00F4D"/>
    <w:rsid w:val="00F0231A"/>
    <w:rsid w:val="00F04CB4"/>
    <w:rsid w:val="00F07C08"/>
    <w:rsid w:val="00F211A7"/>
    <w:rsid w:val="00F36197"/>
    <w:rsid w:val="00F36F99"/>
    <w:rsid w:val="00F46D48"/>
    <w:rsid w:val="00F5093D"/>
    <w:rsid w:val="00F50C06"/>
    <w:rsid w:val="00F51DF4"/>
    <w:rsid w:val="00F52AAE"/>
    <w:rsid w:val="00F536B7"/>
    <w:rsid w:val="00F87144"/>
    <w:rsid w:val="00F93019"/>
    <w:rsid w:val="00FA54E7"/>
    <w:rsid w:val="00FB373B"/>
    <w:rsid w:val="00FB375D"/>
    <w:rsid w:val="00FB44B3"/>
    <w:rsid w:val="00FC3AF2"/>
    <w:rsid w:val="00FC762F"/>
    <w:rsid w:val="00FD3FC9"/>
    <w:rsid w:val="00FE0758"/>
    <w:rsid w:val="00FE0AAE"/>
    <w:rsid w:val="00FE37FF"/>
    <w:rsid w:val="00FE7A48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5B6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81E"/>
  </w:style>
  <w:style w:type="paragraph" w:styleId="Footer">
    <w:name w:val="footer"/>
    <w:basedOn w:val="Normal"/>
    <w:link w:val="FooterChar"/>
    <w:uiPriority w:val="99"/>
    <w:unhideWhenUsed/>
    <w:rsid w:val="007F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81E"/>
  </w:style>
  <w:style w:type="paragraph" w:styleId="NormalWeb">
    <w:name w:val="Normal (Web)"/>
    <w:basedOn w:val="Normal"/>
    <w:uiPriority w:val="99"/>
    <w:unhideWhenUsed/>
    <w:rsid w:val="003F4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10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10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106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10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0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1064"/>
    <w:rPr>
      <w:vertAlign w:val="superscript"/>
    </w:rPr>
  </w:style>
  <w:style w:type="paragraph" w:styleId="NoSpacing">
    <w:name w:val="No Spacing"/>
    <w:link w:val="NoSpacingChar"/>
    <w:uiPriority w:val="1"/>
    <w:qFormat/>
    <w:rsid w:val="007958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58B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8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translate.googleusercontent.com/translate_c?hl=en&amp;ie=UTF-8&amp;sl=en&amp;tl=fa&amp;u=http://en.wikipedia.org/wiki/File:Linus_Torvalds_cropped.jpeg&amp;prev=_t&amp;rurl=translate.google.com&amp;usg=ALkJrhh56OMhFxZxcb2B6Ynr_cX-xWfrhQ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image" Target="media/image3.jpeg"/><Relationship Id="rId10" Type="http://schemas.openxmlformats.org/officeDocument/2006/relationships/hyperlink" Target="http://translate.googleusercontent.com/translate_c?hl=en&amp;ie=UTF-8&amp;sl=en&amp;tl=fa&amp;u=http://en.wikipedia.org/wiki/File:Richard_Matthew_Stallman_cropped.jpeg&amp;prev=_t&amp;rurl=translate.google.com&amp;usg=ALkJrhgCtGH7aEVopauvOfprMXiDjySWCg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translate.googleusercontent.com/translate_c?hl=en&amp;ie=UTF-8&amp;sl=en&amp;tl=fa&amp;u=http://en.wikipedia.org/wiki/File:AndrewTanenbaum.JPG&amp;prev=_t&amp;rurl=translate.google.com&amp;usg=ALkJrhgF4CmrJOGo2Rb5bInue1HkN9Ifg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آموزش لینوکس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7D3C9-1387-4C4D-999C-0EE8F976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19</Pages>
  <Words>2759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یادگیری آسان لینوکس !</vt:lpstr>
    </vt:vector>
  </TitlesOfParts>
  <Company>مهندس قربانیان</Company>
  <LinksUpToDate>false</LinksUpToDate>
  <CharactersWithSpaces>18450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یادگیری آسان لینوکس !</dc:title>
  <dc:subject/>
  <dc:creator>نویسندگان:</dc:creator>
  <cp:keywords/>
  <dc:description/>
  <cp:lastModifiedBy>secret</cp:lastModifiedBy>
  <cp:revision>215</cp:revision>
  <cp:lastPrinted>2009-11-20T17:32:00Z</cp:lastPrinted>
  <dcterms:created xsi:type="dcterms:W3CDTF">2009-11-11T03:45:00Z</dcterms:created>
  <dcterms:modified xsi:type="dcterms:W3CDTF">2010-10-17T09:22:00Z</dcterms:modified>
</cp:coreProperties>
</file>