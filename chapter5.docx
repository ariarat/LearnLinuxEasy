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35E37" w14:textId="77777777" w:rsidR="000B718D" w:rsidRDefault="00E40926" w:rsidP="00E40926">
      <w:pPr>
        <w:bidi/>
        <w:jc w:val="both"/>
        <w:rPr>
          <w:rFonts w:ascii="IranNastaliq" w:hAnsi="IranNastaliq" w:cs="IranNastaliq"/>
          <w:sz w:val="160"/>
          <w:szCs w:val="160"/>
          <w:rtl/>
          <w:lang w:bidi="fa-IR"/>
        </w:rPr>
      </w:pPr>
      <w:r>
        <w:rPr>
          <w:rFonts w:ascii="IranNastaliq" w:hAnsi="IranNastaliq" w:cs="IranNastaliq" w:hint="cs"/>
          <w:sz w:val="160"/>
          <w:szCs w:val="160"/>
          <w:rtl/>
          <w:lang w:bidi="fa-IR"/>
        </w:rPr>
        <w:t>فصل پنجم</w:t>
      </w:r>
    </w:p>
    <w:p w14:paraId="72D238F2" w14:textId="77777777" w:rsidR="00E40926" w:rsidRPr="00E40926" w:rsidRDefault="00E40926" w:rsidP="00E40926">
      <w:pPr>
        <w:pBdr>
          <w:bottom w:val="single" w:sz="12" w:space="1" w:color="auto"/>
        </w:pBdr>
        <w:bidi/>
        <w:jc w:val="center"/>
        <w:rPr>
          <w:rFonts w:ascii="IranNastaliq" w:hAnsi="IranNastaliq" w:cs="IranNastaliq"/>
          <w:sz w:val="96"/>
          <w:szCs w:val="96"/>
          <w:rtl/>
          <w:lang w:bidi="fa-IR"/>
        </w:rPr>
      </w:pPr>
      <w:r w:rsidRPr="00E40926">
        <w:rPr>
          <w:rFonts w:ascii="IranNastaliq" w:hAnsi="IranNastaliq" w:cs="IranNastaliq" w:hint="cs"/>
          <w:sz w:val="96"/>
          <w:szCs w:val="96"/>
          <w:rtl/>
          <w:lang w:bidi="fa-IR"/>
        </w:rPr>
        <w:t>کارکردن باابزار</w:t>
      </w:r>
      <w:proofErr w:type="spellStart"/>
      <w:r w:rsidRPr="00E40926">
        <w:rPr>
          <w:rFonts w:asciiTheme="minorBidi" w:hAnsiTheme="minorBidi"/>
          <w:sz w:val="52"/>
          <w:szCs w:val="52"/>
          <w:lang w:bidi="fa-IR"/>
        </w:rPr>
        <w:t>YaST</w:t>
      </w:r>
      <w:proofErr w:type="spellEnd"/>
    </w:p>
    <w:p w14:paraId="05DF9B5F" w14:textId="77777777" w:rsidR="00E40926" w:rsidRPr="00DC47F6" w:rsidRDefault="00F528C7" w:rsidP="00E40926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 w:cs="B Lotus"/>
          <w:b/>
          <w:bCs/>
          <w:sz w:val="40"/>
          <w:szCs w:val="40"/>
          <w:lang w:bidi="fa-IR"/>
        </w:rPr>
      </w:pPr>
      <w:r w:rsidRPr="00DC47F6">
        <w:rPr>
          <w:rFonts w:asciiTheme="minorBidi" w:hAnsiTheme="minorBidi" w:cs="B Lotus" w:hint="cs"/>
          <w:b/>
          <w:bCs/>
          <w:sz w:val="40"/>
          <w:szCs w:val="40"/>
          <w:rtl/>
          <w:lang w:bidi="fa-IR"/>
        </w:rPr>
        <w:t>مقدمه</w:t>
      </w:r>
    </w:p>
    <w:p w14:paraId="6E583DF0" w14:textId="77777777" w:rsidR="00F528C7" w:rsidRPr="00DC47F6" w:rsidRDefault="00F528C7" w:rsidP="00F528C7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 w:cs="B Lotus"/>
          <w:b/>
          <w:bCs/>
          <w:sz w:val="40"/>
          <w:szCs w:val="40"/>
          <w:lang w:bidi="fa-IR"/>
        </w:rPr>
      </w:pPr>
      <w:r w:rsidRPr="00DC47F6">
        <w:rPr>
          <w:rFonts w:asciiTheme="minorBidi" w:hAnsiTheme="minorBidi" w:cs="B Lotus" w:hint="cs"/>
          <w:b/>
          <w:bCs/>
          <w:sz w:val="40"/>
          <w:szCs w:val="40"/>
          <w:rtl/>
          <w:lang w:bidi="fa-IR"/>
        </w:rPr>
        <w:t>پیکربندی قسمت های مختلف</w:t>
      </w:r>
      <w:r w:rsidR="009D7FF3">
        <w:rPr>
          <w:rFonts w:asciiTheme="minorBidi" w:hAnsiTheme="minorBidi" w:cs="B Lotus" w:hint="cs"/>
          <w:b/>
          <w:bCs/>
          <w:sz w:val="40"/>
          <w:szCs w:val="40"/>
          <w:rtl/>
          <w:lang w:bidi="fa-IR"/>
        </w:rPr>
        <w:t xml:space="preserve"> سخت افزار</w:t>
      </w:r>
    </w:p>
    <w:p w14:paraId="4A4D0364" w14:textId="77777777" w:rsidR="00F528C7" w:rsidRPr="00DC47F6" w:rsidRDefault="00DC47F6" w:rsidP="00F528C7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 w:cs="B Lotus"/>
          <w:b/>
          <w:bCs/>
          <w:sz w:val="40"/>
          <w:szCs w:val="40"/>
          <w:lang w:bidi="fa-IR"/>
        </w:rPr>
      </w:pPr>
      <w:r w:rsidRPr="00DC47F6">
        <w:rPr>
          <w:rFonts w:asciiTheme="minorBidi" w:hAnsiTheme="minorBidi" w:cs="B Lotus" w:hint="cs"/>
          <w:b/>
          <w:bCs/>
          <w:sz w:val="40"/>
          <w:szCs w:val="40"/>
          <w:rtl/>
          <w:lang w:bidi="fa-IR"/>
        </w:rPr>
        <w:t>نصب،پاک وبه روزرسانی سیستم</w:t>
      </w:r>
    </w:p>
    <w:p w14:paraId="0788000E" w14:textId="77777777" w:rsidR="00DC47F6" w:rsidRPr="00DC47F6" w:rsidRDefault="00DC47F6" w:rsidP="00DC47F6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 w:cs="B Lotus"/>
          <w:b/>
          <w:bCs/>
          <w:sz w:val="40"/>
          <w:szCs w:val="40"/>
          <w:lang w:bidi="fa-IR"/>
        </w:rPr>
      </w:pPr>
      <w:r w:rsidRPr="00DC47F6">
        <w:rPr>
          <w:rFonts w:asciiTheme="minorBidi" w:hAnsiTheme="minorBidi" w:cs="B Lotus" w:hint="cs"/>
          <w:b/>
          <w:bCs/>
          <w:sz w:val="40"/>
          <w:szCs w:val="40"/>
          <w:rtl/>
          <w:lang w:bidi="fa-IR"/>
        </w:rPr>
        <w:t>دسترسی به اینترنت</w:t>
      </w:r>
    </w:p>
    <w:p w14:paraId="0776BBB5" w14:textId="77777777" w:rsidR="000B718D" w:rsidRPr="009D5852" w:rsidRDefault="000B718D" w:rsidP="000B718D">
      <w:pPr>
        <w:bidi/>
        <w:jc w:val="center"/>
        <w:rPr>
          <w:rFonts w:cs="B Lotus"/>
          <w:lang w:bidi="fa-IR"/>
        </w:rPr>
      </w:pPr>
    </w:p>
    <w:p w14:paraId="710BBF14" w14:textId="77777777" w:rsidR="000B718D" w:rsidRPr="009D5852" w:rsidRDefault="000B718D" w:rsidP="000B718D">
      <w:pPr>
        <w:bidi/>
        <w:jc w:val="center"/>
        <w:rPr>
          <w:rFonts w:cs="B Lotus"/>
          <w:lang w:bidi="fa-IR"/>
        </w:rPr>
      </w:pPr>
    </w:p>
    <w:p w14:paraId="6AAE6889" w14:textId="77777777" w:rsidR="000B718D" w:rsidRPr="009D5852" w:rsidRDefault="000B718D" w:rsidP="000B718D">
      <w:pPr>
        <w:bidi/>
        <w:jc w:val="center"/>
        <w:rPr>
          <w:rFonts w:cs="B Lotus"/>
          <w:lang w:bidi="fa-IR"/>
        </w:rPr>
      </w:pPr>
    </w:p>
    <w:p w14:paraId="3FED3CCA" w14:textId="77777777" w:rsidR="000B718D" w:rsidRPr="009D5852" w:rsidRDefault="000B718D" w:rsidP="000B718D">
      <w:pPr>
        <w:bidi/>
        <w:jc w:val="center"/>
        <w:rPr>
          <w:rFonts w:cs="B Lotus"/>
          <w:lang w:bidi="fa-IR"/>
        </w:rPr>
      </w:pPr>
    </w:p>
    <w:p w14:paraId="0B41F63D" w14:textId="77777777" w:rsidR="000B718D" w:rsidRPr="009D5852" w:rsidRDefault="000B718D" w:rsidP="000B718D">
      <w:pPr>
        <w:bidi/>
        <w:jc w:val="center"/>
        <w:rPr>
          <w:rFonts w:cs="B Lotus"/>
          <w:lang w:bidi="fa-IR"/>
        </w:rPr>
      </w:pPr>
    </w:p>
    <w:p w14:paraId="7C90485D" w14:textId="77777777" w:rsidR="000B718D" w:rsidRPr="009D5852" w:rsidRDefault="000B718D" w:rsidP="000B718D">
      <w:pPr>
        <w:bidi/>
        <w:jc w:val="center"/>
        <w:rPr>
          <w:rFonts w:cs="B Lotus"/>
          <w:lang w:bidi="fa-IR"/>
        </w:rPr>
      </w:pPr>
    </w:p>
    <w:p w14:paraId="46351F8E" w14:textId="77777777" w:rsidR="009D5852" w:rsidRPr="009D5852" w:rsidRDefault="009D5852" w:rsidP="00F6396C">
      <w:pPr>
        <w:bidi/>
        <w:rPr>
          <w:rFonts w:cs="B Lotus"/>
          <w:lang w:bidi="fa-IR"/>
        </w:rPr>
      </w:pPr>
    </w:p>
    <w:p w14:paraId="7F086984" w14:textId="77777777" w:rsidR="000B718D" w:rsidRPr="009D5852" w:rsidRDefault="000B718D" w:rsidP="000B718D">
      <w:pPr>
        <w:bidi/>
        <w:jc w:val="center"/>
        <w:rPr>
          <w:rFonts w:cs="B Lotus"/>
          <w:lang w:bidi="fa-IR"/>
        </w:rPr>
      </w:pPr>
    </w:p>
    <w:p w14:paraId="00C4F27B" w14:textId="77777777" w:rsidR="000B718D" w:rsidRPr="005B40F0" w:rsidRDefault="005B40F0" w:rsidP="000B718D">
      <w:pPr>
        <w:bidi/>
        <w:jc w:val="both"/>
        <w:rPr>
          <w:rFonts w:cs="B Lotus"/>
          <w:b/>
          <w:bCs/>
          <w:sz w:val="48"/>
          <w:szCs w:val="48"/>
          <w:rtl/>
          <w:lang w:bidi="fa-IR"/>
        </w:rPr>
      </w:pPr>
      <w:r>
        <w:rPr>
          <w:rFonts w:cs="B Lotus" w:hint="cs"/>
          <w:b/>
          <w:bCs/>
          <w:sz w:val="48"/>
          <w:szCs w:val="48"/>
          <w:rtl/>
          <w:lang w:bidi="fa-IR"/>
        </w:rPr>
        <w:t xml:space="preserve">1 - </w:t>
      </w:r>
      <w:r w:rsidR="001D0DDE" w:rsidRPr="005B40F0">
        <w:rPr>
          <w:rFonts w:cs="B Lotus" w:hint="cs"/>
          <w:b/>
          <w:bCs/>
          <w:sz w:val="48"/>
          <w:szCs w:val="48"/>
          <w:rtl/>
          <w:lang w:bidi="fa-IR"/>
        </w:rPr>
        <w:t>مقدمه</w:t>
      </w:r>
    </w:p>
    <w:p w14:paraId="1E970006" w14:textId="77777777" w:rsidR="000B718D" w:rsidRPr="009D5852" w:rsidRDefault="00C16207" w:rsidP="000B718D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ابزاراصلی برای نصب وپیکربندی سیستم عامل </w:t>
      </w:r>
      <w:proofErr w:type="spellStart"/>
      <w:r w:rsidRPr="009D5852">
        <w:rPr>
          <w:rFonts w:cs="B Lotus"/>
          <w:sz w:val="28"/>
          <w:szCs w:val="28"/>
          <w:lang w:bidi="fa-IR"/>
        </w:rPr>
        <w:t>OpenSUSE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می باشد.</w:t>
      </w:r>
      <w:r w:rsidR="0081343B">
        <w:rPr>
          <w:rFonts w:cs="B Lotus" w:hint="cs"/>
          <w:sz w:val="28"/>
          <w:szCs w:val="28"/>
          <w:rtl/>
          <w:lang w:bidi="fa-IR"/>
        </w:rPr>
        <w:t xml:space="preserve">این ابزارابتداتوسط شرکت </w:t>
      </w:r>
      <w:r w:rsidR="0081343B">
        <w:rPr>
          <w:rFonts w:cs="B Lotus"/>
          <w:sz w:val="28"/>
          <w:szCs w:val="28"/>
          <w:lang w:bidi="fa-IR"/>
        </w:rPr>
        <w:t>SUSE Linux</w:t>
      </w:r>
      <w:r w:rsidR="0081343B">
        <w:rPr>
          <w:rFonts w:cs="B Lotus" w:hint="cs"/>
          <w:sz w:val="28"/>
          <w:szCs w:val="28"/>
          <w:rtl/>
          <w:lang w:bidi="fa-IR"/>
        </w:rPr>
        <w:t xml:space="preserve"> ساخته شدولی بعدهاتوسط شرکت ناول واستفاده کنندگان </w:t>
      </w:r>
      <w:proofErr w:type="spellStart"/>
      <w:r w:rsidR="0081343B">
        <w:rPr>
          <w:rFonts w:cs="B Lotus"/>
          <w:sz w:val="28"/>
          <w:szCs w:val="28"/>
          <w:lang w:bidi="fa-IR"/>
        </w:rPr>
        <w:t>openSUSE</w:t>
      </w:r>
      <w:proofErr w:type="spellEnd"/>
      <w:r w:rsidR="0081343B">
        <w:rPr>
          <w:rFonts w:cs="B Lotus" w:hint="cs"/>
          <w:sz w:val="28"/>
          <w:szCs w:val="28"/>
          <w:rtl/>
          <w:lang w:bidi="fa-IR"/>
        </w:rPr>
        <w:t xml:space="preserve"> توسعه داده شد.</w:t>
      </w:r>
    </w:p>
    <w:p w14:paraId="21E8A785" w14:textId="77777777" w:rsidR="002D164A" w:rsidRPr="005B40F0" w:rsidRDefault="005B40F0" w:rsidP="002D164A">
      <w:pPr>
        <w:bidi/>
        <w:jc w:val="both"/>
        <w:rPr>
          <w:rFonts w:cs="B Lotus"/>
          <w:b/>
          <w:bCs/>
          <w:sz w:val="48"/>
          <w:szCs w:val="48"/>
          <w:rtl/>
          <w:lang w:bidi="fa-IR"/>
        </w:rPr>
      </w:pPr>
      <w:r>
        <w:rPr>
          <w:rFonts w:cs="B Lotus" w:hint="cs"/>
          <w:b/>
          <w:bCs/>
          <w:sz w:val="48"/>
          <w:szCs w:val="48"/>
          <w:rtl/>
          <w:lang w:bidi="fa-IR"/>
        </w:rPr>
        <w:t xml:space="preserve">2 - </w:t>
      </w:r>
      <w:r w:rsidR="002D164A" w:rsidRPr="005B40F0">
        <w:rPr>
          <w:rFonts w:cs="B Lotus" w:hint="cs"/>
          <w:b/>
          <w:bCs/>
          <w:sz w:val="48"/>
          <w:szCs w:val="48"/>
          <w:rtl/>
          <w:lang w:bidi="fa-IR"/>
        </w:rPr>
        <w:t>تنظیم قسمت های مختلف سخت افزار</w:t>
      </w:r>
    </w:p>
    <w:p w14:paraId="756F6747" w14:textId="77777777" w:rsidR="002D164A" w:rsidRPr="009D5852" w:rsidRDefault="002D164A" w:rsidP="002D164A">
      <w:pPr>
        <w:bidi/>
        <w:jc w:val="both"/>
        <w:rPr>
          <w:rFonts w:cs="B Lotus"/>
          <w:sz w:val="28"/>
          <w:szCs w:val="28"/>
          <w:rtl/>
          <w:lang w:bidi="fa-IR"/>
        </w:rPr>
      </w:pPr>
      <w:proofErr w:type="spellStart"/>
      <w:r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هم درهنگام نصب وهم بعدازنصب به شمااجازه </w:t>
      </w:r>
      <w:r w:rsidR="00EB16BA" w:rsidRPr="009D5852">
        <w:rPr>
          <w:rFonts w:cs="B Lotus" w:hint="cs"/>
          <w:sz w:val="28"/>
          <w:szCs w:val="28"/>
          <w:rtl/>
          <w:lang w:bidi="fa-IR"/>
        </w:rPr>
        <w:t>پیکربند</w:t>
      </w:r>
      <w:r w:rsidR="00D75BFA" w:rsidRPr="009D5852">
        <w:rPr>
          <w:rFonts w:cs="B Lotus" w:hint="cs"/>
          <w:sz w:val="28"/>
          <w:szCs w:val="28"/>
          <w:rtl/>
          <w:lang w:bidi="fa-IR"/>
        </w:rPr>
        <w:t>ی اجزای مختلف سخت افزاررامی دهد</w:t>
      </w:r>
      <w:r w:rsidR="00452295" w:rsidRPr="009D5852">
        <w:rPr>
          <w:rFonts w:cs="B Lotus" w:hint="cs"/>
          <w:sz w:val="28"/>
          <w:szCs w:val="28"/>
          <w:rtl/>
          <w:lang w:bidi="fa-IR"/>
        </w:rPr>
        <w:t>.پیکربندی کارت های گرافیک</w:t>
      </w:r>
      <w:proofErr w:type="gramStart"/>
      <w:r w:rsidR="00452295" w:rsidRPr="009D5852">
        <w:rPr>
          <w:rFonts w:cs="B Lotus"/>
          <w:sz w:val="28"/>
          <w:szCs w:val="28"/>
          <w:lang w:bidi="fa-IR"/>
        </w:rPr>
        <w:t>,</w:t>
      </w:r>
      <w:r w:rsidR="00452295" w:rsidRPr="009D5852">
        <w:rPr>
          <w:rFonts w:cs="B Lotus" w:hint="cs"/>
          <w:sz w:val="28"/>
          <w:szCs w:val="28"/>
          <w:rtl/>
          <w:lang w:bidi="fa-IR"/>
        </w:rPr>
        <w:t>مانیتورهاوتنظیم</w:t>
      </w:r>
      <w:proofErr w:type="gramEnd"/>
      <w:r w:rsidR="00452295" w:rsidRPr="009D5852">
        <w:rPr>
          <w:rFonts w:cs="B Lotus" w:hint="cs"/>
          <w:sz w:val="28"/>
          <w:szCs w:val="28"/>
          <w:rtl/>
          <w:lang w:bidi="fa-IR"/>
        </w:rPr>
        <w:t xml:space="preserve"> کردن موشواره وصفحه کلید</w:t>
      </w:r>
      <w:r w:rsidR="003F5C5A" w:rsidRPr="009D5852">
        <w:rPr>
          <w:rFonts w:cs="B Lotus" w:hint="cs"/>
          <w:sz w:val="28"/>
          <w:szCs w:val="28"/>
          <w:rtl/>
          <w:lang w:bidi="fa-IR"/>
        </w:rPr>
        <w:t>وهمچنین پیکربندی کارت صدا</w:t>
      </w:r>
      <w:r w:rsidR="00BA4CA6" w:rsidRPr="009D5852">
        <w:rPr>
          <w:rFonts w:cs="B Lotus" w:hint="cs"/>
          <w:sz w:val="28"/>
          <w:szCs w:val="28"/>
          <w:rtl/>
          <w:lang w:bidi="fa-IR"/>
        </w:rPr>
        <w:t>.اگرشمابه پشتیبانی چاپگرواسکنر</w:t>
      </w:r>
      <w:r w:rsidR="00754ED6" w:rsidRPr="009D5852">
        <w:rPr>
          <w:rFonts w:cs="B Lotus" w:hint="cs"/>
          <w:sz w:val="28"/>
          <w:szCs w:val="28"/>
          <w:rtl/>
          <w:lang w:bidi="fa-IR"/>
        </w:rPr>
        <w:t xml:space="preserve">هم </w:t>
      </w:r>
      <w:r w:rsidR="00BA4CA6" w:rsidRPr="009D5852">
        <w:rPr>
          <w:rFonts w:cs="B Lotus" w:hint="cs"/>
          <w:sz w:val="28"/>
          <w:szCs w:val="28"/>
          <w:rtl/>
          <w:lang w:bidi="fa-IR"/>
        </w:rPr>
        <w:t>نیازدارید</w:t>
      </w:r>
      <w:r w:rsidR="00C9251E" w:rsidRPr="009D5852">
        <w:rPr>
          <w:rFonts w:cs="B Lotus" w:hint="cs"/>
          <w:sz w:val="28"/>
          <w:szCs w:val="28"/>
          <w:rtl/>
          <w:lang w:bidi="fa-IR"/>
        </w:rPr>
        <w:t xml:space="preserve">بایدازماژول مناسب </w:t>
      </w:r>
      <w:proofErr w:type="spellStart"/>
      <w:r w:rsidR="00C9251E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C9251E" w:rsidRPr="009D5852">
        <w:rPr>
          <w:rFonts w:cs="B Lotus" w:hint="cs"/>
          <w:sz w:val="28"/>
          <w:szCs w:val="28"/>
          <w:rtl/>
          <w:lang w:bidi="fa-IR"/>
        </w:rPr>
        <w:t xml:space="preserve"> استفاده کنید.</w:t>
      </w:r>
      <w:r w:rsidR="00754ED6" w:rsidRPr="009D5852">
        <w:rPr>
          <w:rFonts w:cs="B Lotus" w:hint="cs"/>
          <w:sz w:val="28"/>
          <w:szCs w:val="28"/>
          <w:rtl/>
          <w:lang w:bidi="fa-IR"/>
        </w:rPr>
        <w:t xml:space="preserve">برای پی بردن به اینکه چه اجزای سخت افزاری به سیستم مامتصل هستندبایداز ماژول </w:t>
      </w:r>
      <w:proofErr w:type="spellStart"/>
      <w:r w:rsidR="00754ED6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754ED6" w:rsidRPr="009D5852">
        <w:rPr>
          <w:rFonts w:cs="B Lotus"/>
          <w:sz w:val="28"/>
          <w:szCs w:val="28"/>
          <w:lang w:bidi="fa-IR"/>
        </w:rPr>
        <w:t xml:space="preserve"> Hardware Information</w:t>
      </w:r>
      <w:r w:rsidR="00754ED6" w:rsidRPr="009D5852">
        <w:rPr>
          <w:rFonts w:cs="B Lotus" w:hint="cs"/>
          <w:sz w:val="28"/>
          <w:szCs w:val="28"/>
          <w:rtl/>
          <w:lang w:bidi="fa-IR"/>
        </w:rPr>
        <w:t xml:space="preserve"> استفاده کنیم.</w:t>
      </w:r>
    </w:p>
    <w:p w14:paraId="4DD9FBB3" w14:textId="77777777" w:rsidR="00B3162E" w:rsidRPr="009D5852" w:rsidRDefault="005B40F0" w:rsidP="00B3162E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2-1 </w:t>
      </w:r>
      <w:r w:rsidR="00B3162E" w:rsidRPr="009D5852">
        <w:rPr>
          <w:rFonts w:cs="B Lotus" w:hint="cs"/>
          <w:sz w:val="36"/>
          <w:szCs w:val="36"/>
          <w:rtl/>
          <w:lang w:bidi="fa-IR"/>
        </w:rPr>
        <w:t>کاوش سخت افزار</w:t>
      </w:r>
    </w:p>
    <w:p w14:paraId="3E99EFA6" w14:textId="77777777" w:rsidR="00FA77DA" w:rsidRPr="009D5852" w:rsidRDefault="00C0209D" w:rsidP="00FA77DA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اگرمی خواهیددرباره ی سخت افزا</w:t>
      </w:r>
      <w:r w:rsidR="00052714" w:rsidRPr="009D5852">
        <w:rPr>
          <w:rFonts w:cs="B Lotus" w:hint="cs"/>
          <w:sz w:val="28"/>
          <w:szCs w:val="28"/>
          <w:rtl/>
          <w:lang w:bidi="fa-IR"/>
        </w:rPr>
        <w:t>رخودبیشتربدانیدویاکمپانی فروشندو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مدل</w:t>
      </w:r>
      <w:r w:rsidR="00052714" w:rsidRPr="009D5852">
        <w:rPr>
          <w:rFonts w:cs="B Lotus" w:hint="cs"/>
          <w:sz w:val="28"/>
          <w:szCs w:val="28"/>
          <w:rtl/>
          <w:lang w:bidi="fa-IR"/>
        </w:rPr>
        <w:t xml:space="preserve"> سخت افزارخودرا برای پیکربندی بهترسخت افزاربشناسیدبایداز</w:t>
      </w:r>
      <w:proofErr w:type="spellStart"/>
      <w:r w:rsidR="00052714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052714" w:rsidRPr="009D5852">
        <w:rPr>
          <w:rFonts w:cs="B Lotus" w:hint="cs"/>
          <w:sz w:val="28"/>
          <w:szCs w:val="28"/>
          <w:rtl/>
          <w:lang w:bidi="fa-IR"/>
        </w:rPr>
        <w:t xml:space="preserve"> استفاده کنید.</w:t>
      </w:r>
      <w:r w:rsidR="007426E1" w:rsidRPr="009D5852">
        <w:rPr>
          <w:rFonts w:cs="B Lotus" w:hint="cs"/>
          <w:sz w:val="28"/>
          <w:szCs w:val="28"/>
          <w:rtl/>
          <w:lang w:bidi="fa-IR"/>
        </w:rPr>
        <w:t>دراین قسمت وقسمت بعدما فرض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7426E1" w:rsidRPr="009D5852">
        <w:rPr>
          <w:rFonts w:cs="B Lotus" w:hint="cs"/>
          <w:sz w:val="28"/>
          <w:szCs w:val="28"/>
          <w:rtl/>
          <w:lang w:bidi="fa-IR"/>
        </w:rPr>
        <w:t>رابراین گرفتیم که شماابزار</w:t>
      </w:r>
      <w:proofErr w:type="spellStart"/>
      <w:r w:rsidR="007426E1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7426E1" w:rsidRPr="009D5852">
        <w:rPr>
          <w:rFonts w:cs="B Lotus" w:hint="cs"/>
          <w:sz w:val="28"/>
          <w:szCs w:val="28"/>
          <w:rtl/>
          <w:lang w:bidi="fa-IR"/>
        </w:rPr>
        <w:t xml:space="preserve"> اجراکردید.(</w:t>
      </w:r>
      <w:r w:rsidR="00D31193" w:rsidRPr="009D5852">
        <w:rPr>
          <w:rFonts w:cs="B Lotus" w:hint="cs"/>
          <w:sz w:val="28"/>
          <w:szCs w:val="28"/>
          <w:rtl/>
          <w:lang w:bidi="fa-IR"/>
        </w:rPr>
        <w:t xml:space="preserve">برای اجرادرمحیط </w:t>
      </w:r>
      <w:r w:rsidR="00D31193" w:rsidRPr="009D5852">
        <w:rPr>
          <w:rFonts w:cs="B Lotus"/>
          <w:sz w:val="28"/>
          <w:szCs w:val="28"/>
          <w:lang w:bidi="fa-IR"/>
        </w:rPr>
        <w:t>KDE</w:t>
      </w:r>
      <w:r w:rsidR="00D31193" w:rsidRPr="009D5852">
        <w:rPr>
          <w:rFonts w:cs="B Lotus" w:hint="cs"/>
          <w:sz w:val="28"/>
          <w:szCs w:val="28"/>
          <w:rtl/>
          <w:lang w:bidi="fa-IR"/>
        </w:rPr>
        <w:t xml:space="preserve"> دکمه های </w:t>
      </w:r>
      <w:r w:rsidR="00D31193" w:rsidRPr="009D5852">
        <w:rPr>
          <w:rFonts w:cs="B Lotus"/>
          <w:sz w:val="28"/>
          <w:szCs w:val="28"/>
          <w:lang w:bidi="fa-IR"/>
        </w:rPr>
        <w:t>Alt+F2</w:t>
      </w:r>
      <w:r w:rsidR="00D31193" w:rsidRPr="009D5852">
        <w:rPr>
          <w:rFonts w:cs="B Lotus" w:hint="cs"/>
          <w:sz w:val="28"/>
          <w:szCs w:val="28"/>
          <w:rtl/>
          <w:lang w:bidi="fa-IR"/>
        </w:rPr>
        <w:t xml:space="preserve"> رافشاردهیدوسپس عبارت </w:t>
      </w:r>
      <w:proofErr w:type="spellStart"/>
      <w:r w:rsidR="00D31193" w:rsidRPr="009D5852">
        <w:rPr>
          <w:rFonts w:cs="B Lotus"/>
          <w:sz w:val="28"/>
          <w:szCs w:val="28"/>
          <w:lang w:bidi="fa-IR"/>
        </w:rPr>
        <w:t>kdesu</w:t>
      </w:r>
      <w:proofErr w:type="spellEnd"/>
      <w:r w:rsidR="00D31193" w:rsidRPr="009D5852">
        <w:rPr>
          <w:rFonts w:cs="B Lotus"/>
          <w:sz w:val="28"/>
          <w:szCs w:val="28"/>
          <w:lang w:bidi="fa-IR"/>
        </w:rPr>
        <w:t xml:space="preserve"> yast2</w:t>
      </w:r>
      <w:r w:rsidR="00D31193" w:rsidRPr="009D5852">
        <w:rPr>
          <w:rFonts w:cs="B Lotus" w:hint="cs"/>
          <w:sz w:val="28"/>
          <w:szCs w:val="28"/>
          <w:rtl/>
          <w:lang w:bidi="fa-IR"/>
        </w:rPr>
        <w:t xml:space="preserve"> راواردکنیدودنبال آن کلمه عبورکاربرریشه راواردکنید. برای اجرادرمحیط </w:t>
      </w:r>
      <w:r w:rsidR="00D31193" w:rsidRPr="009D5852">
        <w:rPr>
          <w:rFonts w:cs="B Lotus"/>
          <w:sz w:val="28"/>
          <w:szCs w:val="28"/>
          <w:lang w:bidi="fa-IR"/>
        </w:rPr>
        <w:t>GNOME</w:t>
      </w:r>
      <w:r w:rsidR="00D31193" w:rsidRPr="009D5852">
        <w:rPr>
          <w:rFonts w:cs="B Lotus" w:hint="cs"/>
          <w:sz w:val="28"/>
          <w:szCs w:val="28"/>
          <w:rtl/>
          <w:lang w:bidi="fa-IR"/>
        </w:rPr>
        <w:t xml:space="preserve"> همه مراحل بالارابایدانجام دهیدفقط درمرحله دوم </w:t>
      </w:r>
      <w:proofErr w:type="spellStart"/>
      <w:r w:rsidR="00D31193" w:rsidRPr="009D5852">
        <w:rPr>
          <w:rFonts w:cs="B Lotus"/>
          <w:sz w:val="28"/>
          <w:szCs w:val="28"/>
          <w:lang w:bidi="fa-IR"/>
        </w:rPr>
        <w:t>gnomesu</w:t>
      </w:r>
      <w:proofErr w:type="spellEnd"/>
      <w:r w:rsidR="00D31193" w:rsidRPr="009D5852">
        <w:rPr>
          <w:rFonts w:cs="B Lotus"/>
          <w:sz w:val="28"/>
          <w:szCs w:val="28"/>
          <w:lang w:bidi="fa-IR"/>
        </w:rPr>
        <w:t xml:space="preserve"> yast2</w:t>
      </w:r>
      <w:r w:rsidR="00D31193" w:rsidRPr="009D5852">
        <w:rPr>
          <w:rFonts w:cs="B Lotus" w:hint="cs"/>
          <w:sz w:val="28"/>
          <w:szCs w:val="28"/>
          <w:rtl/>
          <w:lang w:bidi="fa-IR"/>
        </w:rPr>
        <w:t xml:space="preserve"> راواردکنید</w:t>
      </w:r>
      <w:r w:rsidR="006A3C92" w:rsidRPr="009D5852">
        <w:rPr>
          <w:rFonts w:cs="B Lotus" w:hint="cs"/>
          <w:sz w:val="28"/>
          <w:szCs w:val="28"/>
          <w:rtl/>
          <w:lang w:bidi="fa-IR"/>
        </w:rPr>
        <w:t xml:space="preserve">-برای اجرای </w:t>
      </w:r>
      <w:proofErr w:type="spellStart"/>
      <w:r w:rsidR="006A3C92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6A3C92" w:rsidRPr="009D5852">
        <w:rPr>
          <w:rFonts w:cs="B Lotus" w:hint="cs"/>
          <w:sz w:val="28"/>
          <w:szCs w:val="28"/>
          <w:rtl/>
          <w:lang w:bidi="fa-IR"/>
        </w:rPr>
        <w:t xml:space="preserve"> بایددسترسی ریشه داشته باشیم به خاطرهمین </w:t>
      </w:r>
      <w:r w:rsidR="00274FE8" w:rsidRPr="009D5852">
        <w:rPr>
          <w:rFonts w:cs="B Lotus" w:hint="cs"/>
          <w:sz w:val="28"/>
          <w:szCs w:val="28"/>
          <w:rtl/>
          <w:lang w:bidi="fa-IR"/>
        </w:rPr>
        <w:t>کلمه عبور ریشه ازماسوال می شود-</w:t>
      </w:r>
      <w:r w:rsidR="007426E1" w:rsidRPr="009D5852">
        <w:rPr>
          <w:rFonts w:cs="B Lotus" w:hint="cs"/>
          <w:sz w:val="28"/>
          <w:szCs w:val="28"/>
          <w:rtl/>
          <w:lang w:bidi="fa-IR"/>
        </w:rPr>
        <w:t>)</w:t>
      </w:r>
    </w:p>
    <w:p w14:paraId="328B832E" w14:textId="77777777" w:rsidR="007A6393" w:rsidRPr="009D5852" w:rsidRDefault="007A6393" w:rsidP="007A6393">
      <w:pPr>
        <w:bidi/>
        <w:jc w:val="center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noProof/>
          <w:sz w:val="28"/>
          <w:szCs w:val="28"/>
          <w:lang w:bidi="fa-IR"/>
        </w:rPr>
        <w:lastRenderedPageBreak/>
        <w:drawing>
          <wp:inline distT="0" distB="0" distL="0" distR="0" wp14:editId="24516B4F">
            <wp:extent cx="5943600" cy="4010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44751" w14:textId="77777777" w:rsidR="007A6393" w:rsidRPr="009D5852" w:rsidRDefault="00E920BE" w:rsidP="00341012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1 </w:t>
      </w:r>
      <w:r w:rsidR="00864874" w:rsidRPr="009D5852">
        <w:rPr>
          <w:rFonts w:cs="B Lotus" w:hint="cs"/>
          <w:sz w:val="28"/>
          <w:szCs w:val="28"/>
          <w:rtl/>
          <w:lang w:bidi="fa-IR"/>
        </w:rPr>
        <w:t>در</w:t>
      </w:r>
      <w:proofErr w:type="spellStart"/>
      <w:r w:rsidR="00864874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864874" w:rsidRPr="009D5852">
        <w:rPr>
          <w:rFonts w:cs="B Lotus" w:hint="cs"/>
          <w:sz w:val="28"/>
          <w:szCs w:val="28"/>
          <w:rtl/>
          <w:lang w:bidi="fa-IR"/>
        </w:rPr>
        <w:t xml:space="preserve"> به قسمت </w:t>
      </w:r>
      <w:r w:rsidR="00864874" w:rsidRPr="009D5852">
        <w:rPr>
          <w:rFonts w:cs="B Lotus"/>
          <w:sz w:val="28"/>
          <w:szCs w:val="28"/>
          <w:lang w:bidi="fa-IR"/>
        </w:rPr>
        <w:t>Hardware</w:t>
      </w:r>
      <w:r w:rsidR="00864874" w:rsidRPr="009D5852">
        <w:rPr>
          <w:rFonts w:cs="B Lotus" w:hint="cs"/>
          <w:sz w:val="28"/>
          <w:szCs w:val="28"/>
          <w:rtl/>
          <w:lang w:bidi="fa-IR"/>
        </w:rPr>
        <w:t xml:space="preserve"> برویدو</w:t>
      </w:r>
      <w:r w:rsidR="00864874" w:rsidRPr="009D5852">
        <w:rPr>
          <w:rFonts w:cs="B Lotus"/>
          <w:sz w:val="28"/>
          <w:szCs w:val="28"/>
          <w:lang w:bidi="fa-IR"/>
        </w:rPr>
        <w:t>Hardware Information</w:t>
      </w:r>
      <w:r w:rsidR="00864874" w:rsidRPr="009D5852">
        <w:rPr>
          <w:rFonts w:cs="B Lotus" w:hint="cs"/>
          <w:sz w:val="28"/>
          <w:szCs w:val="28"/>
          <w:rtl/>
          <w:lang w:bidi="fa-IR"/>
        </w:rPr>
        <w:t xml:space="preserve"> رااجراکنید</w:t>
      </w:r>
      <w:r w:rsidR="00C8125C" w:rsidRPr="009D5852">
        <w:rPr>
          <w:rFonts w:cs="B Lotus" w:hint="cs"/>
          <w:sz w:val="28"/>
          <w:szCs w:val="28"/>
          <w:rtl/>
          <w:lang w:bidi="fa-IR"/>
        </w:rPr>
        <w:t>.کاوش سخت افزار به سرعت شروع می شودوپس ازمدتی لیست سخت افزارمابه نمایش درمی آید</w:t>
      </w:r>
      <w:r w:rsidRPr="009D5852">
        <w:rPr>
          <w:rFonts w:cs="B Lotus" w:hint="cs"/>
          <w:sz w:val="28"/>
          <w:szCs w:val="28"/>
          <w:rtl/>
          <w:lang w:bidi="fa-IR"/>
        </w:rPr>
        <w:t>.</w:t>
      </w:r>
    </w:p>
    <w:p w14:paraId="49A0AC77" w14:textId="77777777" w:rsidR="00E920BE" w:rsidRPr="009D5852" w:rsidRDefault="00E920BE" w:rsidP="00E920B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2 درلیست سخت افزاربااستفاده ازعلامت مثبت می توانیداطلاعاتی درباره ی سخت افزار</w:t>
      </w:r>
      <w:r w:rsidR="00984579" w:rsidRPr="009D5852">
        <w:rPr>
          <w:rFonts w:cs="B Lotus" w:hint="cs"/>
          <w:sz w:val="28"/>
          <w:szCs w:val="28"/>
          <w:rtl/>
          <w:lang w:bidi="fa-IR"/>
        </w:rPr>
        <w:t>مشخص شده ببینید</w:t>
      </w:r>
      <w:r w:rsidR="00952E7C" w:rsidRPr="009D5852">
        <w:rPr>
          <w:rFonts w:cs="B Lotus" w:hint="cs"/>
          <w:sz w:val="28"/>
          <w:szCs w:val="28"/>
          <w:rtl/>
          <w:lang w:bidi="fa-IR"/>
        </w:rPr>
        <w:t>.</w:t>
      </w:r>
    </w:p>
    <w:p w14:paraId="34053A5B" w14:textId="77777777" w:rsidR="00341012" w:rsidRPr="009D5852" w:rsidRDefault="00341012" w:rsidP="00341012">
      <w:pPr>
        <w:bidi/>
        <w:jc w:val="center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noProof/>
          <w:sz w:val="28"/>
          <w:szCs w:val="28"/>
          <w:lang w:bidi="fa-IR"/>
        </w:rPr>
        <w:lastRenderedPageBreak/>
        <w:drawing>
          <wp:inline distT="0" distB="0" distL="0" distR="0" wp14:editId="628E8605">
            <wp:extent cx="5943600" cy="4305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C88D4" w14:textId="77777777" w:rsidR="00952E7C" w:rsidRPr="009D5852" w:rsidRDefault="00952E7C" w:rsidP="00952E7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3 باکلیک روی </w:t>
      </w:r>
      <w:r w:rsidRPr="009D5852">
        <w:rPr>
          <w:rFonts w:cs="B Lotus"/>
          <w:sz w:val="28"/>
          <w:szCs w:val="28"/>
          <w:lang w:bidi="fa-IR"/>
        </w:rPr>
        <w:t>Close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می توانیداین قسمت راببندید.</w:t>
      </w:r>
    </w:p>
    <w:p w14:paraId="5B3A09B3" w14:textId="77777777" w:rsidR="00341012" w:rsidRPr="009D5852" w:rsidRDefault="005B40F0" w:rsidP="00341012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2-2 </w:t>
      </w:r>
      <w:r w:rsidR="002876D8" w:rsidRPr="009D5852">
        <w:rPr>
          <w:rFonts w:cs="B Lotus" w:hint="cs"/>
          <w:sz w:val="36"/>
          <w:szCs w:val="36"/>
          <w:rtl/>
          <w:lang w:bidi="fa-IR"/>
        </w:rPr>
        <w:t>تنظیم کارت گرافیک ومانیتور</w:t>
      </w:r>
    </w:p>
    <w:p w14:paraId="5C930C51" w14:textId="77777777" w:rsidR="00E920BE" w:rsidRPr="009D5852" w:rsidRDefault="00907C91" w:rsidP="00E920B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بعدازنصب می توانید</w:t>
      </w:r>
      <w:r w:rsidR="000311B5" w:rsidRPr="009D5852">
        <w:rPr>
          <w:rFonts w:cs="B Lotus" w:hint="cs"/>
          <w:sz w:val="28"/>
          <w:szCs w:val="28"/>
          <w:rtl/>
          <w:lang w:bidi="fa-IR"/>
        </w:rPr>
        <w:t xml:space="preserve">باتوجه به نیازهایتان </w:t>
      </w:r>
      <w:r w:rsidRPr="009D5852">
        <w:rPr>
          <w:rFonts w:cs="B Lotus" w:hint="cs"/>
          <w:sz w:val="28"/>
          <w:szCs w:val="28"/>
          <w:rtl/>
          <w:lang w:bidi="fa-IR"/>
        </w:rPr>
        <w:t>پیکربندی های</w:t>
      </w:r>
      <w:r w:rsidR="000D4A1F" w:rsidRPr="009D5852">
        <w:rPr>
          <w:rFonts w:cs="B Lotus" w:hint="cs"/>
          <w:sz w:val="28"/>
          <w:szCs w:val="28"/>
          <w:rtl/>
          <w:lang w:bidi="fa-IR"/>
        </w:rPr>
        <w:t xml:space="preserve"> گرافیکی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سیستم</w:t>
      </w:r>
      <w:r w:rsidR="000D4A1F" w:rsidRPr="009D5852">
        <w:rPr>
          <w:rFonts w:cs="B Lotus" w:hint="cs"/>
          <w:sz w:val="28"/>
          <w:szCs w:val="28"/>
          <w:rtl/>
          <w:lang w:bidi="fa-IR"/>
        </w:rPr>
        <w:t>(کارت گرافیک ومانیتور)</w:t>
      </w:r>
      <w:r w:rsidR="004E36FB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0D4A1F" w:rsidRPr="009D5852">
        <w:rPr>
          <w:rFonts w:cs="B Lotus" w:hint="cs"/>
          <w:sz w:val="28"/>
          <w:szCs w:val="28"/>
          <w:rtl/>
          <w:lang w:bidi="fa-IR"/>
        </w:rPr>
        <w:t>راتغی</w:t>
      </w:r>
      <w:r w:rsidRPr="009D5852">
        <w:rPr>
          <w:rFonts w:cs="B Lotus" w:hint="cs"/>
          <w:sz w:val="28"/>
          <w:szCs w:val="28"/>
          <w:rtl/>
          <w:lang w:bidi="fa-IR"/>
        </w:rPr>
        <w:t>ی</w:t>
      </w:r>
      <w:r w:rsidR="000D4A1F" w:rsidRPr="009D5852">
        <w:rPr>
          <w:rFonts w:cs="B Lotus" w:hint="cs"/>
          <w:sz w:val="28"/>
          <w:szCs w:val="28"/>
          <w:rtl/>
          <w:lang w:bidi="fa-IR"/>
        </w:rPr>
        <w:t>ردهید.</w:t>
      </w:r>
      <w:r w:rsidR="00917795" w:rsidRPr="009D5852">
        <w:rPr>
          <w:rFonts w:cs="B Lotus" w:hint="cs"/>
          <w:sz w:val="28"/>
          <w:szCs w:val="28"/>
          <w:rtl/>
          <w:lang w:bidi="fa-IR"/>
        </w:rPr>
        <w:t>بعضی موقع هااین تغییرات لازم وضروری است.</w:t>
      </w:r>
    </w:p>
    <w:p w14:paraId="104C55AC" w14:textId="77777777" w:rsidR="00917795" w:rsidRPr="009D5852" w:rsidRDefault="00917795" w:rsidP="00917795">
      <w:pPr>
        <w:bidi/>
        <w:jc w:val="both"/>
        <w:rPr>
          <w:rFonts w:cs="B Lotus"/>
          <w:b/>
          <w:bCs/>
          <w:sz w:val="28"/>
          <w:szCs w:val="28"/>
          <w:rtl/>
          <w:lang w:bidi="fa-IR"/>
        </w:rPr>
      </w:pPr>
      <w:r w:rsidRPr="009D5852">
        <w:rPr>
          <w:rFonts w:cs="B Lotus" w:hint="cs"/>
          <w:b/>
          <w:bCs/>
          <w:sz w:val="28"/>
          <w:szCs w:val="28"/>
          <w:rtl/>
          <w:lang w:bidi="fa-IR"/>
        </w:rPr>
        <w:t xml:space="preserve">نکته : </w:t>
      </w:r>
      <w:r w:rsidR="00FF62FA" w:rsidRPr="009D5852">
        <w:rPr>
          <w:rFonts w:cs="B Lotus" w:hint="cs"/>
          <w:b/>
          <w:bCs/>
          <w:sz w:val="28"/>
          <w:szCs w:val="28"/>
          <w:rtl/>
          <w:lang w:bidi="fa-IR"/>
        </w:rPr>
        <w:t>تغییرفرکانس مانیتور</w:t>
      </w:r>
    </w:p>
    <w:p w14:paraId="5B7F5D95" w14:textId="77777777" w:rsidR="00FF62FA" w:rsidRPr="009D5852" w:rsidRDefault="00193281" w:rsidP="00FF62FA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اگرچه درسیستم مکانیسم های ایمنی وجودداردولی درهنگام عوض کردن دستی فرکانس مانیتور خودبه فرکانس های اجازه داده شده مواظب باشید.مقدارهای نادرست ممکن است مانیتورشمارا نابودکند.</w:t>
      </w:r>
      <w:r w:rsidR="0046674E" w:rsidRPr="009D5852">
        <w:rPr>
          <w:rFonts w:cs="B Lotus" w:hint="cs"/>
          <w:sz w:val="28"/>
          <w:szCs w:val="28"/>
          <w:rtl/>
          <w:lang w:bidi="fa-IR"/>
        </w:rPr>
        <w:t>قبل ازعوض کردن فرکانس به دفترچه راهنمای مانیتورخودحتمامراجعه کنید.</w:t>
      </w:r>
    </w:p>
    <w:p w14:paraId="4035FC83" w14:textId="77777777" w:rsidR="00AC5FC1" w:rsidRPr="009D5852" w:rsidRDefault="00D93C76" w:rsidP="00077E3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>اگرفونت هاخیلی کوچک ویادایره هاناقص دیده می شوندبایدوضوح تصویر راتغییردهید.برای اینکارمراحل زیرراانجام دهید.</w:t>
      </w:r>
    </w:p>
    <w:p w14:paraId="72251031" w14:textId="77777777" w:rsidR="0079678C" w:rsidRPr="009D5852" w:rsidRDefault="0079678C" w:rsidP="0079678C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1 درابزار</w:t>
      </w:r>
      <w:proofErr w:type="spellStart"/>
      <w:r w:rsidR="0055765D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به قسمت </w:t>
      </w:r>
      <w:proofErr w:type="spellStart"/>
      <w:r w:rsidRPr="009D5852">
        <w:rPr>
          <w:rFonts w:cs="B Lotus"/>
          <w:sz w:val="28"/>
          <w:szCs w:val="28"/>
          <w:lang w:bidi="fa-IR"/>
        </w:rPr>
        <w:t>Harware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برویدو</w:t>
      </w:r>
      <w:r w:rsidRPr="009D5852">
        <w:rPr>
          <w:rFonts w:cs="B Lotus"/>
          <w:sz w:val="28"/>
          <w:szCs w:val="28"/>
          <w:lang w:bidi="fa-IR"/>
        </w:rPr>
        <w:t xml:space="preserve">Graphics </w:t>
      </w:r>
      <w:proofErr w:type="spellStart"/>
      <w:r w:rsidRPr="009D5852">
        <w:rPr>
          <w:rFonts w:cs="B Lotus"/>
          <w:sz w:val="28"/>
          <w:szCs w:val="28"/>
          <w:lang w:bidi="fa-IR"/>
        </w:rPr>
        <w:t>Crad</w:t>
      </w:r>
      <w:proofErr w:type="spellEnd"/>
      <w:r w:rsidRPr="009D5852">
        <w:rPr>
          <w:rFonts w:cs="B Lotus"/>
          <w:sz w:val="28"/>
          <w:szCs w:val="28"/>
          <w:lang w:bidi="fa-IR"/>
        </w:rPr>
        <w:t xml:space="preserve"> and Monitor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رااجراکنید.برنامه </w:t>
      </w:r>
      <w:r w:rsidRPr="009D5852">
        <w:rPr>
          <w:rFonts w:cs="B Lotus"/>
          <w:sz w:val="28"/>
          <w:szCs w:val="28"/>
          <w:lang w:bidi="fa-IR"/>
        </w:rPr>
        <w:t>SaX2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منابع سیستم راچک می کندویک پنجره به مانمایش می دهد.</w:t>
      </w:r>
    </w:p>
    <w:p w14:paraId="12EB2981" w14:textId="77777777" w:rsidR="00330CC9" w:rsidRPr="009D5852" w:rsidRDefault="009E7495" w:rsidP="00330CC9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2 مطمئن شویدکه مانیتوربه درستی تشخیص داده شده</w:t>
      </w:r>
      <w:r w:rsidR="00D56D62" w:rsidRPr="009D5852">
        <w:rPr>
          <w:rFonts w:cs="B Lotus" w:hint="cs"/>
          <w:sz w:val="28"/>
          <w:szCs w:val="28"/>
          <w:rtl/>
          <w:lang w:bidi="fa-IR"/>
        </w:rPr>
        <w:t xml:space="preserve"> اگردرست نبودازقسمت </w:t>
      </w:r>
      <w:r w:rsidR="00D56D62" w:rsidRPr="009D5852">
        <w:rPr>
          <w:rFonts w:cs="B Lotus"/>
          <w:sz w:val="28"/>
          <w:szCs w:val="28"/>
          <w:lang w:bidi="fa-IR"/>
        </w:rPr>
        <w:t>change</w:t>
      </w:r>
      <w:r w:rsidR="00363CD5" w:rsidRPr="009D5852">
        <w:rPr>
          <w:rFonts w:cs="B Lotus" w:hint="cs"/>
          <w:sz w:val="28"/>
          <w:szCs w:val="28"/>
          <w:rtl/>
          <w:lang w:bidi="fa-IR"/>
        </w:rPr>
        <w:t xml:space="preserve"> مانیتورخودرا ازلیست </w:t>
      </w:r>
      <w:r w:rsidR="00D56D62" w:rsidRPr="009D5852">
        <w:rPr>
          <w:rFonts w:cs="B Lotus" w:hint="cs"/>
          <w:sz w:val="28"/>
          <w:szCs w:val="28"/>
          <w:rtl/>
          <w:lang w:bidi="fa-IR"/>
        </w:rPr>
        <w:t>انتخاب کنید.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</w:t>
      </w:r>
    </w:p>
    <w:p w14:paraId="62A3FD86" w14:textId="77777777" w:rsidR="008B0950" w:rsidRPr="009D5852" w:rsidRDefault="008B0950" w:rsidP="008B0950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3 وضوح تصویرورنگ های موردنظرخودراانتخاب کنید.</w:t>
      </w:r>
    </w:p>
    <w:p w14:paraId="4841D858" w14:textId="77777777" w:rsidR="003471FC" w:rsidRPr="009D5852" w:rsidRDefault="003471FC" w:rsidP="003471F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4 </w:t>
      </w:r>
      <w:r w:rsidR="007C4C63" w:rsidRPr="009D5852">
        <w:rPr>
          <w:rFonts w:cs="B Lotus" w:hint="cs"/>
          <w:sz w:val="28"/>
          <w:szCs w:val="28"/>
          <w:rtl/>
          <w:lang w:bidi="fa-IR"/>
        </w:rPr>
        <w:t xml:space="preserve">پیکربندی های جدیدراقبل ازاعمال به سیستم تست کنیدبرای این کارروی </w:t>
      </w:r>
      <w:r w:rsidR="007C4C63" w:rsidRPr="009D5852">
        <w:rPr>
          <w:rFonts w:cs="B Lotus"/>
          <w:sz w:val="28"/>
          <w:szCs w:val="28"/>
          <w:lang w:bidi="fa-IR"/>
        </w:rPr>
        <w:t>Ok</w:t>
      </w:r>
      <w:r w:rsidR="000606F3" w:rsidRPr="009D5852">
        <w:rPr>
          <w:rFonts w:cs="B Lotus" w:hint="cs"/>
          <w:sz w:val="28"/>
          <w:szCs w:val="28"/>
          <w:rtl/>
          <w:lang w:bidi="fa-IR"/>
        </w:rPr>
        <w:t xml:space="preserve"> کلیک کنیدویکی ازگزینه های </w:t>
      </w:r>
      <w:proofErr w:type="spellStart"/>
      <w:r w:rsidR="000606F3" w:rsidRPr="009D5852">
        <w:rPr>
          <w:rFonts w:cs="B Lotus"/>
          <w:sz w:val="28"/>
          <w:szCs w:val="28"/>
          <w:lang w:bidi="fa-IR"/>
        </w:rPr>
        <w:t>Test,Save</w:t>
      </w:r>
      <w:proofErr w:type="spellEnd"/>
      <w:r w:rsidR="000606F3" w:rsidRPr="009D5852">
        <w:rPr>
          <w:rFonts w:cs="B Lotus" w:hint="cs"/>
          <w:sz w:val="28"/>
          <w:szCs w:val="28"/>
          <w:rtl/>
          <w:lang w:bidi="fa-IR"/>
        </w:rPr>
        <w:t xml:space="preserve">ویا </w:t>
      </w:r>
      <w:r w:rsidR="000606F3" w:rsidRPr="009D5852">
        <w:rPr>
          <w:rFonts w:cs="B Lotus"/>
          <w:sz w:val="28"/>
          <w:szCs w:val="28"/>
          <w:lang w:bidi="fa-IR"/>
        </w:rPr>
        <w:t>Cancel</w:t>
      </w:r>
      <w:r w:rsidR="000606F3" w:rsidRPr="009D5852">
        <w:rPr>
          <w:rFonts w:cs="B Lotus" w:hint="cs"/>
          <w:sz w:val="28"/>
          <w:szCs w:val="28"/>
          <w:rtl/>
          <w:lang w:bidi="fa-IR"/>
        </w:rPr>
        <w:t xml:space="preserve"> راانتخاب کنید.</w:t>
      </w:r>
    </w:p>
    <w:p w14:paraId="21157991" w14:textId="77777777" w:rsidR="00463811" w:rsidRPr="009D5852" w:rsidRDefault="00463811" w:rsidP="00463811">
      <w:pPr>
        <w:bidi/>
        <w:jc w:val="both"/>
        <w:rPr>
          <w:rFonts w:cs="B Lotus"/>
          <w:b/>
          <w:bCs/>
          <w:sz w:val="28"/>
          <w:szCs w:val="28"/>
          <w:lang w:bidi="fa-IR"/>
        </w:rPr>
      </w:pPr>
      <w:r w:rsidRPr="009D5852">
        <w:rPr>
          <w:rFonts w:cs="B Lotus" w:hint="cs"/>
          <w:b/>
          <w:bCs/>
          <w:sz w:val="28"/>
          <w:szCs w:val="28"/>
          <w:rtl/>
          <w:lang w:bidi="fa-IR"/>
        </w:rPr>
        <w:t xml:space="preserve">نکته : راه اندازی دوباره </w:t>
      </w:r>
      <w:r w:rsidRPr="009D5852">
        <w:rPr>
          <w:rFonts w:cs="B Lotus"/>
          <w:b/>
          <w:bCs/>
          <w:sz w:val="28"/>
          <w:szCs w:val="28"/>
          <w:lang w:bidi="fa-IR"/>
        </w:rPr>
        <w:t>X</w:t>
      </w:r>
    </w:p>
    <w:p w14:paraId="4FE58219" w14:textId="77777777" w:rsidR="00463811" w:rsidRPr="009D5852" w:rsidRDefault="00463811" w:rsidP="00077E3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همه این پیکربندی هایی که شماانجام دادید</w:t>
      </w:r>
      <w:r w:rsidR="00573472" w:rsidRPr="009D5852">
        <w:rPr>
          <w:rFonts w:cs="B Lotus" w:hint="cs"/>
          <w:sz w:val="28"/>
          <w:szCs w:val="28"/>
          <w:rtl/>
          <w:lang w:bidi="fa-IR"/>
        </w:rPr>
        <w:t xml:space="preserve">درصورت راه اندازی دوباره </w:t>
      </w:r>
      <w:r w:rsidR="00573472" w:rsidRPr="009D5852">
        <w:rPr>
          <w:rFonts w:cs="B Lotus"/>
          <w:sz w:val="28"/>
          <w:szCs w:val="28"/>
          <w:lang w:bidi="fa-IR"/>
        </w:rPr>
        <w:t xml:space="preserve">X </w:t>
      </w:r>
      <w:r w:rsidR="00573472" w:rsidRPr="009D5852">
        <w:rPr>
          <w:rFonts w:cs="B Lotus" w:hint="cs"/>
          <w:sz w:val="28"/>
          <w:szCs w:val="28"/>
          <w:rtl/>
          <w:lang w:bidi="fa-IR"/>
        </w:rPr>
        <w:t xml:space="preserve"> کارمی کند.برای اینکار</w:t>
      </w:r>
      <w:r w:rsidR="00CB5EA6" w:rsidRPr="009D5852">
        <w:rPr>
          <w:rFonts w:cs="B Lotus" w:hint="cs"/>
          <w:sz w:val="28"/>
          <w:szCs w:val="28"/>
          <w:rtl/>
          <w:lang w:bidi="fa-IR"/>
        </w:rPr>
        <w:t xml:space="preserve"> یک بارازسیستم خارج شویدودوباره وارد شوید.</w:t>
      </w:r>
    </w:p>
    <w:p w14:paraId="32BCCB6E" w14:textId="77777777" w:rsidR="00325EAC" w:rsidRPr="009D5852" w:rsidRDefault="005B40F0" w:rsidP="00325EAC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2-3 </w:t>
      </w:r>
      <w:r w:rsidR="00325EAC" w:rsidRPr="009D5852">
        <w:rPr>
          <w:rFonts w:cs="B Lotus" w:hint="cs"/>
          <w:sz w:val="36"/>
          <w:szCs w:val="36"/>
          <w:rtl/>
          <w:lang w:bidi="fa-IR"/>
        </w:rPr>
        <w:t>پیکربندی صفحه کلیدوموشواره</w:t>
      </w:r>
    </w:p>
    <w:p w14:paraId="0FD50658" w14:textId="77777777" w:rsidR="00C429B8" w:rsidRPr="009D5852" w:rsidRDefault="00B224DD" w:rsidP="00325EA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برای پیکربندی دوباره صفحه کلیدوموشواره </w:t>
      </w:r>
      <w:r w:rsidR="00980DC4" w:rsidRPr="009D5852">
        <w:rPr>
          <w:rFonts w:cs="B Lotus" w:hint="cs"/>
          <w:sz w:val="28"/>
          <w:szCs w:val="28"/>
          <w:rtl/>
          <w:lang w:bidi="fa-IR"/>
        </w:rPr>
        <w:t xml:space="preserve">ویااضافه کردن بیشترازیک عددصفحه کلیدیا موشواره بایدازماژول </w:t>
      </w:r>
      <w:r w:rsidR="00980DC4" w:rsidRPr="009D5852">
        <w:rPr>
          <w:rFonts w:cs="B Lotus"/>
          <w:sz w:val="28"/>
          <w:szCs w:val="28"/>
          <w:lang w:bidi="fa-IR"/>
        </w:rPr>
        <w:t>Keyboard and Mouse</w:t>
      </w:r>
      <w:r w:rsidR="00980DC4" w:rsidRPr="009D5852">
        <w:rPr>
          <w:rFonts w:cs="B Lotus" w:hint="cs"/>
          <w:sz w:val="28"/>
          <w:szCs w:val="28"/>
          <w:rtl/>
          <w:lang w:bidi="fa-IR"/>
        </w:rPr>
        <w:t xml:space="preserve"> ابزار</w:t>
      </w:r>
      <w:proofErr w:type="spellStart"/>
      <w:r w:rsidR="00980DC4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980DC4" w:rsidRPr="009D5852">
        <w:rPr>
          <w:rFonts w:cs="B Lotus" w:hint="cs"/>
          <w:sz w:val="28"/>
          <w:szCs w:val="28"/>
          <w:rtl/>
          <w:lang w:bidi="fa-IR"/>
        </w:rPr>
        <w:t xml:space="preserve"> استفاده کنیم.</w:t>
      </w:r>
    </w:p>
    <w:p w14:paraId="7A61071A" w14:textId="77777777" w:rsidR="00325EAC" w:rsidRPr="009D5852" w:rsidRDefault="005B40F0" w:rsidP="00C429B8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2-3-1 </w:t>
      </w:r>
      <w:r w:rsidR="00980DC4" w:rsidRPr="009D5852">
        <w:rPr>
          <w:rFonts w:cs="B Lotus" w:hint="cs"/>
          <w:sz w:val="36"/>
          <w:szCs w:val="36"/>
          <w:rtl/>
          <w:lang w:bidi="fa-IR"/>
        </w:rPr>
        <w:t xml:space="preserve"> </w:t>
      </w:r>
      <w:r w:rsidR="00DD2326" w:rsidRPr="009D5852">
        <w:rPr>
          <w:rFonts w:cs="B Lotus" w:hint="cs"/>
          <w:sz w:val="36"/>
          <w:szCs w:val="36"/>
          <w:rtl/>
          <w:lang w:bidi="fa-IR"/>
        </w:rPr>
        <w:t>موشواره</w:t>
      </w:r>
    </w:p>
    <w:p w14:paraId="775A65EE" w14:textId="77777777" w:rsidR="00864874" w:rsidRPr="009D5852" w:rsidRDefault="00C8125C" w:rsidP="00E920B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193890" w:rsidRPr="009D5852">
        <w:rPr>
          <w:rFonts w:cs="B Lotus" w:hint="cs"/>
          <w:sz w:val="28"/>
          <w:szCs w:val="28"/>
          <w:rtl/>
          <w:lang w:bidi="fa-IR"/>
        </w:rPr>
        <w:t>سیستم موشواره رامعمولاخودکارشناسایی می کند</w:t>
      </w:r>
      <w:r w:rsidR="009347A4" w:rsidRPr="009D5852">
        <w:rPr>
          <w:rFonts w:cs="B Lotus" w:hint="cs"/>
          <w:sz w:val="28"/>
          <w:szCs w:val="28"/>
          <w:rtl/>
          <w:lang w:bidi="fa-IR"/>
        </w:rPr>
        <w:t>ولی اگردرشناسایی خودکارمشکلی پیش بیاید شمامی توانید</w:t>
      </w:r>
      <w:r w:rsidR="006C7D1F" w:rsidRPr="009D5852">
        <w:rPr>
          <w:rFonts w:cs="B Lotus" w:hint="cs"/>
          <w:sz w:val="28"/>
          <w:szCs w:val="28"/>
          <w:rtl/>
          <w:lang w:bidi="fa-IR"/>
        </w:rPr>
        <w:t xml:space="preserve">بااستفاده ازقسمت </w:t>
      </w:r>
      <w:r w:rsidR="006C7D1F" w:rsidRPr="009D5852">
        <w:rPr>
          <w:rFonts w:cs="B Lotus"/>
          <w:sz w:val="28"/>
          <w:szCs w:val="28"/>
          <w:lang w:bidi="fa-IR"/>
        </w:rPr>
        <w:t>Mouse Model</w:t>
      </w:r>
      <w:r w:rsidR="006C7D1F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6B6B18" w:rsidRPr="009D5852">
        <w:rPr>
          <w:rFonts w:cs="B Lotus" w:hint="cs"/>
          <w:sz w:val="28"/>
          <w:szCs w:val="28"/>
          <w:rtl/>
          <w:lang w:bidi="fa-IR"/>
        </w:rPr>
        <w:t>مدل موشواره خودراانتخاب کنید.برای دانستن مدل موشواره خودبه مستندات موشواره تان مراجعه کنید.</w:t>
      </w:r>
      <w:r w:rsidR="004553EA" w:rsidRPr="009D5852">
        <w:rPr>
          <w:rFonts w:cs="B Lotus" w:hint="cs"/>
          <w:sz w:val="28"/>
          <w:szCs w:val="28"/>
          <w:rtl/>
          <w:lang w:bidi="fa-IR"/>
        </w:rPr>
        <w:t>اگرمی خواهیدپیکربندی موشواره تان عوض کنیدکارهای زیراانجام دهید:</w:t>
      </w:r>
    </w:p>
    <w:p w14:paraId="62055478" w14:textId="77777777" w:rsidR="004553EA" w:rsidRPr="009D5852" w:rsidRDefault="004553EA" w:rsidP="00DC346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 xml:space="preserve">1 </w:t>
      </w:r>
      <w:r w:rsidR="00A46706" w:rsidRPr="009D5852">
        <w:rPr>
          <w:rFonts w:cs="B Lotus" w:hint="cs"/>
          <w:sz w:val="28"/>
          <w:szCs w:val="28"/>
          <w:rtl/>
          <w:lang w:bidi="fa-IR"/>
        </w:rPr>
        <w:t>در</w:t>
      </w:r>
      <w:proofErr w:type="spellStart"/>
      <w:r w:rsidR="00A46706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A46706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DC346E" w:rsidRPr="009D5852">
        <w:rPr>
          <w:rFonts w:cs="B Lotus" w:hint="cs"/>
          <w:sz w:val="28"/>
          <w:szCs w:val="28"/>
          <w:rtl/>
          <w:lang w:bidi="fa-IR"/>
        </w:rPr>
        <w:t xml:space="preserve">به </w:t>
      </w:r>
      <w:r w:rsidR="00A46706" w:rsidRPr="009D5852">
        <w:rPr>
          <w:rFonts w:cs="B Lotus" w:hint="cs"/>
          <w:sz w:val="28"/>
          <w:szCs w:val="28"/>
          <w:rtl/>
          <w:lang w:bidi="fa-IR"/>
        </w:rPr>
        <w:t xml:space="preserve">بخش </w:t>
      </w:r>
      <w:r w:rsidR="00A46706" w:rsidRPr="009D5852">
        <w:rPr>
          <w:rFonts w:cs="B Lotus"/>
          <w:sz w:val="28"/>
          <w:szCs w:val="28"/>
          <w:lang w:bidi="fa-IR"/>
        </w:rPr>
        <w:t>Hardware</w:t>
      </w:r>
      <w:r w:rsidR="00A46706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DC346E" w:rsidRPr="009D5852">
        <w:rPr>
          <w:rFonts w:cs="B Lotus" w:hint="cs"/>
          <w:sz w:val="28"/>
          <w:szCs w:val="28"/>
          <w:rtl/>
          <w:lang w:bidi="fa-IR"/>
        </w:rPr>
        <w:t>برویدو</w:t>
      </w:r>
      <w:r w:rsidR="00DC346E" w:rsidRPr="009D5852">
        <w:rPr>
          <w:rFonts w:cs="B Lotus"/>
          <w:sz w:val="28"/>
          <w:szCs w:val="28"/>
          <w:lang w:bidi="fa-IR"/>
        </w:rPr>
        <w:t>Mouse Model</w:t>
      </w:r>
      <w:r w:rsidR="00DC346E" w:rsidRPr="009D5852">
        <w:rPr>
          <w:rFonts w:cs="B Lotus" w:hint="cs"/>
          <w:sz w:val="28"/>
          <w:szCs w:val="28"/>
          <w:rtl/>
          <w:lang w:bidi="fa-IR"/>
        </w:rPr>
        <w:t xml:space="preserve"> رااجراکنید.باکلیک برروی آن ابزار</w:t>
      </w:r>
      <w:r w:rsidR="00DC346E" w:rsidRPr="009D5852">
        <w:rPr>
          <w:rFonts w:cs="B Lotus"/>
          <w:sz w:val="28"/>
          <w:szCs w:val="28"/>
          <w:lang w:bidi="fa-IR"/>
        </w:rPr>
        <w:t>SaX2</w:t>
      </w:r>
      <w:r w:rsidR="00DC346E" w:rsidRPr="009D5852">
        <w:rPr>
          <w:rFonts w:cs="B Lotus" w:hint="cs"/>
          <w:sz w:val="28"/>
          <w:szCs w:val="28"/>
          <w:rtl/>
          <w:lang w:bidi="fa-IR"/>
        </w:rPr>
        <w:t xml:space="preserve"> اجراشده ومنابع سیستم رامی خواند</w:t>
      </w:r>
      <w:r w:rsidR="00EF67C9" w:rsidRPr="009D5852">
        <w:rPr>
          <w:rFonts w:cs="B Lotus" w:hint="cs"/>
          <w:sz w:val="28"/>
          <w:szCs w:val="28"/>
          <w:rtl/>
          <w:lang w:bidi="fa-IR"/>
        </w:rPr>
        <w:t xml:space="preserve">وپنجره </w:t>
      </w:r>
      <w:r w:rsidR="00EF67C9" w:rsidRPr="009D5852">
        <w:rPr>
          <w:rFonts w:cs="B Lotus"/>
          <w:sz w:val="28"/>
          <w:szCs w:val="28"/>
          <w:lang w:bidi="fa-IR"/>
        </w:rPr>
        <w:t>Mouse Properties</w:t>
      </w:r>
      <w:r w:rsidR="00EF67C9" w:rsidRPr="009D5852">
        <w:rPr>
          <w:rFonts w:cs="B Lotus" w:hint="cs"/>
          <w:sz w:val="28"/>
          <w:szCs w:val="28"/>
          <w:rtl/>
          <w:lang w:bidi="fa-IR"/>
        </w:rPr>
        <w:t xml:space="preserve"> رانشان می دهد.</w:t>
      </w:r>
    </w:p>
    <w:p w14:paraId="018666ED" w14:textId="77777777" w:rsidR="00A26E2C" w:rsidRPr="009D5852" w:rsidRDefault="00A26E2C" w:rsidP="00A26E2C">
      <w:pPr>
        <w:bidi/>
        <w:jc w:val="center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noProof/>
          <w:sz w:val="28"/>
          <w:szCs w:val="28"/>
          <w:lang w:bidi="fa-IR"/>
        </w:rPr>
        <w:drawing>
          <wp:inline distT="0" distB="0" distL="0" distR="0" wp14:editId="10B8633B">
            <wp:extent cx="5943600" cy="47244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731B8" w14:textId="77777777" w:rsidR="00A26E2C" w:rsidRPr="009D5852" w:rsidRDefault="00A26E2C" w:rsidP="00A26E2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2 روی </w:t>
      </w:r>
      <w:r w:rsidRPr="009D5852">
        <w:rPr>
          <w:rFonts w:cs="B Lotus"/>
          <w:sz w:val="28"/>
          <w:szCs w:val="28"/>
          <w:lang w:bidi="fa-IR"/>
        </w:rPr>
        <w:t>Change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برای انتخاب مدل موشواره تان کلیک کنید.</w:t>
      </w:r>
    </w:p>
    <w:p w14:paraId="26AB2C59" w14:textId="77777777" w:rsidR="00A26E2C" w:rsidRPr="009D5852" w:rsidRDefault="00B545BF" w:rsidP="00A26E2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3 </w:t>
      </w:r>
      <w:r w:rsidR="001775F6" w:rsidRPr="009D5852">
        <w:rPr>
          <w:rFonts w:cs="B Lotus" w:hint="cs"/>
          <w:sz w:val="28"/>
          <w:szCs w:val="28"/>
          <w:rtl/>
          <w:lang w:bidi="fa-IR"/>
        </w:rPr>
        <w:t xml:space="preserve">روی </w:t>
      </w:r>
      <w:r w:rsidR="001775F6" w:rsidRPr="009D5852">
        <w:rPr>
          <w:rFonts w:cs="B Lotus"/>
          <w:sz w:val="28"/>
          <w:szCs w:val="28"/>
          <w:lang w:bidi="fa-IR"/>
        </w:rPr>
        <w:t>Ok</w:t>
      </w:r>
      <w:r w:rsidR="001775F6" w:rsidRPr="009D5852">
        <w:rPr>
          <w:rFonts w:cs="B Lotus" w:hint="cs"/>
          <w:sz w:val="28"/>
          <w:szCs w:val="28"/>
          <w:rtl/>
          <w:lang w:bidi="fa-IR"/>
        </w:rPr>
        <w:t xml:space="preserve"> برای خار</w:t>
      </w:r>
      <w:r w:rsidR="00C57BF9" w:rsidRPr="009D5852">
        <w:rPr>
          <w:rFonts w:cs="B Lotus" w:hint="cs"/>
          <w:sz w:val="28"/>
          <w:szCs w:val="28"/>
          <w:rtl/>
          <w:lang w:bidi="fa-IR"/>
        </w:rPr>
        <w:t xml:space="preserve">ج شدن ازقسمت پیکربندی کلیک کنیدوبرای ذخیره کردن تغییرات روی </w:t>
      </w:r>
      <w:r w:rsidR="00C57BF9" w:rsidRPr="009D5852">
        <w:rPr>
          <w:rFonts w:cs="B Lotus"/>
          <w:sz w:val="28"/>
          <w:szCs w:val="28"/>
          <w:lang w:bidi="fa-IR"/>
        </w:rPr>
        <w:t>Save</w:t>
      </w:r>
      <w:r w:rsidR="00C57BF9" w:rsidRPr="009D5852">
        <w:rPr>
          <w:rFonts w:cs="B Lotus" w:hint="cs"/>
          <w:sz w:val="28"/>
          <w:szCs w:val="28"/>
          <w:rtl/>
          <w:lang w:bidi="fa-IR"/>
        </w:rPr>
        <w:t xml:space="preserve"> کلیک کنید.</w:t>
      </w:r>
    </w:p>
    <w:p w14:paraId="0FD122C5" w14:textId="77777777" w:rsidR="009811E3" w:rsidRPr="009D5852" w:rsidRDefault="00486B1A" w:rsidP="00486B1A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توضیحات قسمت </w:t>
      </w:r>
      <w:r w:rsidRPr="009D5852">
        <w:rPr>
          <w:rFonts w:cs="B Lotus"/>
          <w:sz w:val="28"/>
          <w:szCs w:val="28"/>
          <w:lang w:bidi="fa-IR"/>
        </w:rPr>
        <w:t>Options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پنجره </w:t>
      </w:r>
      <w:r w:rsidRPr="009D5852">
        <w:rPr>
          <w:rFonts w:cs="B Lotus"/>
          <w:sz w:val="28"/>
          <w:szCs w:val="28"/>
          <w:lang w:bidi="fa-IR"/>
        </w:rPr>
        <w:t>Mouse Properties</w:t>
      </w:r>
      <w:r w:rsidRPr="009D5852">
        <w:rPr>
          <w:rFonts w:cs="B Lotus" w:hint="cs"/>
          <w:sz w:val="28"/>
          <w:szCs w:val="28"/>
          <w:rtl/>
          <w:lang w:bidi="fa-IR"/>
        </w:rPr>
        <w:t>:</w:t>
      </w:r>
    </w:p>
    <w:p w14:paraId="652FA5E2" w14:textId="77777777" w:rsidR="00486B1A" w:rsidRPr="009D5852" w:rsidRDefault="005F250E" w:rsidP="00486B1A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Active 3-Button Emulation</w:t>
      </w:r>
    </w:p>
    <w:p w14:paraId="6FFBCE24" w14:textId="77777777" w:rsidR="005F250E" w:rsidRPr="009D5852" w:rsidRDefault="00D366B7" w:rsidP="005F250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>اگرموشواره شمادارای دودکمه است باانتخاب این گزینه می توانید</w:t>
      </w:r>
      <w:r w:rsidR="00CD2478" w:rsidRPr="009D5852">
        <w:rPr>
          <w:rFonts w:cs="B Lotus" w:hint="cs"/>
          <w:sz w:val="28"/>
          <w:szCs w:val="28"/>
          <w:rtl/>
          <w:lang w:bidi="fa-IR"/>
        </w:rPr>
        <w:t>دکمه سوم راشبیه سازی کنید. دکمه سوم بافشاردادن دودکمه موشواره</w:t>
      </w:r>
      <w:r w:rsidR="00ED1799" w:rsidRPr="009D5852">
        <w:rPr>
          <w:rFonts w:cs="B Lotus" w:hint="cs"/>
          <w:sz w:val="28"/>
          <w:szCs w:val="28"/>
          <w:rtl/>
          <w:lang w:bidi="fa-IR"/>
        </w:rPr>
        <w:t xml:space="preserve"> باهم</w:t>
      </w:r>
      <w:r w:rsidR="00CD2478" w:rsidRPr="009D5852">
        <w:rPr>
          <w:rFonts w:cs="B Lotus" w:hint="cs"/>
          <w:sz w:val="28"/>
          <w:szCs w:val="28"/>
          <w:rtl/>
          <w:lang w:bidi="fa-IR"/>
        </w:rPr>
        <w:t xml:space="preserve"> شبیه سازی می شود.</w:t>
      </w:r>
    </w:p>
    <w:p w14:paraId="2A20270D" w14:textId="77777777" w:rsidR="00ED1799" w:rsidRPr="009D5852" w:rsidRDefault="00AC61FF" w:rsidP="00ED1799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Activate Mouse Wheel</w:t>
      </w:r>
    </w:p>
    <w:p w14:paraId="2E86EDD3" w14:textId="77777777" w:rsidR="00AC61FF" w:rsidRPr="009D5852" w:rsidRDefault="00390393" w:rsidP="00390393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اگرمی خواهید از ازچرخ </w:t>
      </w:r>
      <w:r w:rsidRPr="009D5852">
        <w:rPr>
          <w:rFonts w:cs="B Lotus"/>
          <w:sz w:val="28"/>
          <w:szCs w:val="28"/>
          <w:lang w:bidi="fa-IR"/>
        </w:rPr>
        <w:t>scroll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موشواره </w:t>
      </w:r>
      <w:r w:rsidR="001D5DE3" w:rsidRPr="009D5852">
        <w:rPr>
          <w:rFonts w:cs="B Lotus" w:hint="cs"/>
          <w:sz w:val="28"/>
          <w:szCs w:val="28"/>
          <w:rtl/>
          <w:lang w:bidi="fa-IR"/>
        </w:rPr>
        <w:t>استفاده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کنید</w:t>
      </w:r>
      <w:r w:rsidRPr="009D5852">
        <w:rPr>
          <w:rFonts w:cs="B Lotus"/>
          <w:sz w:val="28"/>
          <w:szCs w:val="28"/>
          <w:lang w:bidi="fa-IR"/>
        </w:rPr>
        <w:t>,</w:t>
      </w:r>
      <w:r w:rsidRPr="009D5852">
        <w:rPr>
          <w:rFonts w:cs="B Lotus" w:hint="cs"/>
          <w:sz w:val="28"/>
          <w:szCs w:val="28"/>
          <w:rtl/>
          <w:lang w:bidi="fa-IR"/>
        </w:rPr>
        <w:t>این گزینه را</w:t>
      </w:r>
      <w:r w:rsidR="001D5DE3" w:rsidRPr="009D5852">
        <w:rPr>
          <w:rFonts w:cs="B Lotus" w:hint="cs"/>
          <w:sz w:val="28"/>
          <w:szCs w:val="28"/>
          <w:rtl/>
          <w:lang w:bidi="fa-IR"/>
        </w:rPr>
        <w:t xml:space="preserve"> انتخاب کنید.</w:t>
      </w:r>
    </w:p>
    <w:p w14:paraId="095E71CD" w14:textId="77777777" w:rsidR="00390393" w:rsidRPr="009D5852" w:rsidRDefault="00C210CA" w:rsidP="00390393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Invert X-Axis/Invert Y-Axis</w:t>
      </w:r>
    </w:p>
    <w:p w14:paraId="07407727" w14:textId="77777777" w:rsidR="00C210CA" w:rsidRPr="009D5852" w:rsidRDefault="00D211DB" w:rsidP="00C210CA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اگرمی خواهیدسمت وراستارابااستفاده ازحرکت موشواره </w:t>
      </w:r>
      <w:r w:rsidR="00313B76" w:rsidRPr="009D5852">
        <w:rPr>
          <w:rFonts w:cs="B Lotus" w:hint="cs"/>
          <w:sz w:val="28"/>
          <w:szCs w:val="28"/>
          <w:rtl/>
          <w:lang w:bidi="fa-IR"/>
        </w:rPr>
        <w:t>عوض کنیدازاین گزینه استفاده کنید.</w:t>
      </w:r>
    </w:p>
    <w:p w14:paraId="4F27D70D" w14:textId="77777777" w:rsidR="00B36D47" w:rsidRPr="009D5852" w:rsidRDefault="00B36D47" w:rsidP="00B36D47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Activate Left-Hand Button Mapping</w:t>
      </w:r>
    </w:p>
    <w:p w14:paraId="4671FD4A" w14:textId="77777777" w:rsidR="00B36D47" w:rsidRPr="009D5852" w:rsidRDefault="001D4C96" w:rsidP="00B36D47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اگرشمادست چپ هستیدبرای </w:t>
      </w:r>
      <w:r w:rsidR="00A3662A" w:rsidRPr="009D5852">
        <w:rPr>
          <w:rFonts w:cs="B Lotus" w:hint="cs"/>
          <w:sz w:val="28"/>
          <w:szCs w:val="28"/>
          <w:rtl/>
          <w:lang w:bidi="fa-IR"/>
        </w:rPr>
        <w:t>کارکردن راحت ترباموشواره می توانیداین گزینه راانتخاب کنید.</w:t>
      </w:r>
    </w:p>
    <w:p w14:paraId="1E0EEB7B" w14:textId="77777777" w:rsidR="00321976" w:rsidRPr="009D5852" w:rsidRDefault="00321976" w:rsidP="00321976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 xml:space="preserve">Emulate Wheel </w:t>
      </w:r>
      <w:proofErr w:type="gramStart"/>
      <w:r w:rsidRPr="009D5852">
        <w:rPr>
          <w:rFonts w:cs="B Lotus"/>
          <w:sz w:val="28"/>
          <w:szCs w:val="28"/>
          <w:lang w:bidi="fa-IR"/>
        </w:rPr>
        <w:t>With</w:t>
      </w:r>
      <w:proofErr w:type="gramEnd"/>
      <w:r w:rsidRPr="009D5852">
        <w:rPr>
          <w:rFonts w:cs="B Lotus"/>
          <w:sz w:val="28"/>
          <w:szCs w:val="28"/>
          <w:lang w:bidi="fa-IR"/>
        </w:rPr>
        <w:t xml:space="preserve"> Mouse Button</w:t>
      </w:r>
    </w:p>
    <w:p w14:paraId="3D6CA13B" w14:textId="77777777" w:rsidR="00321976" w:rsidRPr="009D5852" w:rsidRDefault="003C0574" w:rsidP="00321976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اگرموشواره شماچرخ </w:t>
      </w:r>
      <w:r w:rsidRPr="009D5852">
        <w:rPr>
          <w:rFonts w:cs="B Lotus"/>
          <w:sz w:val="28"/>
          <w:szCs w:val="28"/>
          <w:lang w:bidi="fa-IR"/>
        </w:rPr>
        <w:t>Scroll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نداردولی شمامی خواهیدازاین ویژگی استفاده کنید</w:t>
      </w:r>
      <w:r w:rsidR="009845B5" w:rsidRPr="009D5852">
        <w:rPr>
          <w:rFonts w:cs="B Lotus" w:hint="cs"/>
          <w:sz w:val="28"/>
          <w:szCs w:val="28"/>
          <w:rtl/>
          <w:lang w:bidi="fa-IR"/>
        </w:rPr>
        <w:t>می توانیدیک کلیداضافی برای این کارتعیین کنید</w:t>
      </w:r>
      <w:r w:rsidR="00087EC3" w:rsidRPr="009D5852">
        <w:rPr>
          <w:rFonts w:cs="B Lotus" w:hint="cs"/>
          <w:sz w:val="28"/>
          <w:szCs w:val="28"/>
          <w:rtl/>
          <w:lang w:bidi="fa-IR"/>
        </w:rPr>
        <w:t>.وقتی این کلیدرافشارمی دهیدبه هرجهتی که حرکت کند سیستم این حرکت را</w:t>
      </w:r>
      <w:r w:rsidR="001A7914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087EC3" w:rsidRPr="009D5852">
        <w:rPr>
          <w:rFonts w:cs="B Lotus"/>
          <w:sz w:val="28"/>
          <w:szCs w:val="28"/>
          <w:lang w:bidi="fa-IR"/>
        </w:rPr>
        <w:t>Scroll</w:t>
      </w:r>
      <w:r w:rsidR="00087EC3" w:rsidRPr="009D5852">
        <w:rPr>
          <w:rFonts w:cs="B Lotus" w:hint="cs"/>
          <w:sz w:val="28"/>
          <w:szCs w:val="28"/>
          <w:rtl/>
          <w:lang w:bidi="fa-IR"/>
        </w:rPr>
        <w:t xml:space="preserve"> ترجمه می کند. </w:t>
      </w:r>
    </w:p>
    <w:p w14:paraId="0B721C38" w14:textId="77777777" w:rsidR="00890CC1" w:rsidRPr="009D5852" w:rsidRDefault="005B40F0" w:rsidP="00890CC1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2-4 </w:t>
      </w:r>
      <w:r w:rsidR="00890CC1" w:rsidRPr="009D5852">
        <w:rPr>
          <w:rFonts w:cs="B Lotus" w:hint="cs"/>
          <w:sz w:val="36"/>
          <w:szCs w:val="36"/>
          <w:rtl/>
          <w:lang w:bidi="fa-IR"/>
        </w:rPr>
        <w:t>تنظیم کارت های صدا</w:t>
      </w:r>
    </w:p>
    <w:p w14:paraId="33B14445" w14:textId="77777777" w:rsidR="0097383C" w:rsidRPr="009D5852" w:rsidRDefault="00673CD6" w:rsidP="0097383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بسیاری ازکارت های</w:t>
      </w:r>
      <w:r w:rsidR="00B44CFD" w:rsidRPr="009D5852">
        <w:rPr>
          <w:rFonts w:cs="B Lotus" w:hint="cs"/>
          <w:sz w:val="28"/>
          <w:szCs w:val="28"/>
          <w:rtl/>
          <w:lang w:bidi="fa-IR"/>
        </w:rPr>
        <w:t xml:space="preserve"> صدابه صورت خودکارشناخته وپیکربندی می شوند</w:t>
      </w:r>
      <w:r w:rsidR="00A97FF3" w:rsidRPr="009D5852">
        <w:rPr>
          <w:rFonts w:cs="B Lotus" w:hint="cs"/>
          <w:sz w:val="28"/>
          <w:szCs w:val="28"/>
          <w:rtl/>
          <w:lang w:bidi="fa-IR"/>
        </w:rPr>
        <w:t>.درابزار</w:t>
      </w:r>
      <w:proofErr w:type="spellStart"/>
      <w:r w:rsidR="00A97FF3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A97FF3" w:rsidRPr="009D5852">
        <w:rPr>
          <w:rFonts w:cs="B Lotus" w:hint="cs"/>
          <w:sz w:val="28"/>
          <w:szCs w:val="28"/>
          <w:rtl/>
          <w:lang w:bidi="fa-IR"/>
        </w:rPr>
        <w:t xml:space="preserve"> بااستفاده از</w:t>
      </w:r>
    </w:p>
    <w:p w14:paraId="3294E030" w14:textId="77777777" w:rsidR="0097383C" w:rsidRPr="009D5852" w:rsidRDefault="001F3ADA" w:rsidP="0097383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قسمت </w:t>
      </w:r>
      <w:r w:rsidRPr="009D5852">
        <w:rPr>
          <w:rFonts w:cs="B Lotus"/>
          <w:sz w:val="28"/>
          <w:szCs w:val="28"/>
          <w:lang w:bidi="fa-IR"/>
        </w:rPr>
        <w:t>Hardware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وگزینه </w:t>
      </w:r>
      <w:r w:rsidRPr="009D5852">
        <w:rPr>
          <w:rFonts w:cs="B Lotus"/>
          <w:sz w:val="28"/>
          <w:szCs w:val="28"/>
          <w:lang w:bidi="fa-IR"/>
        </w:rPr>
        <w:t>Sound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مامی توانیم</w:t>
      </w:r>
      <w:r w:rsidR="00AB4AF7" w:rsidRPr="009D5852">
        <w:rPr>
          <w:rFonts w:cs="B Lotus" w:hint="cs"/>
          <w:sz w:val="28"/>
          <w:szCs w:val="28"/>
          <w:rtl/>
          <w:lang w:bidi="fa-IR"/>
        </w:rPr>
        <w:t xml:space="preserve"> کارت صدای خودمان راکه مشکل دارداضافه کنیم</w:t>
      </w:r>
      <w:r w:rsidR="00BC6D26" w:rsidRPr="009D5852">
        <w:rPr>
          <w:rFonts w:cs="B Lotus" w:hint="cs"/>
          <w:sz w:val="28"/>
          <w:szCs w:val="28"/>
          <w:rtl/>
          <w:lang w:bidi="fa-IR"/>
        </w:rPr>
        <w:t xml:space="preserve"> ویاپیکربندی اولیه کارت صدایمان راعوض کنیم.</w:t>
      </w:r>
      <w:r w:rsidR="002537C7" w:rsidRPr="009D5852">
        <w:rPr>
          <w:rFonts w:cs="B Lotus" w:hint="cs"/>
          <w:sz w:val="28"/>
          <w:szCs w:val="28"/>
          <w:rtl/>
          <w:lang w:bidi="fa-IR"/>
        </w:rPr>
        <w:t>حتی مامی توانیم کارت های صداهای اضافی هم به سیستم اضافه وپیکربندی کنیم.</w:t>
      </w:r>
    </w:p>
    <w:p w14:paraId="1469521B" w14:textId="77777777" w:rsidR="006B3EBD" w:rsidRPr="009D5852" w:rsidRDefault="006B3EBD" w:rsidP="006B3EBD">
      <w:pPr>
        <w:bidi/>
        <w:jc w:val="both"/>
        <w:rPr>
          <w:rFonts w:cs="B Lotus"/>
          <w:b/>
          <w:bCs/>
          <w:sz w:val="28"/>
          <w:szCs w:val="28"/>
          <w:rtl/>
          <w:lang w:bidi="fa-IR"/>
        </w:rPr>
      </w:pPr>
      <w:r w:rsidRPr="009D5852">
        <w:rPr>
          <w:rFonts w:cs="B Lotus" w:hint="cs"/>
          <w:b/>
          <w:bCs/>
          <w:sz w:val="28"/>
          <w:szCs w:val="28"/>
          <w:rtl/>
          <w:lang w:bidi="fa-IR"/>
        </w:rPr>
        <w:t>نکته : کاوش کارت های صدای قدیمی</w:t>
      </w:r>
    </w:p>
    <w:p w14:paraId="277F7FEC" w14:textId="77777777" w:rsidR="006B3EBD" w:rsidRPr="009D5852" w:rsidRDefault="00CC4139" w:rsidP="006B3EBD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اگرشمامی دانیدکه کارت صدایتان قدیمی است </w:t>
      </w:r>
      <w:r w:rsidR="0022779C" w:rsidRPr="009D5852">
        <w:rPr>
          <w:rFonts w:cs="B Lotus" w:hint="cs"/>
          <w:sz w:val="28"/>
          <w:szCs w:val="28"/>
          <w:rtl/>
          <w:lang w:bidi="fa-IR"/>
        </w:rPr>
        <w:t xml:space="preserve">.به </w:t>
      </w:r>
      <w:proofErr w:type="spellStart"/>
      <w:r w:rsidR="0022779C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22779C" w:rsidRPr="009D5852">
        <w:rPr>
          <w:rFonts w:cs="B Lotus" w:hint="cs"/>
          <w:sz w:val="28"/>
          <w:szCs w:val="28"/>
          <w:rtl/>
          <w:lang w:bidi="fa-IR"/>
        </w:rPr>
        <w:t xml:space="preserve"> اجازه دهیدکه کارت صدای شماراکاوش کنداگر</w:t>
      </w:r>
      <w:proofErr w:type="spellStart"/>
      <w:r w:rsidR="0022779C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E11EC5" w:rsidRPr="009D5852">
        <w:rPr>
          <w:rFonts w:cs="B Lotus" w:hint="cs"/>
          <w:sz w:val="28"/>
          <w:szCs w:val="28"/>
          <w:rtl/>
          <w:lang w:bidi="fa-IR"/>
        </w:rPr>
        <w:t xml:space="preserve"> نتوانست کارت صدای شماراپیداکند</w:t>
      </w:r>
      <w:r w:rsidR="00F81FE9" w:rsidRPr="009D5852">
        <w:rPr>
          <w:rFonts w:cs="B Lotus" w:hint="cs"/>
          <w:sz w:val="28"/>
          <w:szCs w:val="28"/>
          <w:rtl/>
          <w:lang w:bidi="fa-IR"/>
        </w:rPr>
        <w:t>در</w:t>
      </w:r>
      <w:r w:rsidR="00F81FE9" w:rsidRPr="009D5852">
        <w:rPr>
          <w:rFonts w:cs="B Lotus"/>
          <w:sz w:val="28"/>
          <w:szCs w:val="28"/>
          <w:lang w:bidi="fa-IR"/>
        </w:rPr>
        <w:t>pop-up</w:t>
      </w:r>
      <w:r w:rsidR="00F81FE9" w:rsidRPr="009D5852">
        <w:rPr>
          <w:rFonts w:cs="B Lotus" w:hint="cs"/>
          <w:sz w:val="28"/>
          <w:szCs w:val="28"/>
          <w:rtl/>
          <w:lang w:bidi="fa-IR"/>
        </w:rPr>
        <w:t xml:space="preserve"> روی </w:t>
      </w:r>
      <w:proofErr w:type="spellStart"/>
      <w:r w:rsidR="00F81FE9" w:rsidRPr="009D5852">
        <w:rPr>
          <w:rFonts w:cs="B Lotus"/>
          <w:sz w:val="28"/>
          <w:szCs w:val="28"/>
          <w:lang w:bidi="fa-IR"/>
        </w:rPr>
        <w:t>Yes,probe</w:t>
      </w:r>
      <w:proofErr w:type="spellEnd"/>
      <w:r w:rsidR="00F81FE9" w:rsidRPr="009D5852">
        <w:rPr>
          <w:rFonts w:cs="B Lotus" w:hint="cs"/>
          <w:sz w:val="28"/>
          <w:szCs w:val="28"/>
          <w:rtl/>
          <w:lang w:bidi="fa-IR"/>
        </w:rPr>
        <w:t xml:space="preserve"> کلیک کنید.</w:t>
      </w:r>
    </w:p>
    <w:p w14:paraId="615B375B" w14:textId="77777777" w:rsidR="00717396" w:rsidRPr="009D5852" w:rsidRDefault="001F7069" w:rsidP="00717396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>اگر</w:t>
      </w:r>
      <w:proofErr w:type="spellStart"/>
      <w:r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کارت صدای شماراخودکارنتوانست </w:t>
      </w:r>
      <w:r w:rsidR="00763CA1" w:rsidRPr="009D5852">
        <w:rPr>
          <w:rFonts w:cs="B Lotus" w:hint="cs"/>
          <w:sz w:val="28"/>
          <w:szCs w:val="28"/>
          <w:rtl/>
          <w:lang w:bidi="fa-IR"/>
        </w:rPr>
        <w:t>شناسایی کندمراحل زیراانجام دهید:</w:t>
      </w:r>
    </w:p>
    <w:p w14:paraId="036787DD" w14:textId="77777777" w:rsidR="00763CA1" w:rsidRPr="009D5852" w:rsidRDefault="00763CA1" w:rsidP="00B516AF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1 روی </w:t>
      </w:r>
      <w:r w:rsidRPr="009D5852">
        <w:rPr>
          <w:rFonts w:cs="B Lotus"/>
          <w:sz w:val="28"/>
          <w:szCs w:val="28"/>
          <w:lang w:bidi="fa-IR"/>
        </w:rPr>
        <w:t>Add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کلیک کنید</w:t>
      </w:r>
      <w:r w:rsidR="004D208D" w:rsidRPr="009D5852">
        <w:rPr>
          <w:rFonts w:cs="B Lotus" w:hint="cs"/>
          <w:sz w:val="28"/>
          <w:szCs w:val="28"/>
          <w:rtl/>
          <w:lang w:bidi="fa-IR"/>
        </w:rPr>
        <w:t>وفروشنده ومدل کارت صدایتان راانتخاب کنید.</w:t>
      </w:r>
      <w:r w:rsidR="008442A6" w:rsidRPr="009D5852">
        <w:rPr>
          <w:rFonts w:cs="B Lotus" w:hint="cs"/>
          <w:sz w:val="28"/>
          <w:szCs w:val="28"/>
          <w:rtl/>
          <w:lang w:bidi="fa-IR"/>
        </w:rPr>
        <w:t>برای پیداکردن اطلاعات کارت صدایتان به مستندات کارت صدایتان مراجعه کنید.</w:t>
      </w:r>
      <w:r w:rsidR="0099336D" w:rsidRPr="009D5852">
        <w:rPr>
          <w:rFonts w:cs="B Lotus" w:hint="cs"/>
          <w:sz w:val="28"/>
          <w:szCs w:val="28"/>
          <w:rtl/>
          <w:lang w:bidi="fa-IR"/>
        </w:rPr>
        <w:t xml:space="preserve">لیست کارت صداهای پشتیبانی شده توسط </w:t>
      </w:r>
      <w:r w:rsidR="0099336D" w:rsidRPr="009D5852">
        <w:rPr>
          <w:rFonts w:cs="B Lotus"/>
          <w:sz w:val="28"/>
          <w:szCs w:val="28"/>
          <w:lang w:bidi="fa-IR"/>
        </w:rPr>
        <w:t>ALSA</w:t>
      </w:r>
      <w:r w:rsidR="0099336D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D60432" w:rsidRPr="009D5852">
        <w:rPr>
          <w:rFonts w:cs="B Lotus" w:hint="cs"/>
          <w:sz w:val="28"/>
          <w:szCs w:val="28"/>
          <w:rtl/>
          <w:lang w:bidi="fa-IR"/>
        </w:rPr>
        <w:t xml:space="preserve">وماژول های متناظرآنهادرفایل </w:t>
      </w:r>
      <w:r w:rsidR="00D60432" w:rsidRPr="009D5852">
        <w:rPr>
          <w:rFonts w:cs="B Lotus"/>
          <w:sz w:val="28"/>
          <w:szCs w:val="28"/>
          <w:lang w:bidi="fa-IR"/>
        </w:rPr>
        <w:t>/</w:t>
      </w:r>
      <w:proofErr w:type="spellStart"/>
      <w:r w:rsidR="00D60432" w:rsidRPr="009D5852">
        <w:rPr>
          <w:rFonts w:cs="B Lotus"/>
          <w:sz w:val="28"/>
          <w:szCs w:val="28"/>
          <w:lang w:bidi="fa-IR"/>
        </w:rPr>
        <w:t>usr</w:t>
      </w:r>
      <w:proofErr w:type="spellEnd"/>
      <w:r w:rsidR="00D60432" w:rsidRPr="009D5852">
        <w:rPr>
          <w:rFonts w:cs="B Lotus"/>
          <w:sz w:val="28"/>
          <w:szCs w:val="28"/>
          <w:lang w:bidi="fa-IR"/>
        </w:rPr>
        <w:t>/share/doc/packages/</w:t>
      </w:r>
      <w:proofErr w:type="spellStart"/>
      <w:r w:rsidR="00D60432" w:rsidRPr="009D5852">
        <w:rPr>
          <w:rFonts w:cs="B Lotus"/>
          <w:sz w:val="28"/>
          <w:szCs w:val="28"/>
          <w:lang w:bidi="fa-IR"/>
        </w:rPr>
        <w:t>alsa</w:t>
      </w:r>
      <w:proofErr w:type="spellEnd"/>
      <w:r w:rsidR="00D60432" w:rsidRPr="009D5852">
        <w:rPr>
          <w:rFonts w:cs="B Lotus"/>
          <w:sz w:val="28"/>
          <w:szCs w:val="28"/>
          <w:lang w:bidi="fa-IR"/>
        </w:rPr>
        <w:t>/cards.txt</w:t>
      </w:r>
      <w:r w:rsidR="00D60432" w:rsidRPr="009D5852">
        <w:rPr>
          <w:rFonts w:cs="B Lotus" w:hint="cs"/>
          <w:sz w:val="28"/>
          <w:szCs w:val="28"/>
          <w:rtl/>
          <w:lang w:bidi="fa-IR"/>
        </w:rPr>
        <w:t xml:space="preserve"> قرار دارد</w:t>
      </w:r>
      <w:r w:rsidR="00B516AF" w:rsidRPr="009D5852">
        <w:rPr>
          <w:rFonts w:cs="B Lotus" w:hint="cs"/>
          <w:sz w:val="28"/>
          <w:szCs w:val="28"/>
          <w:rtl/>
          <w:lang w:bidi="fa-IR"/>
        </w:rPr>
        <w:t>.به آدرس زیرهم می توانیدمراجعه کنید:</w:t>
      </w:r>
    </w:p>
    <w:p w14:paraId="35D3C8AE" w14:textId="77777777" w:rsidR="00B516AF" w:rsidRPr="009D5852" w:rsidRDefault="00797221" w:rsidP="00B516AF">
      <w:pPr>
        <w:bidi/>
        <w:jc w:val="right"/>
        <w:rPr>
          <w:rFonts w:cs="B Lotus"/>
          <w:sz w:val="28"/>
          <w:szCs w:val="28"/>
          <w:lang w:bidi="fa-IR"/>
        </w:rPr>
      </w:pPr>
      <w:hyperlink r:id="rId12" w:history="1">
        <w:r w:rsidR="00B516AF" w:rsidRPr="009D5852">
          <w:rPr>
            <w:rStyle w:val="Hyperlink"/>
            <w:rFonts w:cs="B Lotus"/>
            <w:sz w:val="28"/>
            <w:szCs w:val="28"/>
            <w:lang w:bidi="fa-IR"/>
          </w:rPr>
          <w:t>http://www.alsa-project.org/alsa-doc/</w:t>
        </w:r>
      </w:hyperlink>
    </w:p>
    <w:p w14:paraId="18C6992C" w14:textId="77777777" w:rsidR="00B516AF" w:rsidRPr="009D5852" w:rsidRDefault="00C56479" w:rsidP="00B516AF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مدل خودراانتخاب وروی </w:t>
      </w:r>
      <w:r w:rsidRPr="009D5852">
        <w:rPr>
          <w:rFonts w:cs="B Lotus"/>
          <w:sz w:val="28"/>
          <w:szCs w:val="28"/>
          <w:lang w:bidi="fa-IR"/>
        </w:rPr>
        <w:t>Next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کلیک کنید.</w:t>
      </w:r>
    </w:p>
    <w:p w14:paraId="15EEFE49" w14:textId="77777777" w:rsidR="00FA3AEE" w:rsidRPr="009D5852" w:rsidRDefault="00FA3AEE" w:rsidP="00FA3AE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2 درپنجره </w:t>
      </w:r>
      <w:r w:rsidRPr="009D5852">
        <w:rPr>
          <w:rFonts w:cs="B Lotus"/>
          <w:sz w:val="28"/>
          <w:szCs w:val="28"/>
          <w:lang w:bidi="fa-IR"/>
        </w:rPr>
        <w:t>Sound Card Configuration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D3739E" w:rsidRPr="009D5852">
        <w:rPr>
          <w:rFonts w:cs="B Lotus" w:hint="cs"/>
          <w:sz w:val="28"/>
          <w:szCs w:val="28"/>
          <w:rtl/>
          <w:lang w:bidi="fa-IR"/>
        </w:rPr>
        <w:t>نوع پیکربندی خودرادرصفحه اول راه اندازی انتخاب کنید:</w:t>
      </w:r>
    </w:p>
    <w:p w14:paraId="0C9DED12" w14:textId="77777777" w:rsidR="00D3739E" w:rsidRPr="009D5852" w:rsidRDefault="00D3739E" w:rsidP="00D3739E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Quick automatic setup</w:t>
      </w:r>
    </w:p>
    <w:p w14:paraId="219C8802" w14:textId="77777777" w:rsidR="00A411A9" w:rsidRPr="009D5852" w:rsidRDefault="00CB1BB2" w:rsidP="00D3739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همه چیزبه صورت خودکارانجام می شودولاز</w:t>
      </w:r>
      <w:r w:rsidR="00A411A9" w:rsidRPr="009D5852">
        <w:rPr>
          <w:rFonts w:cs="B Lotus" w:hint="cs"/>
          <w:sz w:val="28"/>
          <w:szCs w:val="28"/>
          <w:rtl/>
          <w:lang w:bidi="fa-IR"/>
        </w:rPr>
        <w:t>م نیست شماپیکربندی بیشتری انجام دهیدوتست صداهم انجام نمی شود.</w:t>
      </w:r>
    </w:p>
    <w:p w14:paraId="0D1A7E9C" w14:textId="77777777" w:rsidR="006E2C14" w:rsidRPr="009D5852" w:rsidRDefault="006E2C14" w:rsidP="00A411A9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Normal Setup</w:t>
      </w:r>
    </w:p>
    <w:p w14:paraId="4C77DDE5" w14:textId="77777777" w:rsidR="006E2C14" w:rsidRPr="009D5852" w:rsidRDefault="006E2C14" w:rsidP="006E2C14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بلندی صدای خروجی راتنظیم می کندوتست صداراانجام می دهد.</w:t>
      </w:r>
    </w:p>
    <w:p w14:paraId="2D886F03" w14:textId="77777777" w:rsidR="006C3487" w:rsidRPr="009D5852" w:rsidRDefault="006C3487" w:rsidP="006E2C14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Advanced setup with possibility to change options</w:t>
      </w:r>
    </w:p>
    <w:p w14:paraId="6617913E" w14:textId="77777777" w:rsidR="0021518F" w:rsidRPr="009D5852" w:rsidRDefault="0055288D" w:rsidP="006C3487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همه تنظیمات به صورت دستی انجام می شود.</w:t>
      </w:r>
    </w:p>
    <w:p w14:paraId="312BD87B" w14:textId="77777777" w:rsidR="00377DF7" w:rsidRPr="009D5852" w:rsidRDefault="001A452A" w:rsidP="0021518F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روی </w:t>
      </w:r>
      <w:r w:rsidRPr="009D5852">
        <w:rPr>
          <w:rFonts w:cs="B Lotus"/>
          <w:sz w:val="28"/>
          <w:szCs w:val="28"/>
          <w:lang w:bidi="fa-IR"/>
        </w:rPr>
        <w:t>Next</w:t>
      </w:r>
      <w:r w:rsidRPr="009D5852">
        <w:rPr>
          <w:rFonts w:cs="B Lotus" w:hint="cs"/>
          <w:sz w:val="28"/>
          <w:szCs w:val="28"/>
          <w:rtl/>
          <w:lang w:bidi="fa-IR"/>
        </w:rPr>
        <w:t>برای ادامه کلیک کنید.</w:t>
      </w:r>
    </w:p>
    <w:p w14:paraId="7A1CC22B" w14:textId="77777777" w:rsidR="004B5842" w:rsidRPr="009D5852" w:rsidRDefault="00377DF7" w:rsidP="00FE1DA2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3 </w:t>
      </w:r>
      <w:r w:rsidR="003E7ECD" w:rsidRPr="009D5852">
        <w:rPr>
          <w:rFonts w:cs="B Lotus" w:hint="cs"/>
          <w:sz w:val="28"/>
          <w:szCs w:val="28"/>
          <w:rtl/>
          <w:lang w:bidi="fa-IR"/>
        </w:rPr>
        <w:t>در</w:t>
      </w:r>
      <w:r w:rsidR="003E7ECD" w:rsidRPr="009D5852">
        <w:rPr>
          <w:rFonts w:cs="B Lotus"/>
          <w:sz w:val="28"/>
          <w:szCs w:val="28"/>
          <w:lang w:bidi="fa-IR"/>
        </w:rPr>
        <w:t xml:space="preserve"> </w:t>
      </w:r>
      <w:r w:rsidR="008E33A0" w:rsidRPr="009D5852">
        <w:rPr>
          <w:rFonts w:cs="B Lotus"/>
          <w:sz w:val="28"/>
          <w:szCs w:val="28"/>
          <w:lang w:bidi="fa-IR"/>
        </w:rPr>
        <w:t>Sound Car</w:t>
      </w:r>
      <w:r w:rsidR="003E7ECD" w:rsidRPr="009D5852">
        <w:rPr>
          <w:rFonts w:cs="B Lotus"/>
          <w:sz w:val="28"/>
          <w:szCs w:val="28"/>
          <w:lang w:bidi="fa-IR"/>
        </w:rPr>
        <w:t>d Volume</w:t>
      </w:r>
      <w:r w:rsidR="008E33A0" w:rsidRPr="009D5852">
        <w:rPr>
          <w:rFonts w:cs="B Lotus"/>
          <w:sz w:val="28"/>
          <w:szCs w:val="28"/>
          <w:lang w:bidi="fa-IR"/>
        </w:rPr>
        <w:t xml:space="preserve"> </w:t>
      </w:r>
      <w:r w:rsidR="00D3739E" w:rsidRPr="009D5852">
        <w:rPr>
          <w:rFonts w:cs="B Lotus"/>
          <w:sz w:val="28"/>
          <w:szCs w:val="28"/>
          <w:lang w:bidi="fa-IR"/>
        </w:rPr>
        <w:t xml:space="preserve"> </w:t>
      </w:r>
      <w:r w:rsidR="0066604B" w:rsidRPr="009D5852">
        <w:rPr>
          <w:rFonts w:cs="B Lotus" w:hint="cs"/>
          <w:sz w:val="28"/>
          <w:szCs w:val="28"/>
          <w:rtl/>
          <w:lang w:bidi="fa-IR"/>
        </w:rPr>
        <w:t>پیکربندی کارت صدای خودراآزمایش کنید</w:t>
      </w:r>
      <w:r w:rsidR="004E581D" w:rsidRPr="009D5852">
        <w:rPr>
          <w:rFonts w:cs="B Lotus" w:hint="cs"/>
          <w:sz w:val="28"/>
          <w:szCs w:val="28"/>
          <w:rtl/>
          <w:lang w:bidi="fa-IR"/>
        </w:rPr>
        <w:t>وبلندی صداراتنظیم کنید.</w:t>
      </w:r>
      <w:r w:rsidR="00942A95" w:rsidRPr="009D5852">
        <w:rPr>
          <w:rFonts w:cs="B Lotus" w:hint="cs"/>
          <w:sz w:val="28"/>
          <w:szCs w:val="28"/>
          <w:rtl/>
          <w:lang w:bidi="fa-IR"/>
        </w:rPr>
        <w:t xml:space="preserve">وقتی روی </w:t>
      </w:r>
      <w:r w:rsidR="00942A95" w:rsidRPr="009D5852">
        <w:rPr>
          <w:rFonts w:cs="B Lotus"/>
          <w:sz w:val="28"/>
          <w:szCs w:val="28"/>
          <w:lang w:bidi="fa-IR"/>
        </w:rPr>
        <w:t>Test</w:t>
      </w:r>
      <w:r w:rsidR="00942A95" w:rsidRPr="009D5852">
        <w:rPr>
          <w:rFonts w:cs="B Lotus" w:hint="cs"/>
          <w:sz w:val="28"/>
          <w:szCs w:val="28"/>
          <w:rtl/>
          <w:lang w:bidi="fa-IR"/>
        </w:rPr>
        <w:t xml:space="preserve"> کلیک می کنید</w:t>
      </w:r>
      <w:r w:rsidR="00E91E2A" w:rsidRPr="009D5852">
        <w:rPr>
          <w:rFonts w:cs="B Lotus" w:hint="cs"/>
          <w:sz w:val="28"/>
          <w:szCs w:val="28"/>
          <w:rtl/>
          <w:lang w:bidi="fa-IR"/>
        </w:rPr>
        <w:t>بایدصدای تست رابشنوید</w:t>
      </w:r>
      <w:r w:rsidR="00B00E11" w:rsidRPr="009D5852">
        <w:rPr>
          <w:rFonts w:cs="B Lotus" w:hint="cs"/>
          <w:sz w:val="28"/>
          <w:szCs w:val="28"/>
          <w:rtl/>
          <w:lang w:bidi="fa-IR"/>
        </w:rPr>
        <w:t>اگرشمانمی توانیدصدارابشنوید</w:t>
      </w:r>
      <w:r w:rsidR="00FE1DA2" w:rsidRPr="009D5852">
        <w:rPr>
          <w:rFonts w:cs="B Lotus" w:hint="cs"/>
          <w:sz w:val="28"/>
          <w:szCs w:val="28"/>
          <w:rtl/>
          <w:lang w:bidi="fa-IR"/>
        </w:rPr>
        <w:t>باید</w:t>
      </w:r>
      <w:r w:rsidR="009827A4" w:rsidRPr="009D5852">
        <w:rPr>
          <w:rFonts w:cs="B Lotus" w:hint="cs"/>
          <w:sz w:val="28"/>
          <w:szCs w:val="28"/>
          <w:rtl/>
          <w:lang w:bidi="fa-IR"/>
        </w:rPr>
        <w:t xml:space="preserve"> بلندی صداراتنظیم کنید</w:t>
      </w:r>
      <w:r w:rsidR="004B5842" w:rsidRPr="009D5852">
        <w:rPr>
          <w:rFonts w:cs="B Lotus" w:hint="cs"/>
          <w:sz w:val="28"/>
          <w:szCs w:val="28"/>
          <w:rtl/>
          <w:lang w:bidi="fa-IR"/>
        </w:rPr>
        <w:t xml:space="preserve">.برای کامل شدن پیکربندی </w:t>
      </w:r>
      <w:r w:rsidR="00FE1DA2" w:rsidRPr="009D5852">
        <w:rPr>
          <w:rFonts w:cs="B Lotus" w:hint="cs"/>
          <w:sz w:val="28"/>
          <w:szCs w:val="28"/>
          <w:rtl/>
          <w:lang w:bidi="fa-IR"/>
        </w:rPr>
        <w:t xml:space="preserve">روی </w:t>
      </w:r>
      <w:r w:rsidR="00FE1DA2" w:rsidRPr="009D5852">
        <w:rPr>
          <w:rFonts w:cs="B Lotus"/>
          <w:sz w:val="28"/>
          <w:szCs w:val="28"/>
          <w:lang w:bidi="fa-IR"/>
        </w:rPr>
        <w:t>Next</w:t>
      </w:r>
      <w:r w:rsidR="00FE1DA2" w:rsidRPr="009D5852">
        <w:rPr>
          <w:rFonts w:cs="B Lotus" w:hint="cs"/>
          <w:sz w:val="28"/>
          <w:szCs w:val="28"/>
          <w:rtl/>
          <w:lang w:bidi="fa-IR"/>
        </w:rPr>
        <w:t xml:space="preserve"> سپس </w:t>
      </w:r>
      <w:r w:rsidR="00FE1DA2" w:rsidRPr="009D5852">
        <w:rPr>
          <w:rFonts w:cs="B Lotus"/>
          <w:sz w:val="28"/>
          <w:szCs w:val="28"/>
          <w:lang w:bidi="fa-IR"/>
        </w:rPr>
        <w:t>Finish</w:t>
      </w:r>
      <w:r w:rsidR="00FE1DA2" w:rsidRPr="009D5852">
        <w:rPr>
          <w:rFonts w:cs="B Lotus" w:hint="cs"/>
          <w:sz w:val="28"/>
          <w:szCs w:val="28"/>
          <w:rtl/>
          <w:lang w:bidi="fa-IR"/>
        </w:rPr>
        <w:t xml:space="preserve"> کلیک کنید.</w:t>
      </w:r>
    </w:p>
    <w:p w14:paraId="3C51E382" w14:textId="77777777" w:rsidR="009F7020" w:rsidRPr="009D5852" w:rsidRDefault="009F7020" w:rsidP="009F7020">
      <w:pPr>
        <w:bidi/>
        <w:jc w:val="center"/>
        <w:rPr>
          <w:rFonts w:cs="B Lotus"/>
          <w:sz w:val="28"/>
          <w:szCs w:val="28"/>
          <w:rtl/>
          <w:lang w:bidi="fa-IR"/>
        </w:rPr>
      </w:pPr>
    </w:p>
    <w:p w14:paraId="2C91BDAE" w14:textId="77777777" w:rsidR="009B06F2" w:rsidRPr="009D5852" w:rsidRDefault="00491F32" w:rsidP="004B5842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>اگرشمامی خواهید</w:t>
      </w:r>
      <w:r w:rsidR="00981CAC" w:rsidRPr="009D5852">
        <w:rPr>
          <w:rFonts w:cs="B Lotus" w:hint="cs"/>
          <w:sz w:val="28"/>
          <w:szCs w:val="28"/>
          <w:rtl/>
          <w:lang w:bidi="fa-IR"/>
        </w:rPr>
        <w:t xml:space="preserve">پیکربندی کارت صدای خودراعوض کنید.به </w:t>
      </w:r>
      <w:r w:rsidR="00981CAC" w:rsidRPr="009D5852">
        <w:rPr>
          <w:rFonts w:cs="B Lotus"/>
          <w:sz w:val="28"/>
          <w:szCs w:val="28"/>
          <w:lang w:bidi="fa-IR"/>
        </w:rPr>
        <w:t>Sound Configuration</w:t>
      </w:r>
      <w:r w:rsidR="00981CAC" w:rsidRPr="009D5852">
        <w:rPr>
          <w:rFonts w:cs="B Lotus" w:hint="cs"/>
          <w:sz w:val="28"/>
          <w:szCs w:val="28"/>
          <w:rtl/>
          <w:lang w:bidi="fa-IR"/>
        </w:rPr>
        <w:t xml:space="preserve"> بروید</w:t>
      </w:r>
      <w:r w:rsidR="001F4107" w:rsidRPr="009D5852">
        <w:rPr>
          <w:rFonts w:cs="B Lotus" w:hint="cs"/>
          <w:sz w:val="28"/>
          <w:szCs w:val="28"/>
          <w:rtl/>
          <w:lang w:bidi="fa-IR"/>
        </w:rPr>
        <w:t xml:space="preserve">. کارت صدای نشان داده شده راانتخاب کنیدوروی </w:t>
      </w:r>
      <w:r w:rsidR="001F4107" w:rsidRPr="009D5852">
        <w:rPr>
          <w:rFonts w:cs="B Lotus"/>
          <w:sz w:val="28"/>
          <w:szCs w:val="28"/>
          <w:lang w:bidi="fa-IR"/>
        </w:rPr>
        <w:t>Edit</w:t>
      </w:r>
      <w:r w:rsidR="001F4107" w:rsidRPr="009D5852">
        <w:rPr>
          <w:rFonts w:cs="B Lotus" w:hint="cs"/>
          <w:sz w:val="28"/>
          <w:szCs w:val="28"/>
          <w:rtl/>
          <w:lang w:bidi="fa-IR"/>
        </w:rPr>
        <w:t xml:space="preserve"> کلیک کنید.</w:t>
      </w:r>
      <w:r w:rsidR="00931D07" w:rsidRPr="009D5852">
        <w:rPr>
          <w:rFonts w:cs="B Lotus" w:hint="cs"/>
          <w:sz w:val="28"/>
          <w:szCs w:val="28"/>
          <w:rtl/>
          <w:lang w:bidi="fa-IR"/>
        </w:rPr>
        <w:t>از</w:t>
      </w:r>
      <w:r w:rsidR="00931D07" w:rsidRPr="009D5852">
        <w:rPr>
          <w:rFonts w:cs="B Lotus"/>
          <w:sz w:val="28"/>
          <w:szCs w:val="28"/>
          <w:lang w:bidi="fa-IR"/>
        </w:rPr>
        <w:t>Delete</w:t>
      </w:r>
      <w:r w:rsidR="00931D07" w:rsidRPr="009D5852">
        <w:rPr>
          <w:rFonts w:cs="B Lotus" w:hint="cs"/>
          <w:sz w:val="28"/>
          <w:szCs w:val="28"/>
          <w:rtl/>
          <w:lang w:bidi="fa-IR"/>
        </w:rPr>
        <w:t xml:space="preserve"> برای پاک کردن کامل کارت صدااستفاده کنید.</w:t>
      </w:r>
    </w:p>
    <w:p w14:paraId="6E2692AD" w14:textId="77777777" w:rsidR="009F7020" w:rsidRPr="009D5852" w:rsidRDefault="009F7020" w:rsidP="009F7020">
      <w:pPr>
        <w:bidi/>
        <w:jc w:val="center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noProof/>
          <w:sz w:val="28"/>
          <w:szCs w:val="28"/>
          <w:lang w:bidi="fa-IR"/>
        </w:rPr>
        <w:drawing>
          <wp:inline distT="0" distB="0" distL="0" distR="0" wp14:editId="0CC39A1D">
            <wp:extent cx="5067300" cy="35242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837" w14:textId="77777777" w:rsidR="009B06F2" w:rsidRPr="009D5852" w:rsidRDefault="009B06F2" w:rsidP="009B06F2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ازمنوی </w:t>
      </w:r>
      <w:r w:rsidRPr="009D5852">
        <w:rPr>
          <w:rFonts w:cs="B Lotus"/>
          <w:sz w:val="28"/>
          <w:szCs w:val="28"/>
          <w:lang w:bidi="fa-IR"/>
        </w:rPr>
        <w:t>pop-up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گزینه </w:t>
      </w:r>
      <w:r w:rsidRPr="009D5852">
        <w:rPr>
          <w:rFonts w:cs="B Lotus"/>
          <w:sz w:val="28"/>
          <w:szCs w:val="28"/>
          <w:lang w:bidi="fa-IR"/>
        </w:rPr>
        <w:t>Other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رابرای تنظیم هریک ازآیتم های زیرانتخاب کنید:</w:t>
      </w:r>
    </w:p>
    <w:p w14:paraId="213A5914" w14:textId="77777777" w:rsidR="00A31F86" w:rsidRPr="009D5852" w:rsidRDefault="00A31F86" w:rsidP="009B06F2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Volume…</w:t>
      </w:r>
    </w:p>
    <w:p w14:paraId="56781899" w14:textId="77777777" w:rsidR="00A31F86" w:rsidRPr="009D5852" w:rsidRDefault="00A31F86" w:rsidP="00A31F86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ازاین گزینه برای تنظیم صدای سیستم استفاده می شود.</w:t>
      </w:r>
    </w:p>
    <w:p w14:paraId="58549899" w14:textId="77777777" w:rsidR="00E43DE1" w:rsidRPr="009D5852" w:rsidRDefault="00E43DE1" w:rsidP="00A31F86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Play Test Sound</w:t>
      </w:r>
    </w:p>
    <w:p w14:paraId="406EF874" w14:textId="77777777" w:rsidR="00E43DE1" w:rsidRPr="009D5852" w:rsidRDefault="00E43DE1" w:rsidP="00E43DE1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این گزینه برای تست سیستم صدابه کارمی رود.</w:t>
      </w:r>
    </w:p>
    <w:p w14:paraId="7C3E4FEE" w14:textId="77777777" w:rsidR="001432BA" w:rsidRPr="009D5852" w:rsidRDefault="001432BA" w:rsidP="00E43DE1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Start Sequencer</w:t>
      </w:r>
    </w:p>
    <w:p w14:paraId="7D8D5CD6" w14:textId="77777777" w:rsidR="00B469A5" w:rsidRPr="009D5852" w:rsidRDefault="009A38A1" w:rsidP="00077E3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برای بازنواختن  فایل های </w:t>
      </w:r>
      <w:r w:rsidRPr="009D5852">
        <w:rPr>
          <w:rFonts w:cs="B Lotus"/>
          <w:sz w:val="28"/>
          <w:szCs w:val="28"/>
          <w:lang w:bidi="fa-IR"/>
        </w:rPr>
        <w:t>MIDI</w:t>
      </w:r>
      <w:r w:rsidR="003E7F19" w:rsidRPr="009D5852">
        <w:rPr>
          <w:rFonts w:cs="B Lotus" w:hint="cs"/>
          <w:sz w:val="28"/>
          <w:szCs w:val="28"/>
          <w:rtl/>
          <w:lang w:bidi="fa-IR"/>
        </w:rPr>
        <w:t xml:space="preserve"> این گزینه رااتیک بزنید.</w:t>
      </w:r>
    </w:p>
    <w:p w14:paraId="332F75DA" w14:textId="77777777" w:rsidR="00B469A5" w:rsidRPr="009D5852" w:rsidRDefault="00B469A5" w:rsidP="00B469A5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Set as the Primary Card</w:t>
      </w:r>
    </w:p>
    <w:p w14:paraId="3EC90CA1" w14:textId="77777777" w:rsidR="00F24A32" w:rsidRPr="009D5852" w:rsidRDefault="00752810" w:rsidP="00B469A5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 xml:space="preserve">اگرشمامی خواهیدترتیب کارت صداهای خودراعوض </w:t>
      </w:r>
      <w:r w:rsidR="00463E02" w:rsidRPr="009D5852">
        <w:rPr>
          <w:rFonts w:cs="B Lotus" w:hint="cs"/>
          <w:sz w:val="28"/>
          <w:szCs w:val="28"/>
          <w:rtl/>
          <w:lang w:bidi="fa-IR"/>
        </w:rPr>
        <w:t>کنیدبایدازاین گزینه استفاده کنید.</w:t>
      </w:r>
      <w:r w:rsidR="00F24A32" w:rsidRPr="009D5852">
        <w:rPr>
          <w:rFonts w:cs="B Lotus" w:hint="cs"/>
          <w:sz w:val="28"/>
          <w:szCs w:val="28"/>
          <w:rtl/>
          <w:lang w:bidi="fa-IR"/>
        </w:rPr>
        <w:t>کارت صدای بااندیس 0 کارت صدای اول سیستم وبرنامه ها است.</w:t>
      </w:r>
    </w:p>
    <w:p w14:paraId="41F64D90" w14:textId="77777777" w:rsidR="00F24A32" w:rsidRPr="009D5852" w:rsidRDefault="00305D21" w:rsidP="00F24A32">
      <w:pPr>
        <w:bidi/>
        <w:jc w:val="both"/>
        <w:rPr>
          <w:rFonts w:cs="B Lotus"/>
          <w:sz w:val="28"/>
          <w:szCs w:val="28"/>
          <w:lang w:bidi="fa-IR"/>
        </w:rPr>
      </w:pPr>
      <w:proofErr w:type="spellStart"/>
      <w:r w:rsidRPr="009D5852">
        <w:rPr>
          <w:rFonts w:cs="B Lotus"/>
          <w:sz w:val="28"/>
          <w:szCs w:val="28"/>
          <w:lang w:bidi="fa-IR"/>
        </w:rPr>
        <w:t>PulseAudio</w:t>
      </w:r>
      <w:proofErr w:type="spellEnd"/>
      <w:r w:rsidRPr="009D5852">
        <w:rPr>
          <w:rFonts w:cs="B Lotus"/>
          <w:sz w:val="28"/>
          <w:szCs w:val="28"/>
          <w:lang w:bidi="fa-IR"/>
        </w:rPr>
        <w:t xml:space="preserve"> Configuration …</w:t>
      </w:r>
    </w:p>
    <w:p w14:paraId="210A5552" w14:textId="77777777" w:rsidR="00305D21" w:rsidRPr="009D5852" w:rsidRDefault="00BF465F" w:rsidP="00077E3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ازاین گزینه برای ازکارانداختن  وتواناساختن </w:t>
      </w:r>
      <w:proofErr w:type="spellStart"/>
      <w:r w:rsidR="00F7328F" w:rsidRPr="009D5852">
        <w:rPr>
          <w:rFonts w:cs="B Lotus"/>
          <w:sz w:val="28"/>
          <w:szCs w:val="28"/>
          <w:lang w:bidi="fa-IR"/>
        </w:rPr>
        <w:t>PulseAudio</w:t>
      </w:r>
      <w:proofErr w:type="spellEnd"/>
      <w:r w:rsidR="00F7328F" w:rsidRPr="009D5852">
        <w:rPr>
          <w:rFonts w:cs="B Lotus" w:hint="cs"/>
          <w:sz w:val="28"/>
          <w:szCs w:val="28"/>
          <w:rtl/>
          <w:lang w:bidi="fa-IR"/>
        </w:rPr>
        <w:t xml:space="preserve"> استفاده کنید.</w:t>
      </w:r>
    </w:p>
    <w:p w14:paraId="2477F39F" w14:textId="77777777" w:rsidR="001D7A3F" w:rsidRPr="009D5852" w:rsidRDefault="001D7A3F" w:rsidP="00077E3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اگرروی </w:t>
      </w:r>
      <w:r w:rsidRPr="009D5852">
        <w:rPr>
          <w:rFonts w:cs="B Lotus"/>
          <w:sz w:val="28"/>
          <w:szCs w:val="28"/>
          <w:lang w:bidi="fa-IR"/>
        </w:rPr>
        <w:t>Finish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کلیک کنیدپیکربندی تمام کارت های صداذخیره می شود.</w:t>
      </w:r>
      <w:r w:rsidR="00634523" w:rsidRPr="009D5852">
        <w:rPr>
          <w:rFonts w:cs="B Lotus" w:hint="cs"/>
          <w:sz w:val="28"/>
          <w:szCs w:val="28"/>
          <w:rtl/>
          <w:lang w:bidi="fa-IR"/>
        </w:rPr>
        <w:t xml:space="preserve">تنظیمات میکسر </w:t>
      </w:r>
      <w:r w:rsidR="008B0EFB" w:rsidRPr="009D5852">
        <w:rPr>
          <w:rFonts w:cs="B Lotus" w:hint="cs"/>
          <w:sz w:val="28"/>
          <w:szCs w:val="28"/>
          <w:rtl/>
          <w:lang w:bidi="fa-IR"/>
        </w:rPr>
        <w:t xml:space="preserve">درفایل </w:t>
      </w:r>
      <w:r w:rsidR="008B0EFB" w:rsidRPr="009D5852">
        <w:rPr>
          <w:rFonts w:cs="B Lotus"/>
          <w:sz w:val="28"/>
          <w:szCs w:val="28"/>
          <w:lang w:bidi="fa-IR"/>
        </w:rPr>
        <w:t>/</w:t>
      </w:r>
      <w:proofErr w:type="spellStart"/>
      <w:r w:rsidR="008B0EFB" w:rsidRPr="009D5852">
        <w:rPr>
          <w:rFonts w:cs="B Lotus"/>
          <w:sz w:val="28"/>
          <w:szCs w:val="28"/>
          <w:lang w:bidi="fa-IR"/>
        </w:rPr>
        <w:t>etc</w:t>
      </w:r>
      <w:proofErr w:type="spellEnd"/>
      <w:r w:rsidR="008B0EFB" w:rsidRPr="009D5852">
        <w:rPr>
          <w:rFonts w:cs="B Lotus"/>
          <w:sz w:val="28"/>
          <w:szCs w:val="28"/>
          <w:lang w:bidi="fa-IR"/>
        </w:rPr>
        <w:t>/</w:t>
      </w:r>
      <w:proofErr w:type="spellStart"/>
      <w:r w:rsidR="008B0EFB" w:rsidRPr="009D5852">
        <w:rPr>
          <w:rFonts w:cs="B Lotus"/>
          <w:sz w:val="28"/>
          <w:szCs w:val="28"/>
          <w:lang w:bidi="fa-IR"/>
        </w:rPr>
        <w:t>asound.conf</w:t>
      </w:r>
      <w:proofErr w:type="spellEnd"/>
      <w:r w:rsidR="008B0EFB" w:rsidRPr="009D5852">
        <w:rPr>
          <w:rFonts w:cs="B Lotus" w:hint="cs"/>
          <w:sz w:val="28"/>
          <w:szCs w:val="28"/>
          <w:rtl/>
          <w:lang w:bidi="fa-IR"/>
        </w:rPr>
        <w:t xml:space="preserve"> وپیکربندی های </w:t>
      </w:r>
      <w:r w:rsidR="008B0EFB" w:rsidRPr="009D5852">
        <w:rPr>
          <w:rFonts w:cs="B Lotus"/>
          <w:sz w:val="28"/>
          <w:szCs w:val="28"/>
          <w:lang w:bidi="fa-IR"/>
        </w:rPr>
        <w:t>ALSA</w:t>
      </w:r>
      <w:r w:rsidR="008B0EFB" w:rsidRPr="009D5852">
        <w:rPr>
          <w:rFonts w:cs="B Lotus" w:hint="cs"/>
          <w:sz w:val="28"/>
          <w:szCs w:val="28"/>
          <w:rtl/>
          <w:lang w:bidi="fa-IR"/>
        </w:rPr>
        <w:t xml:space="preserve"> به آخرفایل های </w:t>
      </w:r>
      <w:r w:rsidR="008B0EFB" w:rsidRPr="009D5852">
        <w:rPr>
          <w:rFonts w:cs="B Lotus"/>
          <w:sz w:val="28"/>
          <w:szCs w:val="28"/>
          <w:lang w:bidi="fa-IR"/>
        </w:rPr>
        <w:t>/</w:t>
      </w:r>
      <w:proofErr w:type="spellStart"/>
      <w:r w:rsidR="008B0EFB" w:rsidRPr="009D5852">
        <w:rPr>
          <w:rFonts w:cs="B Lotus"/>
          <w:sz w:val="28"/>
          <w:szCs w:val="28"/>
          <w:lang w:bidi="fa-IR"/>
        </w:rPr>
        <w:t>etc</w:t>
      </w:r>
      <w:proofErr w:type="spellEnd"/>
      <w:r w:rsidR="008B0EFB" w:rsidRPr="009D5852">
        <w:rPr>
          <w:rFonts w:cs="B Lotus"/>
          <w:sz w:val="28"/>
          <w:szCs w:val="28"/>
          <w:lang w:bidi="fa-IR"/>
        </w:rPr>
        <w:t>/</w:t>
      </w:r>
      <w:proofErr w:type="spellStart"/>
      <w:r w:rsidR="008B0EFB" w:rsidRPr="009D5852">
        <w:rPr>
          <w:rFonts w:cs="B Lotus"/>
          <w:sz w:val="28"/>
          <w:szCs w:val="28"/>
          <w:lang w:bidi="fa-IR"/>
        </w:rPr>
        <w:t>modprobe.d</w:t>
      </w:r>
      <w:proofErr w:type="spellEnd"/>
      <w:r w:rsidR="008B0EFB" w:rsidRPr="009D5852">
        <w:rPr>
          <w:rFonts w:cs="B Lotus"/>
          <w:sz w:val="28"/>
          <w:szCs w:val="28"/>
          <w:lang w:bidi="fa-IR"/>
        </w:rPr>
        <w:t>/sound</w:t>
      </w:r>
      <w:r w:rsidR="008B0EFB" w:rsidRPr="009D5852">
        <w:rPr>
          <w:rFonts w:cs="B Lotus" w:hint="cs"/>
          <w:sz w:val="28"/>
          <w:szCs w:val="28"/>
          <w:rtl/>
          <w:lang w:bidi="fa-IR"/>
        </w:rPr>
        <w:t xml:space="preserve"> و </w:t>
      </w:r>
      <w:r w:rsidR="008B0EFB" w:rsidRPr="009D5852">
        <w:rPr>
          <w:rFonts w:cs="B Lotus"/>
          <w:sz w:val="28"/>
          <w:szCs w:val="28"/>
          <w:lang w:bidi="fa-IR"/>
        </w:rPr>
        <w:t>/</w:t>
      </w:r>
      <w:proofErr w:type="spellStart"/>
      <w:r w:rsidR="008B0EFB" w:rsidRPr="009D5852">
        <w:rPr>
          <w:rFonts w:cs="B Lotus"/>
          <w:sz w:val="28"/>
          <w:szCs w:val="28"/>
          <w:lang w:bidi="fa-IR"/>
        </w:rPr>
        <w:t>etc</w:t>
      </w:r>
      <w:proofErr w:type="spellEnd"/>
      <w:r w:rsidR="008B0EFB" w:rsidRPr="009D5852">
        <w:rPr>
          <w:rFonts w:cs="B Lotus"/>
          <w:sz w:val="28"/>
          <w:szCs w:val="28"/>
          <w:lang w:bidi="fa-IR"/>
        </w:rPr>
        <w:t>/</w:t>
      </w:r>
      <w:proofErr w:type="spellStart"/>
      <w:r w:rsidR="008B0EFB" w:rsidRPr="009D5852">
        <w:rPr>
          <w:rFonts w:cs="B Lotus"/>
          <w:sz w:val="28"/>
          <w:szCs w:val="28"/>
          <w:lang w:bidi="fa-IR"/>
        </w:rPr>
        <w:t>sysconfig</w:t>
      </w:r>
      <w:proofErr w:type="spellEnd"/>
      <w:r w:rsidR="008B0EFB" w:rsidRPr="009D5852">
        <w:rPr>
          <w:rFonts w:cs="B Lotus"/>
          <w:sz w:val="28"/>
          <w:szCs w:val="28"/>
          <w:lang w:bidi="fa-IR"/>
        </w:rPr>
        <w:t>/hardware</w:t>
      </w:r>
      <w:r w:rsidR="008B0EFB" w:rsidRPr="009D5852">
        <w:rPr>
          <w:rFonts w:cs="B Lotus" w:hint="cs"/>
          <w:sz w:val="28"/>
          <w:szCs w:val="28"/>
          <w:rtl/>
          <w:lang w:bidi="fa-IR"/>
        </w:rPr>
        <w:t xml:space="preserve"> اضافه می شود.</w:t>
      </w:r>
    </w:p>
    <w:p w14:paraId="28C9E385" w14:textId="77777777" w:rsidR="001C5978" w:rsidRPr="009D5852" w:rsidRDefault="005B40F0" w:rsidP="00A02F57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2-5 </w:t>
      </w:r>
      <w:r w:rsidR="001C5978" w:rsidRPr="009D5852">
        <w:rPr>
          <w:rFonts w:cs="B Lotus" w:hint="cs"/>
          <w:sz w:val="36"/>
          <w:szCs w:val="36"/>
          <w:rtl/>
          <w:lang w:bidi="fa-IR"/>
        </w:rPr>
        <w:t xml:space="preserve">تنظیمات </w:t>
      </w:r>
      <w:r w:rsidR="00A02F57" w:rsidRPr="009D5852">
        <w:rPr>
          <w:rFonts w:cs="B Lotus" w:hint="cs"/>
          <w:sz w:val="36"/>
          <w:szCs w:val="36"/>
          <w:rtl/>
          <w:lang w:bidi="fa-IR"/>
        </w:rPr>
        <w:t>چاپگر</w:t>
      </w:r>
    </w:p>
    <w:p w14:paraId="642A271A" w14:textId="77777777" w:rsidR="00DC708E" w:rsidRPr="009D5852" w:rsidRDefault="002E4C90" w:rsidP="00A02F57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شمامی توانیداز</w:t>
      </w:r>
      <w:proofErr w:type="spellStart"/>
      <w:r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برای پیکربندی </w:t>
      </w:r>
      <w:r w:rsidR="002102C1" w:rsidRPr="009D5852">
        <w:rPr>
          <w:rFonts w:cs="B Lotus" w:hint="cs"/>
          <w:sz w:val="28"/>
          <w:szCs w:val="28"/>
          <w:rtl/>
          <w:lang w:bidi="fa-IR"/>
        </w:rPr>
        <w:t>چاپگر</w:t>
      </w:r>
      <w:r w:rsidRPr="009D5852">
        <w:rPr>
          <w:rFonts w:cs="B Lotus" w:hint="cs"/>
          <w:sz w:val="28"/>
          <w:szCs w:val="28"/>
          <w:rtl/>
          <w:lang w:bidi="fa-IR"/>
        </w:rPr>
        <w:t>های محلی که</w:t>
      </w:r>
      <w:r w:rsidR="002102C1" w:rsidRPr="009D5852">
        <w:rPr>
          <w:rFonts w:cs="B Lotus" w:hint="cs"/>
          <w:sz w:val="28"/>
          <w:szCs w:val="28"/>
          <w:rtl/>
          <w:lang w:bidi="fa-IR"/>
        </w:rPr>
        <w:t xml:space="preserve"> مستقیما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به کامپبوترشمامتصل هستند</w:t>
      </w:r>
      <w:r w:rsidR="002102C1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Pr="009D5852">
        <w:rPr>
          <w:rFonts w:cs="B Lotus" w:hint="cs"/>
          <w:sz w:val="28"/>
          <w:szCs w:val="28"/>
          <w:rtl/>
          <w:lang w:bidi="fa-IR"/>
        </w:rPr>
        <w:t>(با</w:t>
      </w:r>
      <w:r w:rsidRPr="009D5852">
        <w:rPr>
          <w:rFonts w:cs="B Lotus"/>
          <w:sz w:val="28"/>
          <w:szCs w:val="28"/>
          <w:lang w:bidi="fa-IR"/>
        </w:rPr>
        <w:t>USB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و یاپورت موازی)</w:t>
      </w:r>
      <w:r w:rsidR="002102C1" w:rsidRPr="009D5852">
        <w:rPr>
          <w:rFonts w:cs="B Lotus" w:hint="cs"/>
          <w:sz w:val="28"/>
          <w:szCs w:val="28"/>
          <w:rtl/>
          <w:lang w:bidi="fa-IR"/>
        </w:rPr>
        <w:t>ویاچاپگرهای شبکه استفاده کنید</w:t>
      </w:r>
      <w:r w:rsidR="002A34E3" w:rsidRPr="009D5852">
        <w:rPr>
          <w:rFonts w:cs="B Lotus" w:hint="cs"/>
          <w:sz w:val="28"/>
          <w:szCs w:val="28"/>
          <w:rtl/>
          <w:lang w:bidi="fa-IR"/>
        </w:rPr>
        <w:t>.همچنین شمامی توانیدپرینترهای خودتان را</w:t>
      </w:r>
      <w:r w:rsidR="00A02F57" w:rsidRPr="009D5852">
        <w:rPr>
          <w:rFonts w:cs="B Lotus" w:hint="cs"/>
          <w:sz w:val="28"/>
          <w:szCs w:val="28"/>
          <w:rtl/>
          <w:lang w:bidi="fa-IR"/>
        </w:rPr>
        <w:t>در</w:t>
      </w:r>
      <w:r w:rsidR="002A34E3" w:rsidRPr="009D5852">
        <w:rPr>
          <w:rFonts w:cs="B Lotus" w:hint="cs"/>
          <w:sz w:val="28"/>
          <w:szCs w:val="28"/>
          <w:rtl/>
          <w:lang w:bidi="fa-IR"/>
        </w:rPr>
        <w:t>شبکه به اشتراک بگذارید</w:t>
      </w:r>
      <w:r w:rsidR="00DC708E" w:rsidRPr="009D5852">
        <w:rPr>
          <w:rFonts w:cs="B Lotus" w:hint="cs"/>
          <w:sz w:val="28"/>
          <w:szCs w:val="28"/>
          <w:rtl/>
          <w:lang w:bidi="fa-IR"/>
        </w:rPr>
        <w:t>.</w:t>
      </w:r>
    </w:p>
    <w:p w14:paraId="402AFCB8" w14:textId="77777777" w:rsidR="00F3382A" w:rsidRPr="009D5852" w:rsidRDefault="00DC708E" w:rsidP="00D0245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در</w:t>
      </w:r>
      <w:proofErr w:type="spellStart"/>
      <w:r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به قسمت </w:t>
      </w:r>
      <w:r w:rsidRPr="009D5852">
        <w:rPr>
          <w:rFonts w:cs="B Lotus"/>
          <w:sz w:val="28"/>
          <w:szCs w:val="28"/>
          <w:lang w:bidi="fa-IR"/>
        </w:rPr>
        <w:t>Hardware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برویدو</w:t>
      </w:r>
      <w:r w:rsidRPr="009D5852">
        <w:rPr>
          <w:rFonts w:cs="B Lotus"/>
          <w:sz w:val="28"/>
          <w:szCs w:val="28"/>
          <w:lang w:bidi="fa-IR"/>
        </w:rPr>
        <w:t>Printer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رااجراکنیدتاماژول پرینترشروع شود.</w:t>
      </w:r>
      <w:r w:rsidR="00B969F5" w:rsidRPr="009D5852">
        <w:rPr>
          <w:rFonts w:cs="B Lotus" w:hint="cs"/>
          <w:sz w:val="28"/>
          <w:szCs w:val="28"/>
          <w:rtl/>
          <w:lang w:bidi="fa-IR"/>
        </w:rPr>
        <w:t xml:space="preserve">باکلیک بر روی آن پنجره </w:t>
      </w:r>
      <w:r w:rsidR="00B969F5" w:rsidRPr="009D5852">
        <w:rPr>
          <w:rFonts w:cs="B Lotus"/>
          <w:sz w:val="28"/>
          <w:szCs w:val="28"/>
          <w:lang w:bidi="fa-IR"/>
        </w:rPr>
        <w:t>Printer Configuration</w:t>
      </w:r>
      <w:r w:rsidR="008C1DA8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D0245C" w:rsidRPr="009D5852">
        <w:rPr>
          <w:rFonts w:cs="B Lotus" w:hint="cs"/>
          <w:sz w:val="28"/>
          <w:szCs w:val="28"/>
          <w:rtl/>
          <w:lang w:bidi="fa-IR"/>
        </w:rPr>
        <w:t xml:space="preserve">نمایان </w:t>
      </w:r>
      <w:r w:rsidR="008C1DA8" w:rsidRPr="009D5852">
        <w:rPr>
          <w:rFonts w:cs="B Lotus" w:hint="cs"/>
          <w:sz w:val="28"/>
          <w:szCs w:val="28"/>
          <w:rtl/>
          <w:lang w:bidi="fa-IR"/>
        </w:rPr>
        <w:t xml:space="preserve">می شودولیست </w:t>
      </w:r>
      <w:r w:rsidR="00F3382A" w:rsidRPr="009D5852">
        <w:rPr>
          <w:rFonts w:cs="B Lotus" w:hint="cs"/>
          <w:sz w:val="28"/>
          <w:szCs w:val="28"/>
          <w:rtl/>
          <w:lang w:bidi="fa-IR"/>
        </w:rPr>
        <w:t>چاپگر</w:t>
      </w:r>
      <w:r w:rsidR="008C1DA8" w:rsidRPr="009D5852">
        <w:rPr>
          <w:rFonts w:cs="B Lotus" w:hint="cs"/>
          <w:sz w:val="28"/>
          <w:szCs w:val="28"/>
          <w:rtl/>
          <w:lang w:bidi="fa-IR"/>
        </w:rPr>
        <w:t>های نصب وپیکربندی شده را نشان می دهد.</w:t>
      </w:r>
    </w:p>
    <w:p w14:paraId="4C2DE460" w14:textId="77777777" w:rsidR="00D3739E" w:rsidRPr="009D5852" w:rsidRDefault="00C001C1" w:rsidP="00F3382A">
      <w:pPr>
        <w:bidi/>
        <w:jc w:val="both"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2-5-1 </w:t>
      </w:r>
      <w:r w:rsidR="00F3382A" w:rsidRPr="009D5852">
        <w:rPr>
          <w:rFonts w:cs="B Lotus" w:hint="cs"/>
          <w:sz w:val="36"/>
          <w:szCs w:val="36"/>
          <w:rtl/>
          <w:lang w:bidi="fa-IR"/>
        </w:rPr>
        <w:t xml:space="preserve">پیکربندی </w:t>
      </w:r>
      <w:r w:rsidR="008C1DA8" w:rsidRPr="009D5852">
        <w:rPr>
          <w:rFonts w:cs="B Lotus" w:hint="cs"/>
          <w:sz w:val="36"/>
          <w:szCs w:val="36"/>
          <w:rtl/>
          <w:lang w:bidi="fa-IR"/>
        </w:rPr>
        <w:t xml:space="preserve"> </w:t>
      </w:r>
      <w:r w:rsidR="00F3382A" w:rsidRPr="009D5852">
        <w:rPr>
          <w:rFonts w:cs="B Lotus" w:hint="cs"/>
          <w:sz w:val="36"/>
          <w:szCs w:val="36"/>
          <w:rtl/>
          <w:lang w:bidi="fa-IR"/>
        </w:rPr>
        <w:t>چاپگرهای محلی</w:t>
      </w:r>
      <w:r w:rsidR="00D3739E" w:rsidRPr="009D5852">
        <w:rPr>
          <w:rFonts w:cs="B Lotus"/>
          <w:sz w:val="36"/>
          <w:szCs w:val="36"/>
          <w:lang w:bidi="fa-IR"/>
        </w:rPr>
        <w:tab/>
      </w:r>
    </w:p>
    <w:p w14:paraId="179F264C" w14:textId="77777777" w:rsidR="004553EA" w:rsidRPr="009D5852" w:rsidRDefault="00F37213" w:rsidP="004553EA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اگرچاپگرپیکربندی نشده درسیستم باشد</w:t>
      </w:r>
      <w:proofErr w:type="spellStart"/>
      <w:r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شروع به پیکربندی خودکارآن می کند</w:t>
      </w:r>
      <w:r w:rsidR="00B83C7D" w:rsidRPr="009D5852">
        <w:rPr>
          <w:rFonts w:cs="B Lotus" w:hint="cs"/>
          <w:sz w:val="28"/>
          <w:szCs w:val="28"/>
          <w:rtl/>
          <w:lang w:bidi="fa-IR"/>
        </w:rPr>
        <w:t>.</w:t>
      </w:r>
      <w:proofErr w:type="spellStart"/>
      <w:r w:rsidR="00B83C7D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B83C7D" w:rsidRPr="009D5852">
        <w:rPr>
          <w:rFonts w:cs="B Lotus" w:hint="cs"/>
          <w:sz w:val="28"/>
          <w:szCs w:val="28"/>
          <w:rtl/>
          <w:lang w:bidi="fa-IR"/>
        </w:rPr>
        <w:t xml:space="preserve"> درصورتی می تواندچاپگرهاراخودکارپیکربندی کندکه</w:t>
      </w:r>
      <w:r w:rsidR="00646106" w:rsidRPr="009D5852">
        <w:rPr>
          <w:rFonts w:cs="B Lotus" w:hint="cs"/>
          <w:sz w:val="28"/>
          <w:szCs w:val="28"/>
          <w:rtl/>
          <w:lang w:bidi="fa-IR"/>
        </w:rPr>
        <w:t xml:space="preserve"> پورت های </w:t>
      </w:r>
      <w:r w:rsidR="00646106" w:rsidRPr="009D5852">
        <w:rPr>
          <w:rFonts w:cs="B Lotus"/>
          <w:sz w:val="28"/>
          <w:szCs w:val="28"/>
          <w:lang w:bidi="fa-IR"/>
        </w:rPr>
        <w:t>USB</w:t>
      </w:r>
      <w:r w:rsidR="00646106" w:rsidRPr="009D5852">
        <w:rPr>
          <w:rFonts w:cs="B Lotus" w:hint="cs"/>
          <w:sz w:val="28"/>
          <w:szCs w:val="28"/>
          <w:rtl/>
          <w:lang w:bidi="fa-IR"/>
        </w:rPr>
        <w:t xml:space="preserve"> وموازی خودکارشناسایی شوندوهمچنین چاپگرشناخته شود.</w:t>
      </w:r>
      <w:r w:rsidR="00097A37" w:rsidRPr="009D5852">
        <w:rPr>
          <w:rFonts w:cs="B Lotus" w:hint="cs"/>
          <w:sz w:val="28"/>
          <w:szCs w:val="28"/>
          <w:rtl/>
          <w:lang w:bidi="fa-IR"/>
        </w:rPr>
        <w:t>مدل چاپگربایددربانک اطلاعاتی شناسایی خودکارچاپگرهاباشد.</w:t>
      </w:r>
    </w:p>
    <w:p w14:paraId="4F8CE8E8" w14:textId="77777777" w:rsidR="00D70A48" w:rsidRPr="009D5852" w:rsidRDefault="00D70A48" w:rsidP="00D70A48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اگرمدل چاپگرناشناخته باشدویاخودکارشناسایی نشودبایدآن رادستی نصب وپیکربندی کنیم.معمولا دودلیل برای خودکارشناخته نشدن چاپگرهاوجوددارد:</w:t>
      </w:r>
    </w:p>
    <w:p w14:paraId="6BCFE811" w14:textId="77777777" w:rsidR="00D70A48" w:rsidRPr="009D5852" w:rsidRDefault="00D70A48" w:rsidP="00D70A48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>1 چاپگرخودش رابه درستی معرفی نمی کند</w:t>
      </w:r>
      <w:r w:rsidR="00ED33C4" w:rsidRPr="009D5852">
        <w:rPr>
          <w:rFonts w:cs="B Lotus" w:hint="cs"/>
          <w:sz w:val="28"/>
          <w:szCs w:val="28"/>
          <w:rtl/>
          <w:lang w:bidi="fa-IR"/>
        </w:rPr>
        <w:t>.این بیشتر درموردوسایل قدیمی درست است.</w:t>
      </w:r>
      <w:r w:rsidR="00A26A5B" w:rsidRPr="009D5852">
        <w:rPr>
          <w:rFonts w:cs="B Lotus" w:hint="cs"/>
          <w:sz w:val="28"/>
          <w:szCs w:val="28"/>
          <w:rtl/>
          <w:lang w:bidi="fa-IR"/>
        </w:rPr>
        <w:t>در قسمت بعدنحوه پیکربندی دستی اینگونه چاپگرهارامی گوییم.</w:t>
      </w:r>
    </w:p>
    <w:p w14:paraId="2206C193" w14:textId="77777777" w:rsidR="00A26A5B" w:rsidRPr="009D5852" w:rsidRDefault="00A26A5B" w:rsidP="00A26A5B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2 </w:t>
      </w:r>
      <w:r w:rsidR="00F228EB" w:rsidRPr="009D5852">
        <w:rPr>
          <w:rFonts w:cs="B Lotus" w:hint="cs"/>
          <w:sz w:val="28"/>
          <w:szCs w:val="28"/>
          <w:rtl/>
          <w:lang w:bidi="fa-IR"/>
        </w:rPr>
        <w:t>ارتباط کابلی بین پرینتروکامپیوترمعیوب است وبایدارتباط کابلی رابررسی کنید.</w:t>
      </w:r>
    </w:p>
    <w:p w14:paraId="783CDF5E" w14:textId="77777777" w:rsidR="0092605C" w:rsidRPr="009D5852" w:rsidRDefault="00C001C1" w:rsidP="0092605C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2-5-2 </w:t>
      </w:r>
      <w:r w:rsidR="0092605C" w:rsidRPr="009D5852">
        <w:rPr>
          <w:rFonts w:cs="B Lotus" w:hint="cs"/>
          <w:sz w:val="36"/>
          <w:szCs w:val="36"/>
          <w:rtl/>
          <w:lang w:bidi="fa-IR"/>
        </w:rPr>
        <w:t>پیکربندی دستی</w:t>
      </w:r>
    </w:p>
    <w:p w14:paraId="5252177A" w14:textId="77777777" w:rsidR="00C7221B" w:rsidRPr="009D5852" w:rsidRDefault="0016666E" w:rsidP="00C7221B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برای نصب وپیکربندی چاپگربه صورت دستی بایددر</w:t>
      </w:r>
      <w:r w:rsidRPr="009D5852">
        <w:rPr>
          <w:rFonts w:cs="B Lotus"/>
          <w:sz w:val="28"/>
          <w:szCs w:val="28"/>
          <w:lang w:bidi="fa-IR"/>
        </w:rPr>
        <w:t>Printer Configuration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گزینه </w:t>
      </w:r>
      <w:r w:rsidRPr="009D5852">
        <w:rPr>
          <w:rFonts w:cs="B Lotus"/>
          <w:sz w:val="28"/>
          <w:szCs w:val="28"/>
          <w:lang w:bidi="fa-IR"/>
        </w:rPr>
        <w:t>Add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را انتخاب کنید</w:t>
      </w:r>
      <w:r w:rsidR="00872ABA" w:rsidRPr="009D5852">
        <w:rPr>
          <w:rFonts w:cs="B Lotus" w:hint="cs"/>
          <w:sz w:val="28"/>
          <w:szCs w:val="28"/>
          <w:rtl/>
          <w:lang w:bidi="fa-IR"/>
        </w:rPr>
        <w:t>.</w:t>
      </w:r>
      <w:proofErr w:type="spellStart"/>
      <w:r w:rsidR="00872ABA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872ABA" w:rsidRPr="009D5852">
        <w:rPr>
          <w:rFonts w:cs="B Lotus" w:hint="cs"/>
          <w:sz w:val="28"/>
          <w:szCs w:val="28"/>
          <w:rtl/>
          <w:lang w:bidi="fa-IR"/>
        </w:rPr>
        <w:t xml:space="preserve"> تمام راه اندازهای چاپگررابارگذاری می کند-مدتی طول می کشد. از </w:t>
      </w:r>
      <w:r w:rsidR="00872ABA" w:rsidRPr="009D5852">
        <w:rPr>
          <w:rFonts w:cs="B Lotus"/>
          <w:sz w:val="28"/>
          <w:szCs w:val="28"/>
          <w:lang w:bidi="fa-IR"/>
        </w:rPr>
        <w:t xml:space="preserve"> Connection Wizard</w:t>
      </w:r>
      <w:r w:rsidR="00872ABA" w:rsidRPr="009D5852">
        <w:rPr>
          <w:rFonts w:cs="B Lotus" w:hint="cs"/>
          <w:sz w:val="28"/>
          <w:szCs w:val="28"/>
          <w:rtl/>
          <w:lang w:bidi="fa-IR"/>
        </w:rPr>
        <w:t xml:space="preserve"> برای تعیین نوع اتصال چاپگربه کامپیوتراستفاده کنید.سپس راه اندازمناسب رابرای چاپگرخودانتخاب کنید</w:t>
      </w:r>
      <w:r w:rsidR="009B5957" w:rsidRPr="009D5852">
        <w:rPr>
          <w:rFonts w:cs="B Lotus" w:hint="cs"/>
          <w:sz w:val="28"/>
          <w:szCs w:val="28"/>
          <w:rtl/>
          <w:lang w:bidi="fa-IR"/>
        </w:rPr>
        <w:t>ودرفیلد</w:t>
      </w:r>
      <w:r w:rsidR="009B5957" w:rsidRPr="009D5852">
        <w:rPr>
          <w:rFonts w:cs="B Lotus"/>
          <w:sz w:val="28"/>
          <w:szCs w:val="28"/>
          <w:lang w:bidi="fa-IR"/>
        </w:rPr>
        <w:t>Set Name</w:t>
      </w:r>
      <w:r w:rsidR="009B5957" w:rsidRPr="009D5852">
        <w:rPr>
          <w:rFonts w:cs="B Lotus" w:hint="cs"/>
          <w:sz w:val="28"/>
          <w:szCs w:val="28"/>
          <w:rtl/>
          <w:lang w:bidi="fa-IR"/>
        </w:rPr>
        <w:t xml:space="preserve"> یک اسم منحصربه فردبرای چاپگرخودانتخاب کنید.</w:t>
      </w:r>
    </w:p>
    <w:p w14:paraId="325B869A" w14:textId="77777777" w:rsidR="00A40774" w:rsidRPr="009D5852" w:rsidRDefault="00D0245C" w:rsidP="00D0245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چاپگر</w:t>
      </w:r>
      <w:r w:rsidR="00A40774" w:rsidRPr="009D5852">
        <w:rPr>
          <w:rFonts w:cs="B Lotus" w:hint="cs"/>
          <w:sz w:val="28"/>
          <w:szCs w:val="28"/>
          <w:rtl/>
          <w:lang w:bidi="fa-IR"/>
        </w:rPr>
        <w:t>هرگزبه صورت مستقیم مورداست</w:t>
      </w:r>
      <w:r w:rsidR="002D58C7" w:rsidRPr="009D5852">
        <w:rPr>
          <w:rFonts w:cs="B Lotus" w:hint="cs"/>
          <w:sz w:val="28"/>
          <w:szCs w:val="28"/>
          <w:rtl/>
          <w:lang w:bidi="fa-IR"/>
        </w:rPr>
        <w:t>فاده قرارنمی گیردبلکه همیشه بااستفاده ازصف پرینترقابل استفاده است.</w:t>
      </w:r>
      <w:r w:rsidR="00ED1899" w:rsidRPr="009D5852">
        <w:rPr>
          <w:rFonts w:cs="B Lotus" w:hint="cs"/>
          <w:sz w:val="28"/>
          <w:szCs w:val="28"/>
          <w:rtl/>
          <w:lang w:bidi="fa-IR"/>
        </w:rPr>
        <w:t>این کاربه خاطرتداخل پیدانکردن کارهای همزمان به پرینترسپرده شده انجام می شود.</w:t>
      </w:r>
      <w:r w:rsidR="0016194E" w:rsidRPr="009D5852">
        <w:rPr>
          <w:rFonts w:cs="B Lotus" w:hint="cs"/>
          <w:sz w:val="28"/>
          <w:szCs w:val="28"/>
          <w:rtl/>
          <w:lang w:bidi="fa-IR"/>
        </w:rPr>
        <w:t xml:space="preserve">هرصف </w:t>
      </w:r>
      <w:r w:rsidRPr="009D5852">
        <w:rPr>
          <w:rFonts w:cs="B Lotus" w:hint="cs"/>
          <w:sz w:val="28"/>
          <w:szCs w:val="28"/>
          <w:rtl/>
          <w:lang w:bidi="fa-IR"/>
        </w:rPr>
        <w:t>چاپگر</w:t>
      </w:r>
      <w:r w:rsidR="0016194E" w:rsidRPr="009D5852">
        <w:rPr>
          <w:rFonts w:cs="B Lotus" w:hint="cs"/>
          <w:sz w:val="28"/>
          <w:szCs w:val="28"/>
          <w:rtl/>
          <w:lang w:bidi="fa-IR"/>
        </w:rPr>
        <w:t>به یک راه اندازنسبت داده می شود</w:t>
      </w:r>
      <w:r w:rsidR="00D35800" w:rsidRPr="009D5852">
        <w:rPr>
          <w:rFonts w:cs="B Lotus" w:hint="cs"/>
          <w:sz w:val="28"/>
          <w:szCs w:val="28"/>
          <w:rtl/>
          <w:lang w:bidi="fa-IR"/>
        </w:rPr>
        <w:t>واینکه هرپرینترمی تواندچندین صف داشته باشد.</w:t>
      </w:r>
      <w:r w:rsidR="00334C66" w:rsidRPr="009D5852">
        <w:rPr>
          <w:rFonts w:cs="B Lotus" w:hint="cs"/>
          <w:sz w:val="28"/>
          <w:szCs w:val="28"/>
          <w:rtl/>
          <w:lang w:bidi="fa-IR"/>
        </w:rPr>
        <w:t>این امکان رامی توان برای یک چاپگررنگی به کاربردویک صف برایش درست کردکه فقط چاپ سیاه وسفیدانجام دهد.</w:t>
      </w:r>
    </w:p>
    <w:p w14:paraId="7C478F45" w14:textId="77777777" w:rsidR="00546E90" w:rsidRPr="009D5852" w:rsidRDefault="00546E90" w:rsidP="00546E90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برای بسیاری از</w:t>
      </w:r>
      <w:r w:rsidR="009A6981" w:rsidRPr="009D5852">
        <w:rPr>
          <w:rFonts w:cs="B Lotus" w:hint="cs"/>
          <w:sz w:val="28"/>
          <w:szCs w:val="28"/>
          <w:rtl/>
          <w:lang w:bidi="fa-IR"/>
        </w:rPr>
        <w:t>مدل های چاپگرچندین راه اندازوجوددارد.</w:t>
      </w:r>
      <w:r w:rsidR="009E2270" w:rsidRPr="009D5852">
        <w:rPr>
          <w:rFonts w:cs="B Lotus" w:hint="cs"/>
          <w:sz w:val="28"/>
          <w:szCs w:val="28"/>
          <w:rtl/>
          <w:lang w:bidi="fa-IR"/>
        </w:rPr>
        <w:t>زمانی که شماداریدپیکربندی می کنید</w:t>
      </w:r>
      <w:proofErr w:type="spellStart"/>
      <w:r w:rsidR="009E2270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9E2270" w:rsidRPr="009D5852">
        <w:rPr>
          <w:rFonts w:cs="B Lotus" w:hint="cs"/>
          <w:sz w:val="28"/>
          <w:szCs w:val="28"/>
          <w:rtl/>
          <w:lang w:bidi="fa-IR"/>
        </w:rPr>
        <w:t xml:space="preserve"> را اندازراروی </w:t>
      </w:r>
      <w:r w:rsidR="009E2270" w:rsidRPr="009D5852">
        <w:rPr>
          <w:rFonts w:cs="B Lotus"/>
          <w:sz w:val="28"/>
          <w:szCs w:val="28"/>
          <w:lang w:bidi="fa-IR"/>
        </w:rPr>
        <w:t>Recommended</w:t>
      </w:r>
      <w:r w:rsidR="009E2270" w:rsidRPr="009D5852">
        <w:rPr>
          <w:rFonts w:cs="B Lotus" w:hint="cs"/>
          <w:sz w:val="28"/>
          <w:szCs w:val="28"/>
          <w:rtl/>
          <w:lang w:bidi="fa-IR"/>
        </w:rPr>
        <w:t xml:space="preserve"> که یک پیکربندی عمومی است قرارمی دهد.</w:t>
      </w:r>
      <w:r w:rsidR="001B595F" w:rsidRPr="009D5852">
        <w:rPr>
          <w:rFonts w:cs="B Lotus" w:hint="cs"/>
          <w:sz w:val="28"/>
          <w:szCs w:val="28"/>
          <w:rtl/>
          <w:lang w:bidi="fa-IR"/>
        </w:rPr>
        <w:t>این مهم است که شماراه اندازخودراعوض کنیدوراه اندازی راکه باچاپگرونوع چاپی که می خواهیدانجام دهیدهماهنگ کنید.</w:t>
      </w:r>
    </w:p>
    <w:p w14:paraId="6050354A" w14:textId="77777777" w:rsidR="00BA6E6A" w:rsidRPr="009D5852" w:rsidRDefault="00BA6E6A" w:rsidP="00077E3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اگردرراه اندازهای لیست شده راه اندازی برای چاپگرشماوجودنداردمی توانیدازراه اندازعمومی استفاده کنیدواگرآن هم کارنکردبه قسمت بعدمراجعه کنید.</w:t>
      </w:r>
    </w:p>
    <w:p w14:paraId="00192F07" w14:textId="77777777" w:rsidR="00D0245C" w:rsidRPr="009D5852" w:rsidRDefault="00307851" w:rsidP="00D0245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چاپگرالان باتنظیمات پیش فرض پیکربندی شده وآماده استفاده است </w:t>
      </w:r>
      <w:r w:rsidR="007A6385" w:rsidRPr="009D5852">
        <w:rPr>
          <w:rFonts w:cs="B Lotus" w:hint="cs"/>
          <w:sz w:val="28"/>
          <w:szCs w:val="28"/>
          <w:rtl/>
          <w:lang w:bidi="fa-IR"/>
        </w:rPr>
        <w:t xml:space="preserve">روی </w:t>
      </w:r>
      <w:r w:rsidR="007A6385" w:rsidRPr="009D5852">
        <w:rPr>
          <w:rFonts w:cs="B Lotus"/>
          <w:sz w:val="28"/>
          <w:szCs w:val="28"/>
          <w:lang w:bidi="fa-IR"/>
        </w:rPr>
        <w:t>Finnish Add</w:t>
      </w:r>
      <w:r w:rsidR="007A6385" w:rsidRPr="009D5852">
        <w:rPr>
          <w:rFonts w:cs="B Lotus" w:hint="cs"/>
          <w:sz w:val="28"/>
          <w:szCs w:val="28"/>
          <w:rtl/>
          <w:lang w:bidi="fa-IR"/>
        </w:rPr>
        <w:t xml:space="preserve"> برای برگشتن به پنجره </w:t>
      </w:r>
      <w:r w:rsidR="007A6385" w:rsidRPr="009D5852">
        <w:rPr>
          <w:rFonts w:cs="B Lotus"/>
          <w:sz w:val="28"/>
          <w:szCs w:val="28"/>
          <w:lang w:bidi="fa-IR"/>
        </w:rPr>
        <w:t>Printer Configuration</w:t>
      </w:r>
      <w:r w:rsidR="00A36135" w:rsidRPr="009D5852">
        <w:rPr>
          <w:rFonts w:cs="B Lotus"/>
          <w:sz w:val="28"/>
          <w:szCs w:val="28"/>
          <w:lang w:bidi="fa-IR"/>
        </w:rPr>
        <w:t>s</w:t>
      </w:r>
      <w:r w:rsidR="007A6385" w:rsidRPr="009D5852">
        <w:rPr>
          <w:rFonts w:cs="B Lotus" w:hint="cs"/>
          <w:sz w:val="28"/>
          <w:szCs w:val="28"/>
          <w:rtl/>
          <w:lang w:bidi="fa-IR"/>
        </w:rPr>
        <w:t xml:space="preserve"> کلیک کنید.</w:t>
      </w:r>
      <w:r w:rsidR="00A36135" w:rsidRPr="009D5852">
        <w:rPr>
          <w:rFonts w:cs="B Lotus" w:hint="cs"/>
          <w:sz w:val="28"/>
          <w:szCs w:val="28"/>
          <w:rtl/>
          <w:lang w:bidi="fa-IR"/>
        </w:rPr>
        <w:t>الان بایددرلیست چاپگرها</w:t>
      </w:r>
      <w:r w:rsidR="00A36135" w:rsidRPr="009D5852">
        <w:rPr>
          <w:rFonts w:cs="B Lotus"/>
          <w:sz w:val="28"/>
          <w:szCs w:val="28"/>
          <w:lang w:bidi="fa-IR"/>
        </w:rPr>
        <w:t>,</w:t>
      </w:r>
      <w:r w:rsidR="00A36135" w:rsidRPr="009D5852">
        <w:rPr>
          <w:rFonts w:cs="B Lotus" w:hint="cs"/>
          <w:sz w:val="28"/>
          <w:szCs w:val="28"/>
          <w:rtl/>
          <w:lang w:bidi="fa-IR"/>
        </w:rPr>
        <w:t>چاپگری که اضافه کردیدراببینید.</w:t>
      </w:r>
    </w:p>
    <w:p w14:paraId="612DDC88" w14:textId="77777777" w:rsidR="009909D6" w:rsidRPr="009D5852" w:rsidRDefault="00C001C1" w:rsidP="009909D6">
      <w:pPr>
        <w:bidi/>
        <w:jc w:val="both"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2-5-3 </w:t>
      </w:r>
      <w:r w:rsidR="009909D6" w:rsidRPr="009D5852">
        <w:rPr>
          <w:rFonts w:cs="B Lotus" w:hint="cs"/>
          <w:sz w:val="36"/>
          <w:szCs w:val="36"/>
          <w:rtl/>
          <w:lang w:bidi="fa-IR"/>
        </w:rPr>
        <w:t>اضافه کردن راه اندازهابااستفاده از</w:t>
      </w:r>
      <w:proofErr w:type="spellStart"/>
      <w:r w:rsidR="009909D6" w:rsidRPr="009D5852">
        <w:rPr>
          <w:rFonts w:cs="B Lotus"/>
          <w:sz w:val="36"/>
          <w:szCs w:val="36"/>
          <w:lang w:bidi="fa-IR"/>
        </w:rPr>
        <w:t>YaST</w:t>
      </w:r>
      <w:proofErr w:type="spellEnd"/>
    </w:p>
    <w:p w14:paraId="37724811" w14:textId="77777777" w:rsidR="000875BD" w:rsidRPr="009D5852" w:rsidRDefault="00A11CBE" w:rsidP="00077E3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 xml:space="preserve">درقسمت قبل وقتی که داشتیم یک چاپگربه صورت دستی به سیستم اضافه می کردیم درپنجره </w:t>
      </w:r>
      <w:r w:rsidRPr="009D5852">
        <w:rPr>
          <w:rFonts w:cs="B Lotus"/>
          <w:sz w:val="28"/>
          <w:szCs w:val="28"/>
          <w:lang w:bidi="fa-IR"/>
        </w:rPr>
        <w:t>Assign Drivers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راه اندازمناسبی برای چا</w:t>
      </w:r>
      <w:r w:rsidR="00077E3E">
        <w:rPr>
          <w:rFonts w:cs="B Lotus" w:hint="cs"/>
          <w:sz w:val="28"/>
          <w:szCs w:val="28"/>
          <w:rtl/>
          <w:lang w:bidi="fa-IR"/>
        </w:rPr>
        <w:t>پگرماپیدانشداین یعنی اینکه فایل</w:t>
      </w:r>
      <w:r w:rsidRPr="009D5852">
        <w:rPr>
          <w:rFonts w:cs="B Lotus"/>
          <w:sz w:val="28"/>
          <w:szCs w:val="28"/>
          <w:lang w:bidi="fa-IR"/>
        </w:rPr>
        <w:t>PPD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مناسبی برای مدل چاپگرمانیست</w:t>
      </w:r>
      <w:r w:rsidR="00EB1382" w:rsidRPr="009D5852">
        <w:rPr>
          <w:rFonts w:cs="B Lotus" w:hint="cs"/>
          <w:sz w:val="28"/>
          <w:szCs w:val="28"/>
          <w:rtl/>
          <w:lang w:bidi="fa-IR"/>
        </w:rPr>
        <w:t xml:space="preserve"> وبایدبه صورت دستی فایل </w:t>
      </w:r>
      <w:r w:rsidR="00EB1382" w:rsidRPr="009D5852">
        <w:rPr>
          <w:rFonts w:cs="B Lotus"/>
          <w:sz w:val="28"/>
          <w:szCs w:val="28"/>
          <w:lang w:bidi="fa-IR"/>
        </w:rPr>
        <w:t>PPD</w:t>
      </w:r>
      <w:r w:rsidR="001D6E38" w:rsidRPr="009D5852">
        <w:rPr>
          <w:rFonts w:cs="B Lotus" w:hint="cs"/>
          <w:sz w:val="28"/>
          <w:szCs w:val="28"/>
          <w:rtl/>
          <w:lang w:bidi="fa-IR"/>
        </w:rPr>
        <w:t xml:space="preserve"> رابااستفاده از </w:t>
      </w:r>
      <w:r w:rsidR="001D6E38" w:rsidRPr="009D5852">
        <w:rPr>
          <w:rFonts w:cs="B Lotus"/>
          <w:sz w:val="28"/>
          <w:szCs w:val="28"/>
          <w:lang w:bidi="fa-IR"/>
        </w:rPr>
        <w:t>Add Driver</w:t>
      </w:r>
      <w:r w:rsidR="001D6E38" w:rsidRPr="009D5852">
        <w:rPr>
          <w:rFonts w:cs="B Lotus" w:hint="cs"/>
          <w:sz w:val="28"/>
          <w:szCs w:val="28"/>
          <w:rtl/>
          <w:lang w:bidi="fa-IR"/>
        </w:rPr>
        <w:t>به سیستم</w:t>
      </w:r>
      <w:r w:rsidR="001D6E38" w:rsidRPr="009D5852">
        <w:rPr>
          <w:rFonts w:cs="B Lotus"/>
          <w:sz w:val="28"/>
          <w:szCs w:val="28"/>
          <w:lang w:bidi="fa-IR"/>
        </w:rPr>
        <w:t xml:space="preserve"> </w:t>
      </w:r>
      <w:r w:rsidR="001D6E38" w:rsidRPr="009D5852">
        <w:rPr>
          <w:rFonts w:cs="B Lotus" w:hint="cs"/>
          <w:sz w:val="28"/>
          <w:szCs w:val="28"/>
          <w:rtl/>
          <w:lang w:bidi="fa-IR"/>
        </w:rPr>
        <w:t>اضافه کن</w:t>
      </w:r>
      <w:r w:rsidR="000875BD" w:rsidRPr="009D5852">
        <w:rPr>
          <w:rFonts w:cs="B Lotus" w:hint="cs"/>
          <w:sz w:val="28"/>
          <w:szCs w:val="28"/>
          <w:rtl/>
          <w:lang w:bidi="fa-IR"/>
        </w:rPr>
        <w:t>یم.</w:t>
      </w:r>
    </w:p>
    <w:p w14:paraId="3643828D" w14:textId="77777777" w:rsidR="000875BD" w:rsidRPr="009D5852" w:rsidRDefault="000875BD" w:rsidP="000875BD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شمامی توانیدفایل های </w:t>
      </w:r>
      <w:r w:rsidRPr="009D5852">
        <w:rPr>
          <w:rFonts w:cs="B Lotus"/>
          <w:sz w:val="28"/>
          <w:szCs w:val="28"/>
          <w:lang w:bidi="fa-IR"/>
        </w:rPr>
        <w:t>PPD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راازسایت سازنده چاپگرویاسی دی همراه چاپگرپیداکنید.</w:t>
      </w:r>
      <w:r w:rsidR="00860DC5" w:rsidRPr="009D5852">
        <w:rPr>
          <w:rFonts w:cs="B Lotus" w:hint="cs"/>
          <w:sz w:val="28"/>
          <w:szCs w:val="28"/>
          <w:rtl/>
          <w:lang w:bidi="fa-IR"/>
        </w:rPr>
        <w:t xml:space="preserve">همچنین شمامی توانیدفایل </w:t>
      </w:r>
      <w:r w:rsidR="00860DC5" w:rsidRPr="009D5852">
        <w:rPr>
          <w:rFonts w:cs="B Lotus"/>
          <w:sz w:val="28"/>
          <w:szCs w:val="28"/>
          <w:lang w:bidi="fa-IR"/>
        </w:rPr>
        <w:t>PPD</w:t>
      </w:r>
      <w:r w:rsidR="00860DC5" w:rsidRPr="009D5852">
        <w:rPr>
          <w:rFonts w:cs="B Lotus" w:hint="cs"/>
          <w:sz w:val="28"/>
          <w:szCs w:val="28"/>
          <w:rtl/>
          <w:lang w:bidi="fa-IR"/>
        </w:rPr>
        <w:t xml:space="preserve"> مناسب برای چاپگرخودرااز</w:t>
      </w:r>
      <w:r w:rsidR="00D01787" w:rsidRPr="009D5852">
        <w:rPr>
          <w:rFonts w:cs="B Lotus" w:hint="cs"/>
          <w:sz w:val="28"/>
          <w:szCs w:val="28"/>
          <w:rtl/>
          <w:lang w:bidi="fa-IR"/>
        </w:rPr>
        <w:t>سایت زیرنیزبگیرید:</w:t>
      </w:r>
    </w:p>
    <w:p w14:paraId="56F434E9" w14:textId="77777777" w:rsidR="00D01787" w:rsidRPr="009D5852" w:rsidRDefault="00797221" w:rsidP="00D01787">
      <w:pPr>
        <w:rPr>
          <w:rFonts w:ascii="ThorndaleAMT" w:cs="B Lotus"/>
          <w:sz w:val="25"/>
          <w:szCs w:val="25"/>
          <w:rtl/>
        </w:rPr>
      </w:pPr>
      <w:hyperlink r:id="rId14" w:history="1">
        <w:r w:rsidR="00D01787" w:rsidRPr="009D5852">
          <w:rPr>
            <w:rStyle w:val="Hyperlink"/>
            <w:rFonts w:ascii="NimbusMonL-Regu" w:cs="B Lotus"/>
            <w:color w:val="auto"/>
            <w:sz w:val="25"/>
            <w:szCs w:val="25"/>
            <w:u w:val="none"/>
          </w:rPr>
          <w:t>http://www.linuxfoundation.org/en/OpenPrinting/</w:t>
        </w:r>
      </w:hyperlink>
    </w:p>
    <w:p w14:paraId="719EB8BE" w14:textId="77777777" w:rsidR="003C56D6" w:rsidRPr="009D5852" w:rsidRDefault="0012574D" w:rsidP="00D01787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2-5-4 </w:t>
      </w:r>
      <w:r w:rsidR="003C56D6" w:rsidRPr="009D5852">
        <w:rPr>
          <w:rFonts w:cs="B Lotus" w:hint="cs"/>
          <w:sz w:val="36"/>
          <w:szCs w:val="36"/>
          <w:rtl/>
          <w:lang w:bidi="fa-IR"/>
        </w:rPr>
        <w:t>پیکربندی دقیق چاپگرمحلی</w:t>
      </w:r>
    </w:p>
    <w:p w14:paraId="712232A7" w14:textId="77777777" w:rsidR="009F7612" w:rsidRPr="009D5852" w:rsidRDefault="006C62A6" w:rsidP="0042424F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برای تنظیم کردن پیکربندی پیش فرض اندازه کاغذ</w:t>
      </w:r>
      <w:r w:rsidRPr="009D5852">
        <w:rPr>
          <w:rFonts w:cs="B Lotus"/>
          <w:sz w:val="28"/>
          <w:szCs w:val="28"/>
          <w:lang w:bidi="fa-IR"/>
        </w:rPr>
        <w:t>,</w:t>
      </w:r>
      <w:r w:rsidRPr="009D5852">
        <w:rPr>
          <w:rFonts w:cs="B Lotus" w:hint="cs"/>
          <w:sz w:val="28"/>
          <w:szCs w:val="28"/>
          <w:rtl/>
          <w:lang w:bidi="fa-IR"/>
        </w:rPr>
        <w:t>وضوح</w:t>
      </w:r>
      <w:r w:rsidRPr="009D5852">
        <w:rPr>
          <w:rFonts w:cs="B Lotus"/>
          <w:sz w:val="28"/>
          <w:szCs w:val="28"/>
          <w:lang w:bidi="fa-IR"/>
        </w:rPr>
        <w:t>,</w:t>
      </w:r>
      <w:r w:rsidR="007E17A6" w:rsidRPr="009D5852">
        <w:rPr>
          <w:rFonts w:cs="B Lotus" w:hint="cs"/>
          <w:sz w:val="28"/>
          <w:szCs w:val="28"/>
          <w:rtl/>
          <w:lang w:bidi="fa-IR"/>
        </w:rPr>
        <w:t xml:space="preserve">منبع رسانه وچیزهای دیگرچاپگرخودرا ازلیست چاپگرهای موجوددرپنجره </w:t>
      </w:r>
      <w:r w:rsidR="007E17A6" w:rsidRPr="009D5852">
        <w:rPr>
          <w:rFonts w:cs="B Lotus"/>
          <w:sz w:val="28"/>
          <w:szCs w:val="28"/>
          <w:lang w:bidi="fa-IR"/>
        </w:rPr>
        <w:t>Printer Configurations</w:t>
      </w:r>
      <w:r w:rsidR="007E17A6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FE1F98" w:rsidRPr="009D5852">
        <w:rPr>
          <w:rFonts w:cs="B Lotus" w:hint="cs"/>
          <w:sz w:val="28"/>
          <w:szCs w:val="28"/>
          <w:rtl/>
          <w:lang w:bidi="fa-IR"/>
        </w:rPr>
        <w:t xml:space="preserve">انتخاب وروی </w:t>
      </w:r>
      <w:r w:rsidR="00FE1F98" w:rsidRPr="009D5852">
        <w:rPr>
          <w:rFonts w:cs="B Lotus"/>
          <w:sz w:val="28"/>
          <w:szCs w:val="28"/>
          <w:lang w:bidi="fa-IR"/>
        </w:rPr>
        <w:t>Configure</w:t>
      </w:r>
      <w:r w:rsidR="009F7612" w:rsidRPr="009D5852">
        <w:rPr>
          <w:rFonts w:cs="B Lotus" w:hint="cs"/>
          <w:sz w:val="28"/>
          <w:szCs w:val="28"/>
          <w:rtl/>
          <w:lang w:bidi="fa-IR"/>
        </w:rPr>
        <w:t xml:space="preserve"> کلیک کنید</w:t>
      </w:r>
      <w:r w:rsidR="0042424F" w:rsidRPr="009D5852">
        <w:rPr>
          <w:rFonts w:cs="B Lotus" w:hint="cs"/>
          <w:sz w:val="28"/>
          <w:szCs w:val="28"/>
          <w:rtl/>
          <w:lang w:bidi="fa-IR"/>
        </w:rPr>
        <w:t xml:space="preserve">درپنجره ای که بازمی شودبااستفاده ازگزینه </w:t>
      </w:r>
      <w:r w:rsidR="0042424F" w:rsidRPr="009D5852">
        <w:rPr>
          <w:rFonts w:cs="B Lotus"/>
          <w:sz w:val="28"/>
          <w:szCs w:val="28"/>
          <w:lang w:bidi="fa-IR"/>
        </w:rPr>
        <w:t>All options for the Current Driver</w:t>
      </w:r>
      <w:r w:rsidR="0042424F" w:rsidRPr="009D5852">
        <w:rPr>
          <w:rFonts w:cs="B Lotus" w:hint="cs"/>
          <w:sz w:val="28"/>
          <w:szCs w:val="28"/>
          <w:rtl/>
          <w:lang w:bidi="fa-IR"/>
        </w:rPr>
        <w:t xml:space="preserve"> می توانیدبه تمام گزینه های چاپگردسترسی داشته باشیدوتنظیمات دلخواه رااعمال کنید.</w:t>
      </w:r>
    </w:p>
    <w:p w14:paraId="47FE2495" w14:textId="77777777" w:rsidR="00853F7A" w:rsidRPr="009D5852" w:rsidRDefault="00BC7C25" w:rsidP="00F30FA9">
      <w:pPr>
        <w:bidi/>
        <w:jc w:val="both"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2-5-5 </w:t>
      </w:r>
      <w:r w:rsidR="00853F7A" w:rsidRPr="009D5852">
        <w:rPr>
          <w:rFonts w:cs="B Lotus" w:hint="cs"/>
          <w:sz w:val="36"/>
          <w:szCs w:val="36"/>
          <w:rtl/>
          <w:lang w:bidi="fa-IR"/>
        </w:rPr>
        <w:t xml:space="preserve">پیکربندی چاپ </w:t>
      </w:r>
      <w:r w:rsidR="00F30FA9" w:rsidRPr="009D5852">
        <w:rPr>
          <w:rFonts w:cs="B Lotus" w:hint="cs"/>
          <w:sz w:val="36"/>
          <w:szCs w:val="36"/>
          <w:rtl/>
          <w:lang w:bidi="fa-IR"/>
        </w:rPr>
        <w:t>ازطریق</w:t>
      </w:r>
      <w:r w:rsidR="00853F7A" w:rsidRPr="009D5852">
        <w:rPr>
          <w:rFonts w:cs="B Lotus" w:hint="cs"/>
          <w:sz w:val="36"/>
          <w:szCs w:val="36"/>
          <w:rtl/>
          <w:lang w:bidi="fa-IR"/>
        </w:rPr>
        <w:t xml:space="preserve"> شبکه در</w:t>
      </w:r>
      <w:proofErr w:type="spellStart"/>
      <w:r w:rsidR="00853F7A" w:rsidRPr="009D5852">
        <w:rPr>
          <w:rFonts w:cs="B Lotus"/>
          <w:sz w:val="36"/>
          <w:szCs w:val="36"/>
          <w:lang w:bidi="fa-IR"/>
        </w:rPr>
        <w:t>YaST</w:t>
      </w:r>
      <w:proofErr w:type="spellEnd"/>
    </w:p>
    <w:p w14:paraId="7BCE41F7" w14:textId="77777777" w:rsidR="00A51A15" w:rsidRPr="009D5852" w:rsidRDefault="001512EC" w:rsidP="00626FC6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چاپگرهای شبکه به طورخودکارشناخته نمی شوندوشماباید</w:t>
      </w:r>
      <w:r w:rsidR="00E706E0" w:rsidRPr="009D5852">
        <w:rPr>
          <w:rFonts w:cs="B Lotus" w:hint="cs"/>
          <w:sz w:val="28"/>
          <w:szCs w:val="28"/>
          <w:rtl/>
          <w:lang w:bidi="fa-IR"/>
        </w:rPr>
        <w:t>آنهارابه طوردستی بااستفاده ازماژول چاپگر</w:t>
      </w:r>
      <w:proofErr w:type="spellStart"/>
      <w:r w:rsidR="00E706E0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E706E0" w:rsidRPr="009D5852">
        <w:rPr>
          <w:rFonts w:cs="B Lotus" w:hint="cs"/>
          <w:sz w:val="28"/>
          <w:szCs w:val="28"/>
          <w:rtl/>
          <w:lang w:bidi="fa-IR"/>
        </w:rPr>
        <w:t xml:space="preserve"> پیکربندی کنید</w:t>
      </w:r>
      <w:r w:rsidR="00206A2E" w:rsidRPr="009D5852">
        <w:rPr>
          <w:rFonts w:cs="B Lotus" w:hint="cs"/>
          <w:sz w:val="28"/>
          <w:szCs w:val="28"/>
          <w:rtl/>
          <w:lang w:bidi="fa-IR"/>
        </w:rPr>
        <w:t>.باتوجه به نوع برپاسازی شبکه تان می توانید</w:t>
      </w:r>
      <w:r w:rsidR="00AB5FFC" w:rsidRPr="009D5852">
        <w:rPr>
          <w:rFonts w:cs="B Lotus" w:hint="cs"/>
          <w:sz w:val="28"/>
          <w:szCs w:val="28"/>
          <w:rtl/>
          <w:lang w:bidi="fa-IR"/>
        </w:rPr>
        <w:t>بااستفاده ازسرورچاپ</w:t>
      </w:r>
      <w:r w:rsidR="00AB5FFC" w:rsidRPr="009D5852">
        <w:rPr>
          <w:rFonts w:cs="B Lotus"/>
          <w:sz w:val="28"/>
          <w:szCs w:val="28"/>
          <w:lang w:bidi="fa-IR"/>
        </w:rPr>
        <w:t xml:space="preserve"> </w:t>
      </w:r>
      <w:r w:rsidR="00AB5FFC" w:rsidRPr="009D5852">
        <w:rPr>
          <w:rFonts w:cs="B Lotus" w:hint="cs"/>
          <w:sz w:val="28"/>
          <w:szCs w:val="28"/>
          <w:rtl/>
          <w:lang w:bidi="fa-IR"/>
        </w:rPr>
        <w:t>(</w:t>
      </w:r>
      <w:r w:rsidR="00AB5FFC" w:rsidRPr="009D5852">
        <w:rPr>
          <w:rFonts w:cs="B Lotus"/>
          <w:sz w:val="28"/>
          <w:szCs w:val="28"/>
          <w:lang w:bidi="fa-IR"/>
        </w:rPr>
        <w:t>CUPS,LPD,SMB,IPX</w:t>
      </w:r>
      <w:r w:rsidR="00AB5FFC" w:rsidRPr="009D5852">
        <w:rPr>
          <w:rFonts w:cs="B Lotus" w:hint="cs"/>
          <w:sz w:val="28"/>
          <w:szCs w:val="28"/>
          <w:rtl/>
          <w:lang w:bidi="fa-IR"/>
        </w:rPr>
        <w:t>)</w:t>
      </w:r>
      <w:r w:rsidR="00B11E7A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CE767E" w:rsidRPr="009D5852">
        <w:rPr>
          <w:rFonts w:cs="B Lotus" w:hint="cs"/>
          <w:sz w:val="28"/>
          <w:szCs w:val="28"/>
          <w:rtl/>
          <w:lang w:bidi="fa-IR"/>
        </w:rPr>
        <w:t>ویامستقیماعمل چاپ راانجام دهید</w:t>
      </w:r>
      <w:r w:rsidR="00093663" w:rsidRPr="009D5852">
        <w:rPr>
          <w:rFonts w:cs="B Lotus" w:hint="cs"/>
          <w:sz w:val="28"/>
          <w:szCs w:val="28"/>
          <w:rtl/>
          <w:lang w:bidi="fa-IR"/>
        </w:rPr>
        <w:t>.برای انجام پیکربندی در</w:t>
      </w:r>
      <w:r w:rsidR="00093663" w:rsidRPr="009D5852">
        <w:rPr>
          <w:rFonts w:cs="B Lotus"/>
          <w:sz w:val="28"/>
          <w:szCs w:val="28"/>
          <w:lang w:bidi="fa-IR"/>
        </w:rPr>
        <w:t>Printer Configurations</w:t>
      </w:r>
      <w:r w:rsidR="00093663" w:rsidRPr="009D5852">
        <w:rPr>
          <w:rFonts w:cs="B Lotus" w:hint="cs"/>
          <w:sz w:val="28"/>
          <w:szCs w:val="28"/>
          <w:rtl/>
          <w:lang w:bidi="fa-IR"/>
        </w:rPr>
        <w:t xml:space="preserve"> درقسمت چپ </w:t>
      </w:r>
      <w:r w:rsidR="00093663" w:rsidRPr="009D5852">
        <w:rPr>
          <w:rFonts w:cs="B Lotus"/>
          <w:sz w:val="28"/>
          <w:szCs w:val="28"/>
          <w:lang w:bidi="fa-IR"/>
        </w:rPr>
        <w:t>Printing via Network</w:t>
      </w:r>
      <w:r w:rsidR="00093663" w:rsidRPr="009D5852">
        <w:rPr>
          <w:rFonts w:cs="B Lotus" w:hint="cs"/>
          <w:sz w:val="28"/>
          <w:szCs w:val="28"/>
          <w:rtl/>
          <w:lang w:bidi="fa-IR"/>
        </w:rPr>
        <w:t xml:space="preserve"> راانتخاب کنید.</w:t>
      </w:r>
    </w:p>
    <w:p w14:paraId="32C598C4" w14:textId="77777777" w:rsidR="00A51A15" w:rsidRPr="009D5852" w:rsidRDefault="006A739D" w:rsidP="00A51A15">
      <w:pPr>
        <w:bidi/>
        <w:jc w:val="both"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2-5-6 </w:t>
      </w:r>
      <w:r w:rsidR="00A51A15" w:rsidRPr="009D5852">
        <w:rPr>
          <w:rFonts w:cs="B Lotus" w:hint="cs"/>
          <w:sz w:val="36"/>
          <w:szCs w:val="36"/>
          <w:rtl/>
          <w:lang w:bidi="fa-IR"/>
        </w:rPr>
        <w:t>استفاده از</w:t>
      </w:r>
      <w:r w:rsidR="00A51A15" w:rsidRPr="009D5852">
        <w:rPr>
          <w:rFonts w:cs="B Lotus"/>
          <w:sz w:val="36"/>
          <w:szCs w:val="36"/>
          <w:lang w:bidi="fa-IR"/>
        </w:rPr>
        <w:t>CUPS</w:t>
      </w:r>
    </w:p>
    <w:p w14:paraId="61827097" w14:textId="77777777" w:rsidR="00853F7A" w:rsidRPr="009D5852" w:rsidRDefault="00AB5FFC" w:rsidP="004C2404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F740E5" w:rsidRPr="009D5852">
        <w:rPr>
          <w:rFonts w:cs="B Lotus" w:hint="cs"/>
          <w:sz w:val="28"/>
          <w:szCs w:val="28"/>
          <w:rtl/>
          <w:lang w:bidi="fa-IR"/>
        </w:rPr>
        <w:t>درمحیط های لینوکس معمولا از</w:t>
      </w:r>
      <w:r w:rsidR="00F740E5" w:rsidRPr="009D5852">
        <w:rPr>
          <w:rFonts w:cs="B Lotus"/>
          <w:sz w:val="28"/>
          <w:szCs w:val="28"/>
          <w:lang w:bidi="fa-IR"/>
        </w:rPr>
        <w:t>CUPS</w:t>
      </w:r>
      <w:r w:rsidR="00F740E5" w:rsidRPr="009D5852">
        <w:rPr>
          <w:rFonts w:cs="B Lotus" w:hint="cs"/>
          <w:sz w:val="28"/>
          <w:szCs w:val="28"/>
          <w:rtl/>
          <w:lang w:bidi="fa-IR"/>
        </w:rPr>
        <w:t xml:space="preserve"> برای چاپ </w:t>
      </w:r>
      <w:r w:rsidR="004C2404" w:rsidRPr="009D5852">
        <w:rPr>
          <w:rFonts w:cs="B Lotus" w:hint="cs"/>
          <w:sz w:val="28"/>
          <w:szCs w:val="28"/>
          <w:rtl/>
          <w:lang w:bidi="fa-IR"/>
        </w:rPr>
        <w:t>ازطریق</w:t>
      </w:r>
      <w:r w:rsidR="00F740E5" w:rsidRPr="009D5852">
        <w:rPr>
          <w:rFonts w:cs="B Lotus" w:hint="cs"/>
          <w:sz w:val="28"/>
          <w:szCs w:val="28"/>
          <w:rtl/>
          <w:lang w:bidi="fa-IR"/>
        </w:rPr>
        <w:t xml:space="preserve"> شبکه استفاده می شود.</w:t>
      </w:r>
      <w:r w:rsidR="004C2404" w:rsidRPr="009D5852">
        <w:rPr>
          <w:rFonts w:cs="B Lotus" w:hint="cs"/>
          <w:sz w:val="28"/>
          <w:szCs w:val="28"/>
          <w:rtl/>
          <w:lang w:bidi="fa-IR"/>
        </w:rPr>
        <w:t>آسان ترین چاپ ازطریق یک سرور</w:t>
      </w:r>
      <w:r w:rsidR="004C2404" w:rsidRPr="009D5852">
        <w:rPr>
          <w:rFonts w:cs="B Lotus"/>
          <w:sz w:val="28"/>
          <w:szCs w:val="28"/>
          <w:lang w:bidi="fa-IR"/>
        </w:rPr>
        <w:t>CUPS</w:t>
      </w:r>
      <w:r w:rsidR="004C2404" w:rsidRPr="009D5852">
        <w:rPr>
          <w:rFonts w:cs="B Lotus" w:hint="cs"/>
          <w:sz w:val="28"/>
          <w:szCs w:val="28"/>
          <w:rtl/>
          <w:lang w:bidi="fa-IR"/>
        </w:rPr>
        <w:t xml:space="preserve"> است که بوسیله کلاینت هاقابل دسترس است</w:t>
      </w:r>
      <w:r w:rsidR="00EB62B1" w:rsidRPr="009D5852">
        <w:rPr>
          <w:rFonts w:cs="B Lotus" w:hint="cs"/>
          <w:sz w:val="28"/>
          <w:szCs w:val="28"/>
          <w:rtl/>
          <w:lang w:bidi="fa-IR"/>
        </w:rPr>
        <w:t xml:space="preserve">.برای این کارتیک </w:t>
      </w:r>
      <w:r w:rsidR="00EB62B1" w:rsidRPr="009D5852">
        <w:rPr>
          <w:rFonts w:cs="B Lotus"/>
          <w:sz w:val="28"/>
          <w:szCs w:val="28"/>
          <w:lang w:bidi="fa-IR"/>
        </w:rPr>
        <w:t>Do All Your Printing Directly via One Remote CUPS Server</w:t>
      </w:r>
      <w:r w:rsidR="00EB62B1" w:rsidRPr="009D5852">
        <w:rPr>
          <w:rFonts w:cs="B Lotus" w:hint="cs"/>
          <w:sz w:val="28"/>
          <w:szCs w:val="28"/>
          <w:rtl/>
          <w:lang w:bidi="fa-IR"/>
        </w:rPr>
        <w:t xml:space="preserve"> رابزنیدوهمچنین نام یاآدرس </w:t>
      </w:r>
      <w:r w:rsidR="00EB62B1" w:rsidRPr="009D5852">
        <w:rPr>
          <w:rFonts w:cs="B Lotus"/>
          <w:sz w:val="28"/>
          <w:szCs w:val="28"/>
          <w:lang w:bidi="fa-IR"/>
        </w:rPr>
        <w:t>IP</w:t>
      </w:r>
      <w:r w:rsidR="00EB62B1" w:rsidRPr="009D5852">
        <w:rPr>
          <w:rFonts w:cs="B Lotus" w:hint="cs"/>
          <w:sz w:val="28"/>
          <w:szCs w:val="28"/>
          <w:rtl/>
          <w:lang w:bidi="fa-IR"/>
        </w:rPr>
        <w:t xml:space="preserve"> آن راهم مشخص کنید.</w:t>
      </w:r>
      <w:r w:rsidR="000C17D3" w:rsidRPr="009D5852">
        <w:rPr>
          <w:rFonts w:cs="B Lotus" w:hint="cs"/>
          <w:sz w:val="28"/>
          <w:szCs w:val="28"/>
          <w:rtl/>
          <w:lang w:bidi="fa-IR"/>
        </w:rPr>
        <w:t xml:space="preserve">برای </w:t>
      </w:r>
      <w:r w:rsidR="000C17D3" w:rsidRPr="009D5852">
        <w:rPr>
          <w:rFonts w:cs="B Lotus" w:hint="cs"/>
          <w:sz w:val="28"/>
          <w:szCs w:val="28"/>
          <w:rtl/>
          <w:lang w:bidi="fa-IR"/>
        </w:rPr>
        <w:lastRenderedPageBreak/>
        <w:t xml:space="preserve">اینکه مطمئن شویداطلاعات نام یا آدرس </w:t>
      </w:r>
      <w:r w:rsidR="000C17D3" w:rsidRPr="009D5852">
        <w:rPr>
          <w:rFonts w:cs="B Lotus"/>
          <w:sz w:val="28"/>
          <w:szCs w:val="28"/>
          <w:lang w:bidi="fa-IR"/>
        </w:rPr>
        <w:t>IP</w:t>
      </w:r>
      <w:r w:rsidR="000C17D3" w:rsidRPr="009D5852">
        <w:rPr>
          <w:rFonts w:cs="B Lotus" w:hint="cs"/>
          <w:sz w:val="28"/>
          <w:szCs w:val="28"/>
          <w:rtl/>
          <w:lang w:bidi="fa-IR"/>
        </w:rPr>
        <w:t xml:space="preserve"> که واردکردیددرست است</w:t>
      </w:r>
      <w:r w:rsidR="00D705B6" w:rsidRPr="009D5852">
        <w:rPr>
          <w:rFonts w:cs="B Lotus" w:hint="cs"/>
          <w:sz w:val="28"/>
          <w:szCs w:val="28"/>
          <w:rtl/>
          <w:lang w:bidi="fa-IR"/>
        </w:rPr>
        <w:t xml:space="preserve"> روی </w:t>
      </w:r>
      <w:r w:rsidR="00D705B6" w:rsidRPr="009D5852">
        <w:rPr>
          <w:rFonts w:cs="B Lotus"/>
          <w:sz w:val="28"/>
          <w:szCs w:val="28"/>
          <w:lang w:bidi="fa-IR"/>
        </w:rPr>
        <w:t>Test the Server</w:t>
      </w:r>
      <w:r w:rsidR="00D705B6" w:rsidRPr="009D5852">
        <w:rPr>
          <w:rFonts w:cs="B Lotus" w:hint="cs"/>
          <w:sz w:val="28"/>
          <w:szCs w:val="28"/>
          <w:rtl/>
          <w:lang w:bidi="fa-IR"/>
        </w:rPr>
        <w:t xml:space="preserve"> کلیک کنید</w:t>
      </w:r>
      <w:r w:rsidR="00CC13BE" w:rsidRPr="009D5852">
        <w:rPr>
          <w:rFonts w:cs="B Lotus" w:hint="cs"/>
          <w:sz w:val="28"/>
          <w:szCs w:val="28"/>
          <w:rtl/>
          <w:lang w:bidi="fa-IR"/>
        </w:rPr>
        <w:t xml:space="preserve">اگرهمه چیزدرست بودروی </w:t>
      </w:r>
      <w:r w:rsidR="00CC13BE" w:rsidRPr="009D5852">
        <w:rPr>
          <w:rFonts w:cs="B Lotus"/>
          <w:sz w:val="28"/>
          <w:szCs w:val="28"/>
          <w:lang w:bidi="fa-IR"/>
        </w:rPr>
        <w:t>Ok</w:t>
      </w:r>
      <w:r w:rsidR="00CC13BE" w:rsidRPr="009D5852">
        <w:rPr>
          <w:rFonts w:cs="B Lotus" w:hint="cs"/>
          <w:sz w:val="28"/>
          <w:szCs w:val="28"/>
          <w:rtl/>
          <w:lang w:bidi="fa-IR"/>
        </w:rPr>
        <w:t xml:space="preserve"> کلیک کنید.</w:t>
      </w:r>
    </w:p>
    <w:p w14:paraId="64264571" w14:textId="77777777" w:rsidR="00743180" w:rsidRPr="009D5852" w:rsidRDefault="00743180" w:rsidP="00743180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اگرشمامی خواهی</w:t>
      </w:r>
      <w:r w:rsidR="00F464C9" w:rsidRPr="009D5852">
        <w:rPr>
          <w:rFonts w:cs="B Lotus" w:hint="cs"/>
          <w:sz w:val="28"/>
          <w:szCs w:val="28"/>
          <w:rtl/>
          <w:lang w:bidi="fa-IR"/>
        </w:rPr>
        <w:t>دبااستفاده ازچ</w:t>
      </w:r>
      <w:r w:rsidRPr="009D5852">
        <w:rPr>
          <w:rFonts w:cs="B Lotus" w:hint="cs"/>
          <w:sz w:val="28"/>
          <w:szCs w:val="28"/>
          <w:rtl/>
          <w:lang w:bidi="fa-IR"/>
        </w:rPr>
        <w:t>ندین سرور</w:t>
      </w:r>
      <w:r w:rsidRPr="009D5852">
        <w:rPr>
          <w:rFonts w:cs="B Lotus"/>
          <w:sz w:val="28"/>
          <w:szCs w:val="28"/>
          <w:lang w:bidi="fa-IR"/>
        </w:rPr>
        <w:t>CUPS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عمل چاپ راانجام دهید</w:t>
      </w:r>
      <w:r w:rsidR="00B06D52" w:rsidRPr="009D5852">
        <w:rPr>
          <w:rFonts w:cs="B Lotus" w:hint="cs"/>
          <w:sz w:val="28"/>
          <w:szCs w:val="28"/>
          <w:rtl/>
          <w:lang w:bidi="fa-IR"/>
        </w:rPr>
        <w:t xml:space="preserve">تیک </w:t>
      </w:r>
      <w:r w:rsidR="00B06D52" w:rsidRPr="009D5852">
        <w:rPr>
          <w:rFonts w:cs="B Lotus"/>
          <w:sz w:val="28"/>
          <w:szCs w:val="28"/>
          <w:lang w:bidi="fa-IR"/>
        </w:rPr>
        <w:t>Receive Information From Remote CUPS Servers</w:t>
      </w:r>
      <w:r w:rsidR="00BF07A6" w:rsidRPr="009D5852">
        <w:rPr>
          <w:rFonts w:cs="B Lotus" w:hint="cs"/>
          <w:sz w:val="28"/>
          <w:szCs w:val="28"/>
          <w:rtl/>
          <w:lang w:bidi="fa-IR"/>
        </w:rPr>
        <w:t xml:space="preserve"> رابزنیدوسپس مشخص کنیدکه</w:t>
      </w:r>
      <w:r w:rsidR="00A3620E" w:rsidRPr="009D5852">
        <w:rPr>
          <w:rFonts w:cs="B Lotus" w:hint="cs"/>
          <w:sz w:val="28"/>
          <w:szCs w:val="28"/>
          <w:rtl/>
          <w:lang w:bidi="fa-IR"/>
        </w:rPr>
        <w:t xml:space="preserve"> شمامی خواهیدبه سرورهای همه شبکه ها</w:t>
      </w:r>
      <w:r w:rsidR="00A3620E" w:rsidRPr="009D5852">
        <w:rPr>
          <w:rFonts w:cs="B Lotus"/>
          <w:sz w:val="28"/>
          <w:szCs w:val="28"/>
          <w:lang w:bidi="fa-IR"/>
        </w:rPr>
        <w:t>,</w:t>
      </w:r>
      <w:r w:rsidR="00A3620E" w:rsidRPr="009D5852">
        <w:rPr>
          <w:rFonts w:cs="B Lotus" w:hint="cs"/>
          <w:sz w:val="28"/>
          <w:szCs w:val="28"/>
          <w:rtl/>
          <w:lang w:bidi="fa-IR"/>
        </w:rPr>
        <w:t xml:space="preserve">شبکه محلی ویاآدرس های </w:t>
      </w:r>
      <w:r w:rsidR="00A3620E" w:rsidRPr="009D5852">
        <w:rPr>
          <w:rFonts w:cs="B Lotus"/>
          <w:sz w:val="28"/>
          <w:szCs w:val="28"/>
          <w:lang w:bidi="fa-IR"/>
        </w:rPr>
        <w:t>IP</w:t>
      </w:r>
      <w:r w:rsidR="00A3620E" w:rsidRPr="009D5852">
        <w:rPr>
          <w:rFonts w:cs="B Lotus" w:hint="cs"/>
          <w:sz w:val="28"/>
          <w:szCs w:val="28"/>
          <w:rtl/>
          <w:lang w:bidi="fa-IR"/>
        </w:rPr>
        <w:t xml:space="preserve"> مشخصی گوش دهد.</w:t>
      </w:r>
      <w:r w:rsidR="003816CF" w:rsidRPr="009D5852">
        <w:rPr>
          <w:rFonts w:cs="B Lotus" w:hint="cs"/>
          <w:sz w:val="28"/>
          <w:szCs w:val="28"/>
          <w:rtl/>
          <w:lang w:bidi="fa-IR"/>
        </w:rPr>
        <w:t xml:space="preserve">اینگونه راه اندازی نیازبه دایمون محلی </w:t>
      </w:r>
      <w:r w:rsidR="003816CF" w:rsidRPr="009D5852">
        <w:rPr>
          <w:rFonts w:cs="B Lotus"/>
          <w:sz w:val="28"/>
          <w:szCs w:val="28"/>
          <w:lang w:bidi="fa-IR"/>
        </w:rPr>
        <w:t>CUPS</w:t>
      </w:r>
      <w:r w:rsidR="003816CF" w:rsidRPr="009D5852">
        <w:rPr>
          <w:rFonts w:cs="B Lotus" w:hint="cs"/>
          <w:sz w:val="28"/>
          <w:szCs w:val="28"/>
          <w:rtl/>
          <w:lang w:bidi="fa-IR"/>
        </w:rPr>
        <w:t xml:space="preserve"> داردتاباسرورهای </w:t>
      </w:r>
      <w:r w:rsidR="003816CF" w:rsidRPr="009D5852">
        <w:rPr>
          <w:rFonts w:cs="B Lotus"/>
          <w:sz w:val="28"/>
          <w:szCs w:val="28"/>
          <w:lang w:bidi="fa-IR"/>
        </w:rPr>
        <w:t>CUPS</w:t>
      </w:r>
      <w:r w:rsidR="003816CF" w:rsidRPr="009D5852">
        <w:rPr>
          <w:rFonts w:cs="B Lotus" w:hint="cs"/>
          <w:sz w:val="28"/>
          <w:szCs w:val="28"/>
          <w:rtl/>
          <w:lang w:bidi="fa-IR"/>
        </w:rPr>
        <w:t xml:space="preserve"> ارتباط برقرارکند</w:t>
      </w:r>
      <w:r w:rsidR="00691F56" w:rsidRPr="009D5852">
        <w:rPr>
          <w:rFonts w:cs="B Lotus" w:hint="cs"/>
          <w:sz w:val="28"/>
          <w:szCs w:val="28"/>
          <w:rtl/>
          <w:lang w:bidi="fa-IR"/>
        </w:rPr>
        <w:t xml:space="preserve">بنابراین زمانی که ازشما درباره ی شروع دایمون محلی </w:t>
      </w:r>
      <w:r w:rsidR="00691F56" w:rsidRPr="009D5852">
        <w:rPr>
          <w:rFonts w:cs="B Lotus"/>
          <w:sz w:val="28"/>
          <w:szCs w:val="28"/>
          <w:lang w:bidi="fa-IR"/>
        </w:rPr>
        <w:t>CUPS</w:t>
      </w:r>
      <w:r w:rsidR="00691F56" w:rsidRPr="009D5852">
        <w:rPr>
          <w:rFonts w:cs="B Lotus" w:hint="cs"/>
          <w:sz w:val="28"/>
          <w:szCs w:val="28"/>
          <w:rtl/>
          <w:lang w:bidi="fa-IR"/>
        </w:rPr>
        <w:t xml:space="preserve"> سوال شدگزینه بله راانتخاب کنید.</w:t>
      </w:r>
    </w:p>
    <w:p w14:paraId="2B42F22B" w14:textId="77777777" w:rsidR="00D40E23" w:rsidRPr="009D5852" w:rsidRDefault="00C9437F" w:rsidP="00D40E23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2-5-7 </w:t>
      </w:r>
      <w:r w:rsidR="00D40E23" w:rsidRPr="009D5852">
        <w:rPr>
          <w:rFonts w:cs="B Lotus" w:hint="cs"/>
          <w:sz w:val="36"/>
          <w:szCs w:val="36"/>
          <w:rtl/>
          <w:lang w:bidi="fa-IR"/>
        </w:rPr>
        <w:t>استفاده ازسرورهای چاپ دیگر</w:t>
      </w:r>
    </w:p>
    <w:p w14:paraId="42512799" w14:textId="77777777" w:rsidR="00D40E23" w:rsidRPr="009D5852" w:rsidRDefault="0094043A" w:rsidP="00A67123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اگرشبکه شمابرای کارکردن باسرورهای چاپ دیگرمناسب است.شمامی توانیدبااستفاده ازگزینه </w:t>
      </w:r>
      <w:r w:rsidR="00A67123" w:rsidRPr="009D5852">
        <w:rPr>
          <w:rFonts w:cs="B Lotus"/>
          <w:sz w:val="28"/>
          <w:szCs w:val="28"/>
          <w:lang w:bidi="fa-IR"/>
        </w:rPr>
        <w:t>Connection</w:t>
      </w:r>
      <w:r w:rsidRPr="009D5852">
        <w:rPr>
          <w:rFonts w:cs="B Lotus"/>
          <w:sz w:val="28"/>
          <w:szCs w:val="28"/>
          <w:lang w:bidi="fa-IR"/>
        </w:rPr>
        <w:t xml:space="preserve"> Wizard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نوع اتصال خودرامشخص کنید</w:t>
      </w:r>
      <w:r w:rsidR="00C31C0D" w:rsidRPr="009D5852">
        <w:rPr>
          <w:rFonts w:cs="B Lotus" w:hint="cs"/>
          <w:sz w:val="28"/>
          <w:szCs w:val="28"/>
          <w:rtl/>
          <w:lang w:bidi="fa-IR"/>
        </w:rPr>
        <w:t>.شمامی توانیدازمدیرشبکه تان برای پیکر</w:t>
      </w:r>
      <w:r w:rsidR="00A67123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C31C0D" w:rsidRPr="009D5852">
        <w:rPr>
          <w:rFonts w:cs="B Lotus" w:hint="cs"/>
          <w:sz w:val="28"/>
          <w:szCs w:val="28"/>
          <w:rtl/>
          <w:lang w:bidi="fa-IR"/>
        </w:rPr>
        <w:t>بندی بهترچاپگردرمحیط خودتان پرس وجوکنید.</w:t>
      </w:r>
    </w:p>
    <w:p w14:paraId="3E68F977" w14:textId="77777777" w:rsidR="00320BA5" w:rsidRPr="009D5852" w:rsidRDefault="00320BA5" w:rsidP="00320BA5">
      <w:pPr>
        <w:bidi/>
        <w:jc w:val="both"/>
        <w:rPr>
          <w:rFonts w:cs="B Lotus"/>
          <w:sz w:val="36"/>
          <w:szCs w:val="36"/>
          <w:rtl/>
          <w:lang w:bidi="fa-IR"/>
        </w:rPr>
      </w:pPr>
      <w:r w:rsidRPr="009D5852">
        <w:rPr>
          <w:rFonts w:cs="B Lotus" w:hint="cs"/>
          <w:sz w:val="36"/>
          <w:szCs w:val="36"/>
          <w:rtl/>
          <w:lang w:bidi="fa-IR"/>
        </w:rPr>
        <w:t>به اشتراک گذاشتن چاپگردرشبکه</w:t>
      </w:r>
    </w:p>
    <w:p w14:paraId="5C371EC0" w14:textId="77777777" w:rsidR="006750F1" w:rsidRPr="009D5852" w:rsidRDefault="008E6128" w:rsidP="00B97A76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چاپگرهایی که بوسیله دایمون </w:t>
      </w:r>
      <w:r w:rsidRPr="009D5852">
        <w:rPr>
          <w:rFonts w:cs="B Lotus"/>
          <w:sz w:val="28"/>
          <w:szCs w:val="28"/>
          <w:lang w:bidi="fa-IR"/>
        </w:rPr>
        <w:t>CUPS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مدیریت می شوندمی توانند</w:t>
      </w:r>
      <w:r w:rsidR="0078756E" w:rsidRPr="009D5852">
        <w:rPr>
          <w:rFonts w:cs="B Lotus" w:hint="cs"/>
          <w:sz w:val="28"/>
          <w:szCs w:val="28"/>
          <w:rtl/>
          <w:lang w:bidi="fa-IR"/>
        </w:rPr>
        <w:t>درشبکه به اشتراک گذاشته شوند</w:t>
      </w:r>
      <w:r w:rsidR="00F317C0" w:rsidRPr="009D5852">
        <w:rPr>
          <w:rFonts w:cs="B Lotus" w:hint="cs"/>
          <w:sz w:val="28"/>
          <w:szCs w:val="28"/>
          <w:rtl/>
          <w:lang w:bidi="fa-IR"/>
        </w:rPr>
        <w:t>وماشین شمارابه یک</w:t>
      </w:r>
      <w:r w:rsidR="00F317C0" w:rsidRPr="009D5852">
        <w:rPr>
          <w:rFonts w:cs="B Lotus"/>
          <w:sz w:val="28"/>
          <w:szCs w:val="28"/>
          <w:lang w:bidi="fa-IR"/>
        </w:rPr>
        <w:t xml:space="preserve"> </w:t>
      </w:r>
      <w:r w:rsidR="00F317C0" w:rsidRPr="009D5852">
        <w:rPr>
          <w:rFonts w:cs="B Lotus" w:hint="cs"/>
          <w:sz w:val="28"/>
          <w:szCs w:val="28"/>
          <w:rtl/>
          <w:lang w:bidi="fa-IR"/>
        </w:rPr>
        <w:t xml:space="preserve">سرور </w:t>
      </w:r>
      <w:r w:rsidR="00F317C0" w:rsidRPr="009D5852">
        <w:rPr>
          <w:rFonts w:cs="B Lotus"/>
          <w:sz w:val="28"/>
          <w:szCs w:val="28"/>
          <w:lang w:bidi="fa-IR"/>
        </w:rPr>
        <w:t>CUPS</w:t>
      </w:r>
      <w:r w:rsidR="00F317C0" w:rsidRPr="009D5852">
        <w:rPr>
          <w:rFonts w:cs="B Lotus" w:hint="cs"/>
          <w:sz w:val="28"/>
          <w:szCs w:val="28"/>
          <w:rtl/>
          <w:lang w:bidi="fa-IR"/>
        </w:rPr>
        <w:t xml:space="preserve"> تبدیل کن</w:t>
      </w:r>
      <w:r w:rsidR="009F126E" w:rsidRPr="009D5852">
        <w:rPr>
          <w:rFonts w:cs="B Lotus" w:hint="cs"/>
          <w:sz w:val="28"/>
          <w:szCs w:val="28"/>
          <w:rtl/>
          <w:lang w:bidi="fa-IR"/>
        </w:rPr>
        <w:t>ن</w:t>
      </w:r>
      <w:r w:rsidR="00F317C0" w:rsidRPr="009D5852">
        <w:rPr>
          <w:rFonts w:cs="B Lotus" w:hint="cs"/>
          <w:sz w:val="28"/>
          <w:szCs w:val="28"/>
          <w:rtl/>
          <w:lang w:bidi="fa-IR"/>
        </w:rPr>
        <w:t>د</w:t>
      </w:r>
      <w:r w:rsidR="009F126E" w:rsidRPr="009D5852">
        <w:rPr>
          <w:rFonts w:cs="B Lotus" w:hint="cs"/>
          <w:sz w:val="28"/>
          <w:szCs w:val="28"/>
          <w:rtl/>
          <w:lang w:bidi="fa-IR"/>
        </w:rPr>
        <w:t>.</w:t>
      </w:r>
      <w:r w:rsidR="000D06E2" w:rsidRPr="009D5852">
        <w:rPr>
          <w:rFonts w:cs="B Lotus" w:hint="cs"/>
          <w:sz w:val="28"/>
          <w:szCs w:val="28"/>
          <w:rtl/>
          <w:lang w:bidi="fa-IR"/>
        </w:rPr>
        <w:t>شمامی توانیدبا</w:t>
      </w:r>
      <w:r w:rsidR="00B97A76" w:rsidRPr="009D5852">
        <w:rPr>
          <w:rFonts w:cs="B Lotus" w:hint="cs"/>
          <w:sz w:val="28"/>
          <w:szCs w:val="28"/>
          <w:rtl/>
          <w:lang w:bidi="fa-IR"/>
        </w:rPr>
        <w:t xml:space="preserve">فعال </w:t>
      </w:r>
      <w:r w:rsidR="000D06E2" w:rsidRPr="009D5852">
        <w:rPr>
          <w:rFonts w:cs="B Lotus" w:hint="cs"/>
          <w:sz w:val="28"/>
          <w:szCs w:val="28"/>
          <w:rtl/>
          <w:lang w:bidi="fa-IR"/>
        </w:rPr>
        <w:t xml:space="preserve">ساختن گزینه </w:t>
      </w:r>
      <w:r w:rsidR="000D06E2" w:rsidRPr="009D5852">
        <w:rPr>
          <w:rFonts w:cs="B Lotus"/>
          <w:sz w:val="28"/>
          <w:szCs w:val="28"/>
          <w:lang w:bidi="fa-IR"/>
        </w:rPr>
        <w:t>browsing mode</w:t>
      </w:r>
      <w:r w:rsidR="000D06E2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786F4A" w:rsidRPr="009D5852">
        <w:rPr>
          <w:rFonts w:cs="B Lotus" w:hint="cs"/>
          <w:sz w:val="28"/>
          <w:szCs w:val="28"/>
          <w:rtl/>
          <w:lang w:bidi="fa-IR"/>
        </w:rPr>
        <w:t>صف چاپگردرشبکه</w:t>
      </w:r>
      <w:r w:rsidR="008021C9" w:rsidRPr="009D5852">
        <w:rPr>
          <w:rFonts w:cs="B Lotus" w:hint="cs"/>
          <w:sz w:val="28"/>
          <w:szCs w:val="28"/>
          <w:rtl/>
          <w:lang w:bidi="fa-IR"/>
        </w:rPr>
        <w:t xml:space="preserve"> برای دایمون های </w:t>
      </w:r>
      <w:r w:rsidR="008021C9" w:rsidRPr="009D5852">
        <w:rPr>
          <w:rFonts w:cs="B Lotus"/>
          <w:sz w:val="28"/>
          <w:szCs w:val="28"/>
          <w:lang w:bidi="fa-IR"/>
        </w:rPr>
        <w:t>CUPS</w:t>
      </w:r>
      <w:r w:rsidR="008021C9" w:rsidRPr="009D5852">
        <w:rPr>
          <w:rFonts w:cs="B Lotus" w:hint="cs"/>
          <w:sz w:val="28"/>
          <w:szCs w:val="28"/>
          <w:rtl/>
          <w:lang w:bidi="fa-IR"/>
        </w:rPr>
        <w:t xml:space="preserve"> که دارندگوش می دهند</w:t>
      </w:r>
      <w:r w:rsidR="00037DC4" w:rsidRPr="009D5852">
        <w:rPr>
          <w:rFonts w:cs="B Lotus" w:hint="cs"/>
          <w:sz w:val="28"/>
          <w:szCs w:val="28"/>
          <w:rtl/>
          <w:lang w:bidi="fa-IR"/>
        </w:rPr>
        <w:t>نمایان بسازید.</w:t>
      </w:r>
      <w:r w:rsidR="006750F1" w:rsidRPr="009D5852">
        <w:rPr>
          <w:rFonts w:cs="B Lotus" w:hint="cs"/>
          <w:sz w:val="28"/>
          <w:szCs w:val="28"/>
          <w:rtl/>
          <w:lang w:bidi="fa-IR"/>
        </w:rPr>
        <w:t xml:space="preserve"> همچنین شمامی توانیدیک سروراختصاصی </w:t>
      </w:r>
      <w:r w:rsidR="00BC3C0B" w:rsidRPr="009D5852">
        <w:rPr>
          <w:rFonts w:cs="B Lotus"/>
          <w:sz w:val="28"/>
          <w:szCs w:val="28"/>
          <w:lang w:bidi="fa-IR"/>
        </w:rPr>
        <w:t>CUPS</w:t>
      </w:r>
      <w:r w:rsidR="00BC3C0B" w:rsidRPr="009D5852">
        <w:rPr>
          <w:rFonts w:cs="B Lotus" w:hint="cs"/>
          <w:sz w:val="28"/>
          <w:szCs w:val="28"/>
          <w:rtl/>
          <w:lang w:bidi="fa-IR"/>
        </w:rPr>
        <w:t xml:space="preserve"> برپاکنید</w:t>
      </w:r>
      <w:r w:rsidR="00FD3842" w:rsidRPr="009D5852">
        <w:rPr>
          <w:rFonts w:cs="B Lotus" w:hint="cs"/>
          <w:sz w:val="28"/>
          <w:szCs w:val="28"/>
          <w:rtl/>
          <w:lang w:bidi="fa-IR"/>
        </w:rPr>
        <w:t>که همه صف های چاپگررامدیریت می کند</w:t>
      </w:r>
      <w:r w:rsidR="00352869" w:rsidRPr="009D5852">
        <w:rPr>
          <w:rFonts w:cs="B Lotus" w:hint="cs"/>
          <w:sz w:val="28"/>
          <w:szCs w:val="28"/>
          <w:rtl/>
          <w:lang w:bidi="fa-IR"/>
        </w:rPr>
        <w:t xml:space="preserve">وقابل دسترس به صورت مستقیم برای </w:t>
      </w:r>
      <w:r w:rsidR="00B97A76" w:rsidRPr="009D5852">
        <w:rPr>
          <w:rFonts w:cs="B Lotus" w:hint="cs"/>
          <w:sz w:val="28"/>
          <w:szCs w:val="28"/>
          <w:rtl/>
          <w:lang w:bidi="fa-IR"/>
        </w:rPr>
        <w:t xml:space="preserve">کلاینت هااست دراین مواقع لازم نیست که </w:t>
      </w:r>
      <w:r w:rsidR="00B97A76" w:rsidRPr="009D5852">
        <w:rPr>
          <w:rFonts w:cs="B Lotus"/>
          <w:sz w:val="28"/>
          <w:szCs w:val="28"/>
          <w:lang w:bidi="fa-IR"/>
        </w:rPr>
        <w:t>browsing mode</w:t>
      </w:r>
      <w:r w:rsidR="00B97A76" w:rsidRPr="009D5852">
        <w:rPr>
          <w:rFonts w:cs="B Lotus" w:hint="cs"/>
          <w:sz w:val="28"/>
          <w:szCs w:val="28"/>
          <w:rtl/>
          <w:lang w:bidi="fa-IR"/>
        </w:rPr>
        <w:t xml:space="preserve"> رافعال کنیم.</w:t>
      </w:r>
    </w:p>
    <w:p w14:paraId="49A38165" w14:textId="77777777" w:rsidR="00BF20E5" w:rsidRPr="009D5852" w:rsidRDefault="00C343D2" w:rsidP="00C3306D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برای به اشتراک گذاشتن </w:t>
      </w:r>
      <w:r w:rsidR="005B22CC" w:rsidRPr="009D5852">
        <w:rPr>
          <w:rFonts w:cs="B Lotus" w:hint="cs"/>
          <w:sz w:val="28"/>
          <w:szCs w:val="28"/>
          <w:rtl/>
          <w:lang w:bidi="fa-IR"/>
        </w:rPr>
        <w:t>چاپگردر</w:t>
      </w:r>
      <w:r w:rsidR="005B22CC" w:rsidRPr="009D5852">
        <w:rPr>
          <w:rFonts w:cs="B Lotus"/>
          <w:sz w:val="28"/>
          <w:szCs w:val="28"/>
          <w:lang w:bidi="fa-IR"/>
        </w:rPr>
        <w:t>Printer Configurations</w:t>
      </w:r>
      <w:r w:rsidR="005B22CC" w:rsidRPr="009D5852">
        <w:rPr>
          <w:rFonts w:cs="B Lotus" w:hint="cs"/>
          <w:sz w:val="28"/>
          <w:szCs w:val="28"/>
          <w:rtl/>
          <w:lang w:bidi="fa-IR"/>
        </w:rPr>
        <w:t xml:space="preserve"> درقسمت چپ روی گزینه </w:t>
      </w:r>
      <w:r w:rsidR="005B22CC" w:rsidRPr="009D5852">
        <w:rPr>
          <w:rFonts w:cs="B Lotus"/>
          <w:sz w:val="28"/>
          <w:szCs w:val="28"/>
          <w:lang w:bidi="fa-IR"/>
        </w:rPr>
        <w:t>Share Printers</w:t>
      </w:r>
      <w:r w:rsidR="005B22CC" w:rsidRPr="009D5852">
        <w:rPr>
          <w:rFonts w:cs="B Lotus" w:hint="cs"/>
          <w:sz w:val="28"/>
          <w:szCs w:val="28"/>
          <w:rtl/>
          <w:lang w:bidi="fa-IR"/>
        </w:rPr>
        <w:t xml:space="preserve"> می رویم</w:t>
      </w:r>
      <w:r w:rsidR="001A5A5A" w:rsidRPr="009D5852">
        <w:rPr>
          <w:rFonts w:cs="B Lotus" w:hint="cs"/>
          <w:sz w:val="28"/>
          <w:szCs w:val="28"/>
          <w:rtl/>
          <w:lang w:bidi="fa-IR"/>
        </w:rPr>
        <w:t xml:space="preserve"> ودرآنجا </w:t>
      </w:r>
      <w:r w:rsidR="001A5A5A" w:rsidRPr="009D5852">
        <w:rPr>
          <w:rFonts w:cs="B Lotus"/>
          <w:sz w:val="28"/>
          <w:szCs w:val="28"/>
          <w:lang w:bidi="fa-IR"/>
        </w:rPr>
        <w:t>Allow Remote Access</w:t>
      </w:r>
      <w:r w:rsidR="001A5A5A" w:rsidRPr="009D5852">
        <w:rPr>
          <w:rFonts w:cs="B Lotus" w:hint="cs"/>
          <w:sz w:val="28"/>
          <w:szCs w:val="28"/>
          <w:rtl/>
          <w:lang w:bidi="fa-IR"/>
        </w:rPr>
        <w:t xml:space="preserve"> راانتخاب می کنیم</w:t>
      </w:r>
      <w:r w:rsidR="001C22DD" w:rsidRPr="009D5852">
        <w:rPr>
          <w:rFonts w:cs="B Lotus" w:hint="cs"/>
          <w:sz w:val="28"/>
          <w:szCs w:val="28"/>
          <w:rtl/>
          <w:lang w:bidi="fa-IR"/>
        </w:rPr>
        <w:t xml:space="preserve"> و</w:t>
      </w:r>
      <w:r w:rsidR="00DE5D9D" w:rsidRPr="009D5852">
        <w:rPr>
          <w:rFonts w:cs="B Lotus" w:hint="cs"/>
          <w:sz w:val="28"/>
          <w:szCs w:val="28"/>
          <w:rtl/>
          <w:lang w:bidi="fa-IR"/>
        </w:rPr>
        <w:t>سپس</w:t>
      </w:r>
      <w:r w:rsidR="00666961" w:rsidRPr="009D5852">
        <w:rPr>
          <w:rFonts w:cs="B Lotus" w:hint="cs"/>
          <w:sz w:val="28"/>
          <w:szCs w:val="28"/>
          <w:rtl/>
          <w:lang w:bidi="fa-IR"/>
        </w:rPr>
        <w:t xml:space="preserve"> با</w:t>
      </w:r>
      <w:r w:rsidR="00DE5D9D" w:rsidRPr="009D5852">
        <w:rPr>
          <w:rFonts w:cs="B Lotus" w:hint="cs"/>
          <w:sz w:val="28"/>
          <w:szCs w:val="28"/>
          <w:rtl/>
          <w:lang w:bidi="fa-IR"/>
        </w:rPr>
        <w:t xml:space="preserve"> زدن تیک </w:t>
      </w:r>
      <w:r w:rsidR="00DE5D9D" w:rsidRPr="009D5852">
        <w:rPr>
          <w:rFonts w:cs="B Lotus"/>
          <w:sz w:val="28"/>
          <w:szCs w:val="28"/>
          <w:lang w:bidi="fa-IR"/>
        </w:rPr>
        <w:t>For computers within local network</w:t>
      </w:r>
      <w:r w:rsidR="00DE5D9D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1C22DD" w:rsidRPr="009D5852">
        <w:rPr>
          <w:rFonts w:cs="B Lotus" w:hint="cs"/>
          <w:sz w:val="28"/>
          <w:szCs w:val="28"/>
          <w:rtl/>
          <w:lang w:bidi="fa-IR"/>
        </w:rPr>
        <w:t xml:space="preserve">دایمون </w:t>
      </w:r>
      <w:r w:rsidR="001C22DD" w:rsidRPr="009D5852">
        <w:rPr>
          <w:rFonts w:cs="B Lotus"/>
          <w:sz w:val="28"/>
          <w:szCs w:val="28"/>
          <w:lang w:bidi="fa-IR"/>
        </w:rPr>
        <w:t>CUPS</w:t>
      </w:r>
      <w:r w:rsidR="001C22DD" w:rsidRPr="009D5852">
        <w:rPr>
          <w:rFonts w:cs="B Lotus" w:hint="cs"/>
          <w:sz w:val="28"/>
          <w:szCs w:val="28"/>
          <w:rtl/>
          <w:lang w:bidi="fa-IR"/>
        </w:rPr>
        <w:t xml:space="preserve"> رابرای </w:t>
      </w:r>
      <w:r w:rsidR="00DE5D9D" w:rsidRPr="009D5852">
        <w:rPr>
          <w:rFonts w:cs="B Lotus" w:hint="cs"/>
          <w:sz w:val="28"/>
          <w:szCs w:val="28"/>
          <w:rtl/>
          <w:lang w:bidi="fa-IR"/>
        </w:rPr>
        <w:t xml:space="preserve">قابل دسترس بودن </w:t>
      </w:r>
      <w:r w:rsidR="00F81913" w:rsidRPr="009D5852">
        <w:rPr>
          <w:rFonts w:cs="B Lotus" w:hint="cs"/>
          <w:sz w:val="28"/>
          <w:szCs w:val="28"/>
          <w:rtl/>
          <w:lang w:bidi="fa-IR"/>
        </w:rPr>
        <w:t>پیکربندی می کنیم.</w:t>
      </w:r>
      <w:r w:rsidR="00661F38" w:rsidRPr="009D5852">
        <w:rPr>
          <w:rFonts w:cs="B Lotus" w:hint="cs"/>
          <w:sz w:val="28"/>
          <w:szCs w:val="28"/>
          <w:rtl/>
          <w:lang w:bidi="fa-IR"/>
        </w:rPr>
        <w:t xml:space="preserve">برای فعال کردن </w:t>
      </w:r>
      <w:r w:rsidR="00661F38" w:rsidRPr="009D5852">
        <w:rPr>
          <w:rFonts w:cs="B Lotus"/>
          <w:sz w:val="28"/>
          <w:szCs w:val="28"/>
          <w:lang w:bidi="fa-IR"/>
        </w:rPr>
        <w:t>browsing mode</w:t>
      </w:r>
      <w:r w:rsidR="00661F38" w:rsidRPr="009D5852">
        <w:rPr>
          <w:rFonts w:cs="B Lotus" w:hint="cs"/>
          <w:sz w:val="28"/>
          <w:szCs w:val="28"/>
          <w:rtl/>
          <w:lang w:bidi="fa-IR"/>
        </w:rPr>
        <w:t xml:space="preserve"> تیک </w:t>
      </w:r>
      <w:r w:rsidR="00661F38" w:rsidRPr="009D5852">
        <w:rPr>
          <w:rFonts w:cs="B Lotus"/>
          <w:sz w:val="28"/>
          <w:szCs w:val="28"/>
          <w:lang w:bidi="fa-IR"/>
        </w:rPr>
        <w:t>Publish Printers by Default Within the Local Network</w:t>
      </w:r>
      <w:r w:rsidR="00661F38" w:rsidRPr="009D5852">
        <w:rPr>
          <w:rFonts w:cs="B Lotus" w:hint="cs"/>
          <w:sz w:val="28"/>
          <w:szCs w:val="28"/>
          <w:rtl/>
          <w:lang w:bidi="fa-IR"/>
        </w:rPr>
        <w:t xml:space="preserve"> می زنیم </w:t>
      </w:r>
      <w:r w:rsidR="00661F38" w:rsidRPr="009D5852">
        <w:rPr>
          <w:rFonts w:cs="B Lotus" w:hint="cs"/>
          <w:sz w:val="28"/>
          <w:szCs w:val="28"/>
          <w:rtl/>
          <w:lang w:bidi="fa-IR"/>
        </w:rPr>
        <w:lastRenderedPageBreak/>
        <w:t xml:space="preserve">وسپس </w:t>
      </w:r>
      <w:r w:rsidR="00992C71" w:rsidRPr="009D5852">
        <w:rPr>
          <w:rFonts w:cs="B Lotus" w:hint="cs"/>
          <w:sz w:val="28"/>
          <w:szCs w:val="28"/>
          <w:rtl/>
          <w:lang w:bidi="fa-IR"/>
        </w:rPr>
        <w:t>واسط</w:t>
      </w:r>
      <w:r w:rsidR="00661F38" w:rsidRPr="009D5852">
        <w:rPr>
          <w:rFonts w:cs="B Lotus" w:hint="cs"/>
          <w:sz w:val="28"/>
          <w:szCs w:val="28"/>
          <w:rtl/>
          <w:lang w:bidi="fa-IR"/>
        </w:rPr>
        <w:t xml:space="preserve"> شبکه ای که </w:t>
      </w:r>
      <w:r w:rsidR="00992C71" w:rsidRPr="009D5852">
        <w:rPr>
          <w:rFonts w:cs="B Lotus" w:hint="cs"/>
          <w:sz w:val="28"/>
          <w:szCs w:val="28"/>
          <w:rtl/>
          <w:lang w:bidi="fa-IR"/>
        </w:rPr>
        <w:t>می خواهیم سرور</w:t>
      </w:r>
      <w:r w:rsidR="00992C71" w:rsidRPr="009D5852">
        <w:rPr>
          <w:rFonts w:cs="B Lotus"/>
          <w:sz w:val="28"/>
          <w:szCs w:val="28"/>
          <w:lang w:bidi="fa-IR"/>
        </w:rPr>
        <w:t>CUPS</w:t>
      </w:r>
      <w:r w:rsidR="00992C71" w:rsidRPr="009D5852">
        <w:rPr>
          <w:rFonts w:cs="B Lotus" w:hint="cs"/>
          <w:sz w:val="28"/>
          <w:szCs w:val="28"/>
          <w:rtl/>
          <w:lang w:bidi="fa-IR"/>
        </w:rPr>
        <w:t xml:space="preserve"> ازآن استفاده کند را مشخص می کنیم اگرشمابیش ازیک واسط</w:t>
      </w:r>
      <w:r w:rsidR="001D0F2B" w:rsidRPr="009D5852">
        <w:rPr>
          <w:rFonts w:cs="B Lotus" w:hint="cs"/>
          <w:sz w:val="28"/>
          <w:szCs w:val="28"/>
          <w:rtl/>
          <w:lang w:bidi="fa-IR"/>
        </w:rPr>
        <w:t xml:space="preserve"> رافعال کنید</w:t>
      </w:r>
      <w:r w:rsidR="000C3D1C" w:rsidRPr="009D5852">
        <w:rPr>
          <w:rFonts w:cs="B Lotus" w:hint="cs"/>
          <w:sz w:val="28"/>
          <w:szCs w:val="28"/>
          <w:rtl/>
          <w:lang w:bidi="fa-IR"/>
        </w:rPr>
        <w:t>می توانید</w:t>
      </w:r>
      <w:r w:rsidR="003758C1" w:rsidRPr="009D5852">
        <w:rPr>
          <w:rFonts w:cs="B Lotus" w:hint="cs"/>
          <w:sz w:val="28"/>
          <w:szCs w:val="28"/>
          <w:rtl/>
          <w:lang w:bidi="fa-IR"/>
        </w:rPr>
        <w:t xml:space="preserve">برای هرواسط </w:t>
      </w:r>
      <w:r w:rsidR="003758C1" w:rsidRPr="009D5852">
        <w:rPr>
          <w:rFonts w:cs="B Lotus"/>
          <w:sz w:val="28"/>
          <w:szCs w:val="28"/>
          <w:lang w:bidi="fa-IR"/>
        </w:rPr>
        <w:t>browsing mode</w:t>
      </w:r>
      <w:r w:rsidR="003758C1" w:rsidRPr="009D5852">
        <w:rPr>
          <w:rFonts w:cs="B Lotus" w:hint="cs"/>
          <w:sz w:val="28"/>
          <w:szCs w:val="28"/>
          <w:rtl/>
          <w:lang w:bidi="fa-IR"/>
        </w:rPr>
        <w:t xml:space="preserve"> رافعال یاغیرفعال کنید.</w:t>
      </w:r>
      <w:r w:rsidR="00551089" w:rsidRPr="009D5852">
        <w:rPr>
          <w:rFonts w:cs="B Lotus" w:hint="cs"/>
          <w:sz w:val="28"/>
          <w:szCs w:val="28"/>
          <w:rtl/>
          <w:lang w:bidi="fa-IR"/>
        </w:rPr>
        <w:t xml:space="preserve">تنظیمات انجام داده </w:t>
      </w:r>
      <w:r w:rsidR="00205F8F" w:rsidRPr="009D5852">
        <w:rPr>
          <w:rFonts w:cs="B Lotus" w:hint="cs"/>
          <w:sz w:val="28"/>
          <w:szCs w:val="28"/>
          <w:rtl/>
          <w:lang w:bidi="fa-IR"/>
        </w:rPr>
        <w:t>ر</w:t>
      </w:r>
      <w:r w:rsidR="00551089" w:rsidRPr="009D5852">
        <w:rPr>
          <w:rFonts w:cs="B Lotus" w:hint="cs"/>
          <w:sz w:val="28"/>
          <w:szCs w:val="28"/>
          <w:rtl/>
          <w:lang w:bidi="fa-IR"/>
        </w:rPr>
        <w:t>ابااستفاده از</w:t>
      </w:r>
      <w:r w:rsidR="00551089" w:rsidRPr="009D5852">
        <w:rPr>
          <w:rFonts w:cs="B Lotus"/>
          <w:sz w:val="28"/>
          <w:szCs w:val="28"/>
          <w:lang w:bidi="fa-IR"/>
        </w:rPr>
        <w:t>OK</w:t>
      </w:r>
      <w:r w:rsidR="00551089" w:rsidRPr="009D5852">
        <w:rPr>
          <w:rFonts w:cs="B Lotus" w:hint="cs"/>
          <w:sz w:val="28"/>
          <w:szCs w:val="28"/>
          <w:rtl/>
          <w:lang w:bidi="fa-IR"/>
        </w:rPr>
        <w:t xml:space="preserve"> اعمال کنیدوبه سرور</w:t>
      </w:r>
      <w:r w:rsidR="00551089" w:rsidRPr="009D5852">
        <w:rPr>
          <w:rFonts w:cs="B Lotus"/>
          <w:sz w:val="28"/>
          <w:szCs w:val="28"/>
          <w:lang w:bidi="fa-IR"/>
        </w:rPr>
        <w:t>CUPS</w:t>
      </w:r>
      <w:r w:rsidR="00551089" w:rsidRPr="009D5852">
        <w:rPr>
          <w:rFonts w:cs="B Lotus" w:hint="cs"/>
          <w:sz w:val="28"/>
          <w:szCs w:val="28"/>
          <w:rtl/>
          <w:lang w:bidi="fa-IR"/>
        </w:rPr>
        <w:t xml:space="preserve"> اجازه دوباره </w:t>
      </w:r>
      <w:r w:rsidR="00205F8F" w:rsidRPr="009D5852">
        <w:rPr>
          <w:rFonts w:cs="B Lotus" w:hint="cs"/>
          <w:sz w:val="28"/>
          <w:szCs w:val="28"/>
          <w:rtl/>
          <w:lang w:bidi="fa-IR"/>
        </w:rPr>
        <w:t>شروع شدن رابدهید.</w:t>
      </w:r>
    </w:p>
    <w:p w14:paraId="20A7CAC6" w14:textId="77777777" w:rsidR="005D243E" w:rsidRPr="0079161E" w:rsidRDefault="0079161E" w:rsidP="0079161E">
      <w:pPr>
        <w:bidi/>
        <w:jc w:val="both"/>
        <w:rPr>
          <w:rFonts w:cs="B Lotus"/>
          <w:b/>
          <w:bCs/>
          <w:sz w:val="48"/>
          <w:szCs w:val="48"/>
          <w:rtl/>
          <w:lang w:bidi="fa-IR"/>
        </w:rPr>
      </w:pPr>
      <w:r w:rsidRPr="0079161E">
        <w:rPr>
          <w:rFonts w:cs="B Lotus" w:hint="cs"/>
          <w:b/>
          <w:bCs/>
          <w:sz w:val="48"/>
          <w:szCs w:val="48"/>
          <w:rtl/>
          <w:lang w:bidi="fa-IR"/>
        </w:rPr>
        <w:t xml:space="preserve">3 </w:t>
      </w:r>
      <w:r>
        <w:rPr>
          <w:rFonts w:ascii="Times New Roman" w:hAnsi="Times New Roman" w:cs="Times New Roman" w:hint="cs"/>
          <w:b/>
          <w:bCs/>
          <w:sz w:val="48"/>
          <w:szCs w:val="48"/>
          <w:rtl/>
          <w:lang w:bidi="fa-IR"/>
        </w:rPr>
        <w:t>–</w:t>
      </w:r>
      <w:r w:rsidRPr="0079161E">
        <w:rPr>
          <w:rFonts w:cs="B Lotus" w:hint="cs"/>
          <w:b/>
          <w:bCs/>
          <w:sz w:val="48"/>
          <w:szCs w:val="48"/>
          <w:rtl/>
          <w:lang w:bidi="fa-IR"/>
        </w:rPr>
        <w:t xml:space="preserve"> </w:t>
      </w:r>
      <w:r w:rsidR="00BF20E5" w:rsidRPr="0079161E">
        <w:rPr>
          <w:rFonts w:cs="B Lotus" w:hint="cs"/>
          <w:b/>
          <w:bCs/>
          <w:sz w:val="48"/>
          <w:szCs w:val="48"/>
          <w:rtl/>
          <w:lang w:bidi="fa-IR"/>
        </w:rPr>
        <w:t>نصب</w:t>
      </w:r>
      <w:r>
        <w:rPr>
          <w:rFonts w:cs="B Lotus" w:hint="cs"/>
          <w:b/>
          <w:bCs/>
          <w:sz w:val="48"/>
          <w:szCs w:val="48"/>
          <w:rtl/>
          <w:lang w:bidi="fa-IR"/>
        </w:rPr>
        <w:t>،</w:t>
      </w:r>
      <w:r w:rsidR="00BF20E5" w:rsidRPr="0079161E">
        <w:rPr>
          <w:rFonts w:cs="B Lotus" w:hint="cs"/>
          <w:b/>
          <w:bCs/>
          <w:sz w:val="48"/>
          <w:szCs w:val="48"/>
          <w:rtl/>
          <w:lang w:bidi="fa-IR"/>
        </w:rPr>
        <w:t>پاک وبه روزرسانی نرم افزارها</w:t>
      </w:r>
    </w:p>
    <w:p w14:paraId="601AC18E" w14:textId="77777777" w:rsidR="00BF20E5" w:rsidRPr="009D5852" w:rsidRDefault="00116ED6" w:rsidP="00626FC6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شمامی توانید</w:t>
      </w:r>
      <w:r w:rsidR="004B55FB" w:rsidRPr="009D5852">
        <w:rPr>
          <w:rFonts w:cs="B Lotus" w:hint="cs"/>
          <w:sz w:val="28"/>
          <w:szCs w:val="28"/>
          <w:rtl/>
          <w:lang w:bidi="fa-IR"/>
        </w:rPr>
        <w:t xml:space="preserve">بااستفاده </w:t>
      </w:r>
      <w:r w:rsidRPr="009D5852">
        <w:rPr>
          <w:rFonts w:cs="B Lotus" w:hint="cs"/>
          <w:sz w:val="28"/>
          <w:szCs w:val="28"/>
          <w:rtl/>
          <w:lang w:bidi="fa-IR"/>
        </w:rPr>
        <w:t>از</w:t>
      </w:r>
      <w:proofErr w:type="spellStart"/>
      <w:r w:rsidR="00BD247A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BD247A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36350B" w:rsidRPr="009D5852">
        <w:rPr>
          <w:rFonts w:cs="B Lotus" w:hint="cs"/>
          <w:sz w:val="28"/>
          <w:szCs w:val="28"/>
          <w:rtl/>
          <w:lang w:bidi="fa-IR"/>
        </w:rPr>
        <w:t>کلکسیون برنامه های خودراتغییردهید.</w:t>
      </w:r>
      <w:r w:rsidR="00EE142B" w:rsidRPr="009D5852">
        <w:rPr>
          <w:rFonts w:cs="B Lotus" w:hint="cs"/>
          <w:sz w:val="28"/>
          <w:szCs w:val="28"/>
          <w:rtl/>
          <w:lang w:bidi="fa-IR"/>
        </w:rPr>
        <w:t>با</w:t>
      </w:r>
      <w:r w:rsidR="00A61E7F" w:rsidRPr="009D5852">
        <w:rPr>
          <w:rFonts w:cs="B Lotus" w:hint="cs"/>
          <w:sz w:val="28"/>
          <w:szCs w:val="28"/>
          <w:rtl/>
          <w:lang w:bidi="fa-IR"/>
        </w:rPr>
        <w:t>این ابزارمی توانیددنبال یک برنامه خاص بگردید</w:t>
      </w:r>
      <w:r w:rsidR="00862FA4" w:rsidRPr="009D5852">
        <w:rPr>
          <w:rFonts w:cs="B Lotus" w:hint="cs"/>
          <w:sz w:val="28"/>
          <w:szCs w:val="28"/>
          <w:rtl/>
          <w:lang w:bidi="fa-IR"/>
        </w:rPr>
        <w:t>وآن رانصب ویاپاک کنید.</w:t>
      </w:r>
      <w:proofErr w:type="spellStart"/>
      <w:r w:rsidR="00EE142B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EE142B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4B55FB" w:rsidRPr="009D5852">
        <w:rPr>
          <w:rFonts w:cs="B Lotus" w:hint="cs"/>
          <w:sz w:val="28"/>
          <w:szCs w:val="28"/>
          <w:rtl/>
          <w:lang w:bidi="fa-IR"/>
        </w:rPr>
        <w:t>تمام وابستگی ها</w:t>
      </w:r>
      <w:r w:rsidR="00626FC6">
        <w:rPr>
          <w:rFonts w:cs="B Lotus" w:hint="cs"/>
          <w:sz w:val="28"/>
          <w:szCs w:val="28"/>
          <w:rtl/>
          <w:lang w:bidi="fa-IR"/>
        </w:rPr>
        <w:t xml:space="preserve"> </w:t>
      </w:r>
      <w:r w:rsidR="00EE142B" w:rsidRPr="009D5852">
        <w:rPr>
          <w:rFonts w:cs="B Lotus" w:hint="cs"/>
          <w:sz w:val="28"/>
          <w:szCs w:val="28"/>
          <w:rtl/>
          <w:lang w:bidi="fa-IR"/>
        </w:rPr>
        <w:t>رابه طورخودکارنصب می کند</w:t>
      </w:r>
      <w:r w:rsidR="00132BA2" w:rsidRPr="009D5852">
        <w:rPr>
          <w:rFonts w:cs="B Lotus" w:hint="cs"/>
          <w:sz w:val="28"/>
          <w:szCs w:val="28"/>
          <w:rtl/>
          <w:lang w:bidi="fa-IR"/>
        </w:rPr>
        <w:t xml:space="preserve">.سیستم خودتان رابااستفاده ازبرنامه به روزرسان </w:t>
      </w:r>
      <w:proofErr w:type="spellStart"/>
      <w:r w:rsidR="00132BA2" w:rsidRPr="009D5852">
        <w:rPr>
          <w:rFonts w:cs="B Lotus"/>
          <w:sz w:val="28"/>
          <w:szCs w:val="28"/>
          <w:lang w:bidi="fa-IR"/>
        </w:rPr>
        <w:t>openSUSE</w:t>
      </w:r>
      <w:proofErr w:type="spellEnd"/>
      <w:r w:rsidR="00132BA2" w:rsidRPr="009D5852">
        <w:rPr>
          <w:rFonts w:cs="B Lotus" w:hint="cs"/>
          <w:sz w:val="28"/>
          <w:szCs w:val="28"/>
          <w:rtl/>
          <w:lang w:bidi="fa-IR"/>
        </w:rPr>
        <w:t xml:space="preserve"> به روزنگه دارید</w:t>
      </w:r>
      <w:r w:rsidR="00A057CA" w:rsidRPr="009D5852">
        <w:rPr>
          <w:rFonts w:cs="B Lotus" w:hint="cs"/>
          <w:sz w:val="28"/>
          <w:szCs w:val="28"/>
          <w:rtl/>
          <w:lang w:bidi="fa-IR"/>
        </w:rPr>
        <w:t>.</w:t>
      </w:r>
    </w:p>
    <w:p w14:paraId="7D804431" w14:textId="77777777" w:rsidR="00A057CA" w:rsidRPr="009D5852" w:rsidRDefault="00A468A2" w:rsidP="00A057CA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3-1 </w:t>
      </w:r>
      <w:r w:rsidR="00A057CA" w:rsidRPr="009D5852">
        <w:rPr>
          <w:rFonts w:cs="B Lotus" w:hint="cs"/>
          <w:sz w:val="36"/>
          <w:szCs w:val="36"/>
          <w:rtl/>
          <w:lang w:bidi="fa-IR"/>
        </w:rPr>
        <w:t>نصب نرم افزار</w:t>
      </w:r>
    </w:p>
    <w:p w14:paraId="3CC50350" w14:textId="77777777" w:rsidR="00803B03" w:rsidRPr="009D5852" w:rsidRDefault="00DB1526" w:rsidP="000D7754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نرم افزارهای </w:t>
      </w:r>
      <w:proofErr w:type="spellStart"/>
      <w:r w:rsidRPr="009D5852">
        <w:rPr>
          <w:rFonts w:cs="B Lotus"/>
          <w:sz w:val="28"/>
          <w:szCs w:val="28"/>
          <w:lang w:bidi="fa-IR"/>
        </w:rPr>
        <w:t>openSUSE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درقالب بسته های </w:t>
      </w:r>
      <w:r w:rsidRPr="009D5852">
        <w:rPr>
          <w:rFonts w:cs="B Lotus"/>
          <w:sz w:val="28"/>
          <w:szCs w:val="28"/>
          <w:lang w:bidi="fa-IR"/>
        </w:rPr>
        <w:t>RPM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دردسترس هستند</w:t>
      </w:r>
      <w:r w:rsidR="00907617" w:rsidRPr="009D5852">
        <w:rPr>
          <w:rFonts w:cs="B Lotus" w:hint="cs"/>
          <w:sz w:val="28"/>
          <w:szCs w:val="28"/>
          <w:rtl/>
          <w:lang w:bidi="fa-IR"/>
        </w:rPr>
        <w:t>.هربسته شامل نرم افزار</w:t>
      </w:r>
      <w:r w:rsidR="00907617" w:rsidRPr="009D5852">
        <w:rPr>
          <w:rFonts w:cs="B Lotus"/>
          <w:sz w:val="28"/>
          <w:szCs w:val="28"/>
          <w:lang w:bidi="fa-IR"/>
        </w:rPr>
        <w:t>,</w:t>
      </w:r>
      <w:r w:rsidR="00907617" w:rsidRPr="009D5852">
        <w:rPr>
          <w:rFonts w:cs="B Lotus" w:hint="cs"/>
          <w:sz w:val="28"/>
          <w:szCs w:val="28"/>
          <w:rtl/>
          <w:lang w:bidi="fa-IR"/>
        </w:rPr>
        <w:t xml:space="preserve"> فایل های پیکربندی</w:t>
      </w:r>
      <w:r w:rsidR="00907617" w:rsidRPr="009D5852">
        <w:rPr>
          <w:rFonts w:cs="B Lotus"/>
          <w:sz w:val="28"/>
          <w:szCs w:val="28"/>
          <w:lang w:bidi="fa-IR"/>
        </w:rPr>
        <w:t>,</w:t>
      </w:r>
      <w:r w:rsidR="00907617" w:rsidRPr="009D5852">
        <w:rPr>
          <w:rFonts w:cs="B Lotus" w:hint="cs"/>
          <w:sz w:val="28"/>
          <w:szCs w:val="28"/>
          <w:rtl/>
          <w:lang w:bidi="fa-IR"/>
        </w:rPr>
        <w:t>مستندات وسایراجزای نرم افزاراست.</w:t>
      </w:r>
      <w:r w:rsidR="00803B03" w:rsidRPr="009D5852">
        <w:rPr>
          <w:rFonts w:cs="B Lotus" w:hint="cs"/>
          <w:sz w:val="28"/>
          <w:szCs w:val="28"/>
          <w:rtl/>
          <w:lang w:bidi="fa-IR"/>
        </w:rPr>
        <w:t xml:space="preserve">اگرشمامی خواهیدنرم افزاری رابه سیستمتان اضافه کنیدمراحل زیرراانجام دهید.(این برای محیط </w:t>
      </w:r>
      <w:r w:rsidR="00803B03" w:rsidRPr="009D5852">
        <w:rPr>
          <w:rFonts w:cs="B Lotus"/>
          <w:sz w:val="28"/>
          <w:szCs w:val="28"/>
          <w:lang w:bidi="fa-IR"/>
        </w:rPr>
        <w:t>KDE</w:t>
      </w:r>
      <w:r w:rsidR="00803B03" w:rsidRPr="009D5852">
        <w:rPr>
          <w:rFonts w:cs="B Lotus" w:hint="cs"/>
          <w:sz w:val="28"/>
          <w:szCs w:val="28"/>
          <w:rtl/>
          <w:lang w:bidi="fa-IR"/>
        </w:rPr>
        <w:t xml:space="preserve"> است </w:t>
      </w:r>
      <w:r w:rsidR="00803B03" w:rsidRPr="009D5852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803B03" w:rsidRPr="009D5852">
        <w:rPr>
          <w:rFonts w:cs="B Lotus" w:hint="cs"/>
          <w:sz w:val="28"/>
          <w:szCs w:val="28"/>
          <w:rtl/>
          <w:lang w:bidi="fa-IR"/>
        </w:rPr>
        <w:t xml:space="preserve"> برای محیط </w:t>
      </w:r>
      <w:r w:rsidR="00803B03" w:rsidRPr="009D5852">
        <w:rPr>
          <w:rFonts w:cs="B Lotus"/>
          <w:sz w:val="28"/>
          <w:szCs w:val="28"/>
          <w:lang w:bidi="fa-IR"/>
        </w:rPr>
        <w:t>GNOME</w:t>
      </w:r>
      <w:r w:rsidR="00803B03" w:rsidRPr="009D5852">
        <w:rPr>
          <w:rFonts w:cs="B Lotus" w:hint="cs"/>
          <w:sz w:val="28"/>
          <w:szCs w:val="28"/>
          <w:rtl/>
          <w:lang w:bidi="fa-IR"/>
        </w:rPr>
        <w:t xml:space="preserve"> درپایین توضیح داده شده)</w:t>
      </w:r>
      <w:r w:rsidR="000D7754" w:rsidRPr="009D5852">
        <w:rPr>
          <w:rFonts w:cs="B Lotus" w:hint="cs"/>
          <w:sz w:val="28"/>
          <w:szCs w:val="28"/>
          <w:rtl/>
          <w:lang w:bidi="fa-IR"/>
        </w:rPr>
        <w:t xml:space="preserve"> :</w:t>
      </w:r>
    </w:p>
    <w:p w14:paraId="6D1CE31C" w14:textId="77777777" w:rsidR="000D7754" w:rsidRPr="009D5852" w:rsidRDefault="000D7754" w:rsidP="000D7754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1 ازقسمت </w:t>
      </w:r>
      <w:r w:rsidRPr="009D5852">
        <w:rPr>
          <w:rFonts w:cs="B Lotus"/>
          <w:sz w:val="28"/>
          <w:szCs w:val="28"/>
          <w:lang w:bidi="fa-IR"/>
        </w:rPr>
        <w:t>Software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برنامه </w:t>
      </w:r>
      <w:r w:rsidRPr="009D5852">
        <w:rPr>
          <w:rFonts w:cs="B Lotus"/>
          <w:sz w:val="28"/>
          <w:szCs w:val="28"/>
          <w:lang w:bidi="fa-IR"/>
        </w:rPr>
        <w:t xml:space="preserve">Software </w:t>
      </w:r>
      <w:proofErr w:type="spellStart"/>
      <w:r w:rsidRPr="009D5852">
        <w:rPr>
          <w:rFonts w:cs="B Lotus"/>
          <w:sz w:val="28"/>
          <w:szCs w:val="28"/>
          <w:lang w:bidi="fa-IR"/>
        </w:rPr>
        <w:t>Managment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راکه مدیربسته </w:t>
      </w:r>
      <w:proofErr w:type="spellStart"/>
      <w:r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است رااجراکنید.</w:t>
      </w:r>
    </w:p>
    <w:p w14:paraId="08419B37" w14:textId="77777777" w:rsidR="00380613" w:rsidRPr="009D5852" w:rsidRDefault="00380613" w:rsidP="00380613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2 درقسمت </w:t>
      </w:r>
      <w:r w:rsidRPr="009D5852">
        <w:rPr>
          <w:rFonts w:cs="B Lotus"/>
          <w:sz w:val="28"/>
          <w:szCs w:val="28"/>
          <w:lang w:bidi="fa-IR"/>
        </w:rPr>
        <w:t>search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نام نرم افزاری راکه می خواهیدنصب کنیدراواردکنید(برای مثال </w:t>
      </w:r>
      <w:r w:rsidRPr="009D5852">
        <w:rPr>
          <w:rFonts w:cs="B Lotus"/>
          <w:sz w:val="28"/>
          <w:szCs w:val="28"/>
          <w:lang w:bidi="fa-IR"/>
        </w:rPr>
        <w:t>Blender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که یک برنامه ساخت انیمیشن وبازی است)واینترکنید</w:t>
      </w:r>
    </w:p>
    <w:p w14:paraId="57EC51FD" w14:textId="77777777" w:rsidR="00380613" w:rsidRPr="009D5852" w:rsidRDefault="00380613" w:rsidP="00380613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3 بسته هادرچاچ</w:t>
      </w:r>
      <w:r w:rsidR="00727CBB" w:rsidRPr="009D5852">
        <w:rPr>
          <w:rFonts w:cs="B Lotus" w:hint="cs"/>
          <w:sz w:val="28"/>
          <w:szCs w:val="28"/>
          <w:rtl/>
          <w:lang w:bidi="fa-IR"/>
        </w:rPr>
        <w:t xml:space="preserve">وب </w:t>
      </w:r>
      <w:r w:rsidR="00281490" w:rsidRPr="009D5852">
        <w:rPr>
          <w:rFonts w:cs="B Lotus" w:hint="cs"/>
          <w:sz w:val="28"/>
          <w:szCs w:val="28"/>
          <w:rtl/>
          <w:lang w:bidi="fa-IR"/>
        </w:rPr>
        <w:t>راست لیست می شوندکه شمابایدبرای نصب هرکدام آن راانتخاب کنید.می توانیدچندین بسته برای نصب انتخاب کنید</w:t>
      </w:r>
      <w:r w:rsidR="009E7075" w:rsidRPr="009D5852">
        <w:rPr>
          <w:rFonts w:cs="B Lotus" w:hint="cs"/>
          <w:sz w:val="28"/>
          <w:szCs w:val="28"/>
          <w:rtl/>
          <w:lang w:bidi="fa-IR"/>
        </w:rPr>
        <w:t>.</w:t>
      </w:r>
    </w:p>
    <w:p w14:paraId="20123BEA" w14:textId="77777777" w:rsidR="009E7075" w:rsidRPr="009D5852" w:rsidRDefault="009E7075" w:rsidP="009E7075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4 روی </w:t>
      </w:r>
      <w:r w:rsidRPr="009D5852">
        <w:rPr>
          <w:rFonts w:cs="B Lotus"/>
          <w:sz w:val="28"/>
          <w:szCs w:val="28"/>
          <w:lang w:bidi="fa-IR"/>
        </w:rPr>
        <w:t>Accept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کلیک کنید.</w:t>
      </w:r>
    </w:p>
    <w:p w14:paraId="76915426" w14:textId="77777777" w:rsidR="00F87323" w:rsidRPr="009D5852" w:rsidRDefault="001E6E5D" w:rsidP="00F87323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5 وقتی تمام بسته های انتخاب شده نصب شدند</w:t>
      </w:r>
      <w:proofErr w:type="spellStart"/>
      <w:r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ازشمادرباره ی نصب </w:t>
      </w:r>
      <w:r w:rsidR="00146CC7" w:rsidRPr="009D5852">
        <w:rPr>
          <w:rFonts w:cs="B Lotus" w:hint="cs"/>
          <w:sz w:val="28"/>
          <w:szCs w:val="28"/>
          <w:rtl/>
          <w:lang w:bidi="fa-IR"/>
        </w:rPr>
        <w:t>ویاپاک کردن بسته های اضافی سوال می کند</w:t>
      </w:r>
      <w:r w:rsidR="00146CC7" w:rsidRPr="009D5852">
        <w:rPr>
          <w:rFonts w:cs="B Lotus"/>
          <w:sz w:val="28"/>
          <w:szCs w:val="28"/>
          <w:lang w:bidi="fa-IR"/>
        </w:rPr>
        <w:t>,</w:t>
      </w:r>
      <w:r w:rsidR="00146CC7" w:rsidRPr="009D5852">
        <w:rPr>
          <w:rFonts w:cs="B Lotus" w:hint="cs"/>
          <w:sz w:val="28"/>
          <w:szCs w:val="28"/>
          <w:rtl/>
          <w:lang w:bidi="fa-IR"/>
        </w:rPr>
        <w:t>که برای خارج شدن از</w:t>
      </w:r>
      <w:proofErr w:type="spellStart"/>
      <w:r w:rsidR="00146CC7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146CC7" w:rsidRPr="009D5852">
        <w:rPr>
          <w:rFonts w:cs="B Lotus" w:hint="cs"/>
          <w:sz w:val="28"/>
          <w:szCs w:val="28"/>
          <w:rtl/>
          <w:lang w:bidi="fa-IR"/>
        </w:rPr>
        <w:t xml:space="preserve"> گزینه </w:t>
      </w:r>
      <w:r w:rsidR="00146CC7" w:rsidRPr="009D5852">
        <w:rPr>
          <w:rFonts w:cs="B Lotus"/>
          <w:sz w:val="28"/>
          <w:szCs w:val="28"/>
          <w:lang w:bidi="fa-IR"/>
        </w:rPr>
        <w:t>No</w:t>
      </w:r>
      <w:r w:rsidR="00146CC7" w:rsidRPr="009D5852">
        <w:rPr>
          <w:rFonts w:cs="B Lotus" w:hint="cs"/>
          <w:sz w:val="28"/>
          <w:szCs w:val="28"/>
          <w:rtl/>
          <w:lang w:bidi="fa-IR"/>
        </w:rPr>
        <w:t xml:space="preserve"> وبرای ادامه گزینه </w:t>
      </w:r>
      <w:r w:rsidR="00146CC7" w:rsidRPr="009D5852">
        <w:rPr>
          <w:rFonts w:cs="B Lotus"/>
          <w:sz w:val="28"/>
          <w:szCs w:val="28"/>
          <w:lang w:bidi="fa-IR"/>
        </w:rPr>
        <w:t>Yes</w:t>
      </w:r>
      <w:r w:rsidR="00146CC7" w:rsidRPr="009D5852">
        <w:rPr>
          <w:rFonts w:cs="B Lotus" w:hint="cs"/>
          <w:sz w:val="28"/>
          <w:szCs w:val="28"/>
          <w:rtl/>
          <w:lang w:bidi="fa-IR"/>
        </w:rPr>
        <w:t xml:space="preserve"> راانتخاب کنید.</w:t>
      </w:r>
    </w:p>
    <w:p w14:paraId="40563555" w14:textId="77777777" w:rsidR="008F67E9" w:rsidRPr="009D5852" w:rsidRDefault="008F67E9" w:rsidP="008F67E9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>برای محیط گنوم مراحل زیرراانجام دهید:</w:t>
      </w:r>
    </w:p>
    <w:p w14:paraId="4648DD90" w14:textId="77777777" w:rsidR="003072D8" w:rsidRPr="009D5852" w:rsidRDefault="003072D8" w:rsidP="003072D8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1 ازقسمت </w:t>
      </w:r>
      <w:r w:rsidRPr="009D5852">
        <w:rPr>
          <w:rFonts w:cs="B Lotus"/>
          <w:sz w:val="28"/>
          <w:szCs w:val="28"/>
          <w:lang w:bidi="fa-IR"/>
        </w:rPr>
        <w:t>Software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برنامه </w:t>
      </w:r>
      <w:r w:rsidRPr="009D5852">
        <w:rPr>
          <w:rFonts w:cs="B Lotus"/>
          <w:sz w:val="28"/>
          <w:szCs w:val="28"/>
          <w:lang w:bidi="fa-IR"/>
        </w:rPr>
        <w:t xml:space="preserve">Software </w:t>
      </w:r>
      <w:proofErr w:type="spellStart"/>
      <w:r w:rsidRPr="009D5852">
        <w:rPr>
          <w:rFonts w:cs="B Lotus"/>
          <w:sz w:val="28"/>
          <w:szCs w:val="28"/>
          <w:lang w:bidi="fa-IR"/>
        </w:rPr>
        <w:t>Managment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راکه مدیربسته </w:t>
      </w:r>
      <w:proofErr w:type="spellStart"/>
      <w:r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است رااجراکنید.</w:t>
      </w:r>
    </w:p>
    <w:p w14:paraId="7468B56D" w14:textId="77777777" w:rsidR="003072D8" w:rsidRPr="009D5852" w:rsidRDefault="00AC3965" w:rsidP="003072D8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2 درقسمت </w:t>
      </w:r>
      <w:r w:rsidRPr="009D5852">
        <w:rPr>
          <w:rFonts w:cs="B Lotus"/>
          <w:sz w:val="28"/>
          <w:szCs w:val="28"/>
          <w:lang w:bidi="fa-IR"/>
        </w:rPr>
        <w:t>search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نام نرم افزاری راکه می خواهیدنصب کنیدراواردکنید(برای مثال </w:t>
      </w:r>
      <w:r w:rsidRPr="009D5852">
        <w:rPr>
          <w:rFonts w:cs="B Lotus"/>
          <w:sz w:val="28"/>
          <w:szCs w:val="28"/>
          <w:lang w:bidi="fa-IR"/>
        </w:rPr>
        <w:t>Blender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که یک برنامه ساخت انیمیشن وبازی است)</w:t>
      </w:r>
      <w:r w:rsidR="00743F4E" w:rsidRPr="009D5852">
        <w:rPr>
          <w:rFonts w:cs="B Lotus" w:hint="cs"/>
          <w:sz w:val="28"/>
          <w:szCs w:val="28"/>
          <w:rtl/>
          <w:lang w:bidi="fa-IR"/>
        </w:rPr>
        <w:t xml:space="preserve">وقتی پیداشدآن </w:t>
      </w:r>
      <w:r w:rsidR="00D51B42" w:rsidRPr="009D5852">
        <w:rPr>
          <w:rFonts w:cs="B Lotus" w:hint="cs"/>
          <w:sz w:val="28"/>
          <w:szCs w:val="28"/>
          <w:rtl/>
          <w:lang w:bidi="fa-IR"/>
        </w:rPr>
        <w:t xml:space="preserve">رادرقاب اصلی انتخاب کنیدوبرای نصب روی </w:t>
      </w:r>
      <w:r w:rsidR="00D51B42" w:rsidRPr="009D5852">
        <w:rPr>
          <w:rFonts w:cs="B Lotus"/>
          <w:sz w:val="28"/>
          <w:szCs w:val="28"/>
          <w:lang w:bidi="fa-IR"/>
        </w:rPr>
        <w:t>Install</w:t>
      </w:r>
      <w:r w:rsidR="00D51B42" w:rsidRPr="009D5852">
        <w:rPr>
          <w:rFonts w:cs="B Lotus" w:hint="cs"/>
          <w:sz w:val="28"/>
          <w:szCs w:val="28"/>
          <w:rtl/>
          <w:lang w:bidi="fa-IR"/>
        </w:rPr>
        <w:t xml:space="preserve"> کلیک کنید.</w:t>
      </w:r>
    </w:p>
    <w:p w14:paraId="700507D0" w14:textId="77777777" w:rsidR="00A717DD" w:rsidRPr="009D5852" w:rsidRDefault="00A717DD" w:rsidP="00A717DD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3 اگرشمابسته های دیگری راهم می خواهیدنصب کنیدبه همان روش بالاعمل کنید.</w:t>
      </w:r>
    </w:p>
    <w:p w14:paraId="0C09A217" w14:textId="77777777" w:rsidR="00DE15FE" w:rsidRPr="009D5852" w:rsidRDefault="00DE15FE" w:rsidP="00DE15F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4 </w:t>
      </w:r>
      <w:r w:rsidR="00C41B63" w:rsidRPr="009D5852">
        <w:rPr>
          <w:rFonts w:cs="B Lotus" w:hint="cs"/>
          <w:sz w:val="28"/>
          <w:szCs w:val="28"/>
          <w:rtl/>
          <w:lang w:bidi="fa-IR"/>
        </w:rPr>
        <w:t xml:space="preserve">روی </w:t>
      </w:r>
      <w:r w:rsidR="00C41B63" w:rsidRPr="009D5852">
        <w:rPr>
          <w:rFonts w:cs="B Lotus"/>
          <w:sz w:val="28"/>
          <w:szCs w:val="28"/>
          <w:lang w:bidi="fa-IR"/>
        </w:rPr>
        <w:t>Apply</w:t>
      </w:r>
      <w:r w:rsidR="00C41B63" w:rsidRPr="009D5852">
        <w:rPr>
          <w:rFonts w:cs="B Lotus" w:hint="cs"/>
          <w:sz w:val="28"/>
          <w:szCs w:val="28"/>
          <w:rtl/>
          <w:lang w:bidi="fa-IR"/>
        </w:rPr>
        <w:t xml:space="preserve"> برای نصب بسته های لیست شده کلیک کنید.</w:t>
      </w:r>
    </w:p>
    <w:p w14:paraId="689BF2A4" w14:textId="77777777" w:rsidR="00F4359B" w:rsidRPr="009D5852" w:rsidRDefault="00B60C5B" w:rsidP="00F4359B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شماهمچنین می توانیدالگوهای نرم افزاری نصب کنید.الگوهادسته هایی هستندکه شامل یکسری ابزاربرای یک کارخاص می باشند.مثلایک الگوبه نام </w:t>
      </w:r>
      <w:r w:rsidRPr="009D5852">
        <w:rPr>
          <w:rFonts w:cs="B Lotus"/>
          <w:sz w:val="28"/>
          <w:szCs w:val="28"/>
          <w:lang w:bidi="fa-IR"/>
        </w:rPr>
        <w:t>“Technical Writing”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410103" w:rsidRPr="009D5852">
        <w:rPr>
          <w:rFonts w:cs="B Lotus" w:hint="cs"/>
          <w:sz w:val="28"/>
          <w:szCs w:val="28"/>
          <w:rtl/>
          <w:lang w:bidi="fa-IR"/>
        </w:rPr>
        <w:t xml:space="preserve">می باشدکه شامل ابزارهای </w:t>
      </w:r>
      <w:r w:rsidR="00410103" w:rsidRPr="009D5852">
        <w:rPr>
          <w:rFonts w:cs="B Lotus"/>
          <w:sz w:val="28"/>
          <w:szCs w:val="28"/>
          <w:lang w:bidi="fa-IR"/>
        </w:rPr>
        <w:t>XML</w:t>
      </w:r>
      <w:r w:rsidR="00E43323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6045E2" w:rsidRPr="009D5852">
        <w:rPr>
          <w:rFonts w:cs="B Lotus" w:hint="cs"/>
          <w:sz w:val="28"/>
          <w:szCs w:val="28"/>
          <w:rtl/>
          <w:lang w:bidi="fa-IR"/>
        </w:rPr>
        <w:t xml:space="preserve">،ویرایشگرهای خاص،محیط </w:t>
      </w:r>
      <w:proofErr w:type="spellStart"/>
      <w:r w:rsidR="006045E2" w:rsidRPr="009D5852">
        <w:rPr>
          <w:rFonts w:cs="B Lotus"/>
          <w:sz w:val="28"/>
          <w:szCs w:val="28"/>
          <w:lang w:bidi="fa-IR"/>
        </w:rPr>
        <w:t>LaTex</w:t>
      </w:r>
      <w:proofErr w:type="spellEnd"/>
      <w:r w:rsidR="006045E2" w:rsidRPr="009D5852">
        <w:rPr>
          <w:rFonts w:cs="B Lotus" w:hint="cs"/>
          <w:sz w:val="28"/>
          <w:szCs w:val="28"/>
          <w:rtl/>
          <w:lang w:bidi="fa-IR"/>
        </w:rPr>
        <w:t xml:space="preserve"> وابزارهای دیگراست</w:t>
      </w:r>
      <w:r w:rsidR="00AB3D35" w:rsidRPr="009D5852">
        <w:rPr>
          <w:rFonts w:cs="B Lotus" w:hint="cs"/>
          <w:sz w:val="28"/>
          <w:szCs w:val="28"/>
          <w:rtl/>
          <w:lang w:bidi="fa-IR"/>
        </w:rPr>
        <w:t>.برای نصب الگوهامراحل زیرراانجام دهید</w:t>
      </w:r>
      <w:r w:rsidR="00F4359B" w:rsidRPr="009D5852">
        <w:rPr>
          <w:rFonts w:cs="B Lotus" w:hint="cs"/>
          <w:sz w:val="28"/>
          <w:szCs w:val="28"/>
          <w:rtl/>
          <w:lang w:bidi="fa-IR"/>
        </w:rPr>
        <w:t xml:space="preserve">(این برای محیط </w:t>
      </w:r>
      <w:r w:rsidR="00F4359B" w:rsidRPr="009D5852">
        <w:rPr>
          <w:rFonts w:cs="B Lotus"/>
          <w:sz w:val="28"/>
          <w:szCs w:val="28"/>
          <w:lang w:bidi="fa-IR"/>
        </w:rPr>
        <w:t>KDE</w:t>
      </w:r>
      <w:r w:rsidR="00F4359B" w:rsidRPr="009D5852">
        <w:rPr>
          <w:rFonts w:cs="B Lotus" w:hint="cs"/>
          <w:sz w:val="28"/>
          <w:szCs w:val="28"/>
          <w:rtl/>
          <w:lang w:bidi="fa-IR"/>
        </w:rPr>
        <w:t xml:space="preserve"> است </w:t>
      </w:r>
      <w:r w:rsidR="00F4359B" w:rsidRPr="009D5852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F4359B" w:rsidRPr="009D5852">
        <w:rPr>
          <w:rFonts w:cs="B Lotus" w:hint="cs"/>
          <w:sz w:val="28"/>
          <w:szCs w:val="28"/>
          <w:rtl/>
          <w:lang w:bidi="fa-IR"/>
        </w:rPr>
        <w:t xml:space="preserve"> برای محیط </w:t>
      </w:r>
      <w:r w:rsidR="00F4359B" w:rsidRPr="009D5852">
        <w:rPr>
          <w:rFonts w:cs="B Lotus"/>
          <w:sz w:val="28"/>
          <w:szCs w:val="28"/>
          <w:lang w:bidi="fa-IR"/>
        </w:rPr>
        <w:t>GNOME</w:t>
      </w:r>
      <w:r w:rsidR="00F4359B" w:rsidRPr="009D5852">
        <w:rPr>
          <w:rFonts w:cs="B Lotus" w:hint="cs"/>
          <w:sz w:val="28"/>
          <w:szCs w:val="28"/>
          <w:rtl/>
          <w:lang w:bidi="fa-IR"/>
        </w:rPr>
        <w:t xml:space="preserve"> درپایین توضیح داده شده):</w:t>
      </w:r>
    </w:p>
    <w:p w14:paraId="41B876D0" w14:textId="77777777" w:rsidR="00ED1A9C" w:rsidRPr="009D5852" w:rsidRDefault="00DA2AD6" w:rsidP="00F4359B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1 درقسمت بالاسمت چپ (</w:t>
      </w:r>
      <w:r w:rsidRPr="009D5852">
        <w:rPr>
          <w:rFonts w:cs="B Lotus"/>
          <w:sz w:val="28"/>
          <w:szCs w:val="28"/>
          <w:lang w:bidi="fa-IR"/>
        </w:rPr>
        <w:t>Filter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) </w:t>
      </w:r>
      <w:r w:rsidR="00ED1A9C" w:rsidRPr="009D5852">
        <w:rPr>
          <w:rFonts w:cs="B Lotus" w:hint="cs"/>
          <w:sz w:val="28"/>
          <w:szCs w:val="28"/>
          <w:rtl/>
          <w:lang w:bidi="fa-IR"/>
        </w:rPr>
        <w:t xml:space="preserve">گزینه </w:t>
      </w:r>
      <w:r w:rsidR="00ED1A9C" w:rsidRPr="009D5852">
        <w:rPr>
          <w:rFonts w:cs="B Lotus"/>
          <w:sz w:val="28"/>
          <w:szCs w:val="28"/>
          <w:lang w:bidi="fa-IR"/>
        </w:rPr>
        <w:t>Patterns</w:t>
      </w:r>
      <w:r w:rsidR="00ED1A9C" w:rsidRPr="009D5852">
        <w:rPr>
          <w:rFonts w:cs="B Lotus" w:hint="cs"/>
          <w:sz w:val="28"/>
          <w:szCs w:val="28"/>
          <w:rtl/>
          <w:lang w:bidi="fa-IR"/>
        </w:rPr>
        <w:t xml:space="preserve"> راانتخاب کنیدالان درپایین الگوهای مختلف را می بینید(شکل)</w:t>
      </w:r>
    </w:p>
    <w:p w14:paraId="5CB2DF5B" w14:textId="77777777" w:rsidR="00F4359B" w:rsidRPr="009D5852" w:rsidRDefault="00F34290" w:rsidP="00F34290">
      <w:pPr>
        <w:bidi/>
        <w:jc w:val="center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noProof/>
          <w:sz w:val="28"/>
          <w:szCs w:val="28"/>
          <w:rtl/>
          <w:lang w:bidi="fa-IR"/>
        </w:rPr>
        <w:lastRenderedPageBreak/>
        <w:drawing>
          <wp:inline distT="0" distB="0" distL="0" distR="0" wp14:editId="46FC0F8B">
            <wp:extent cx="5943600" cy="443364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F7F13" w14:textId="77777777" w:rsidR="00F34290" w:rsidRPr="009D5852" w:rsidRDefault="00C414C1" w:rsidP="00F34290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2 </w:t>
      </w:r>
      <w:r w:rsidR="00E24564" w:rsidRPr="009D5852">
        <w:rPr>
          <w:rFonts w:cs="B Lotus" w:hint="cs"/>
          <w:sz w:val="28"/>
          <w:szCs w:val="28"/>
          <w:rtl/>
          <w:lang w:bidi="fa-IR"/>
        </w:rPr>
        <w:t>هرالگویی راکه می خواهیددرقسمت سمت چپ انتخاب کنید(می توانیدیک یابیشترانتخاب کنید)اگر شمارو</w:t>
      </w:r>
      <w:r w:rsidR="007D2FA7" w:rsidRPr="009D5852">
        <w:rPr>
          <w:rFonts w:cs="B Lotus" w:hint="cs"/>
          <w:sz w:val="28"/>
          <w:szCs w:val="28"/>
          <w:rtl/>
          <w:lang w:bidi="fa-IR"/>
        </w:rPr>
        <w:t xml:space="preserve">ی </w:t>
      </w:r>
      <w:r w:rsidR="00E24564" w:rsidRPr="009D5852">
        <w:rPr>
          <w:rFonts w:cs="B Lotus" w:hint="cs"/>
          <w:sz w:val="28"/>
          <w:szCs w:val="28"/>
          <w:rtl/>
          <w:lang w:bidi="fa-IR"/>
        </w:rPr>
        <w:t>الگوکلیک کنید</w:t>
      </w:r>
      <w:r w:rsidR="007D2FA7" w:rsidRPr="009D5852">
        <w:rPr>
          <w:rFonts w:cs="B Lotus" w:hint="cs"/>
          <w:sz w:val="28"/>
          <w:szCs w:val="28"/>
          <w:rtl/>
          <w:lang w:bidi="fa-IR"/>
        </w:rPr>
        <w:t>درقاب سمت راست بسته هایی که داخل این الگوهستندرامی بینید</w:t>
      </w:r>
      <w:r w:rsidR="00BC1CB6" w:rsidRPr="009D5852">
        <w:rPr>
          <w:rFonts w:cs="B Lotus" w:hint="cs"/>
          <w:sz w:val="28"/>
          <w:szCs w:val="28"/>
          <w:rtl/>
          <w:lang w:bidi="fa-IR"/>
        </w:rPr>
        <w:t>.</w:t>
      </w:r>
      <w:r w:rsidR="00FA63E3" w:rsidRPr="009D5852">
        <w:rPr>
          <w:rFonts w:cs="B Lotus" w:hint="cs"/>
          <w:sz w:val="28"/>
          <w:szCs w:val="28"/>
          <w:rtl/>
          <w:lang w:bidi="fa-IR"/>
        </w:rPr>
        <w:t>اگرمی</w:t>
      </w:r>
      <w:r w:rsidR="00DD7568" w:rsidRPr="009D5852">
        <w:rPr>
          <w:rFonts w:cs="B Lotus" w:hint="cs"/>
          <w:sz w:val="28"/>
          <w:szCs w:val="28"/>
          <w:rtl/>
          <w:lang w:bidi="fa-IR"/>
        </w:rPr>
        <w:t>خواهیدبسته ای نصب وبسته ای نصب نشودبایدازعلامت گذارهااستفاده کنید</w:t>
      </w:r>
      <w:r w:rsidR="00FA63E3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DD7568" w:rsidRPr="009D5852">
        <w:rPr>
          <w:rFonts w:cs="B Lotus" w:hint="cs"/>
          <w:sz w:val="28"/>
          <w:szCs w:val="28"/>
          <w:rtl/>
          <w:lang w:bidi="fa-IR"/>
        </w:rPr>
        <w:t xml:space="preserve">توضیحات این علامات درقسمت </w:t>
      </w:r>
      <w:r w:rsidR="00DD7568" w:rsidRPr="009D5852">
        <w:rPr>
          <w:rFonts w:cs="B Lotus"/>
          <w:sz w:val="28"/>
          <w:szCs w:val="28"/>
          <w:lang w:bidi="fa-IR"/>
        </w:rPr>
        <w:t>Help -&gt; Symbols</w:t>
      </w:r>
      <w:r w:rsidR="006D77ED" w:rsidRPr="009D5852">
        <w:rPr>
          <w:rFonts w:cs="B Lotus" w:hint="cs"/>
          <w:sz w:val="28"/>
          <w:szCs w:val="28"/>
          <w:rtl/>
          <w:lang w:bidi="fa-IR"/>
        </w:rPr>
        <w:t xml:space="preserve"> آمده است.</w:t>
      </w:r>
    </w:p>
    <w:p w14:paraId="1A2ACDA7" w14:textId="77777777" w:rsidR="00FF67A4" w:rsidRPr="009D5852" w:rsidRDefault="00C414C1" w:rsidP="00FF67A4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3 روی </w:t>
      </w:r>
      <w:r w:rsidRPr="009D5852">
        <w:rPr>
          <w:rFonts w:cs="B Lotus"/>
          <w:sz w:val="28"/>
          <w:szCs w:val="28"/>
          <w:lang w:bidi="fa-IR"/>
        </w:rPr>
        <w:t>Accept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کلیک کنید.</w:t>
      </w:r>
    </w:p>
    <w:p w14:paraId="772039A9" w14:textId="77777777" w:rsidR="00F7626B" w:rsidRPr="009D5852" w:rsidRDefault="00F7626B" w:rsidP="00F7626B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اگرازگنوم استفاده می کنیدمراحل زیرراانجام دهید:</w:t>
      </w:r>
    </w:p>
    <w:p w14:paraId="2A50F8DD" w14:textId="77777777" w:rsidR="00F7626B" w:rsidRPr="009D5852" w:rsidRDefault="008C0BA7" w:rsidP="00F7626B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1 دربالاسمت چپ ازمنوی گروه بندی شده </w:t>
      </w:r>
      <w:r w:rsidRPr="009D5852">
        <w:rPr>
          <w:rFonts w:cs="B Lotus"/>
          <w:sz w:val="28"/>
          <w:szCs w:val="28"/>
          <w:lang w:bidi="fa-IR"/>
        </w:rPr>
        <w:t>Patterns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راانتخاب کنید.الان شماالگوهای مختلف را درپایین می بینید.</w:t>
      </w:r>
    </w:p>
    <w:p w14:paraId="7F68027C" w14:textId="77777777" w:rsidR="008C0BA7" w:rsidRPr="009D5852" w:rsidRDefault="0074438B" w:rsidP="0074438B">
      <w:pPr>
        <w:bidi/>
        <w:jc w:val="center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noProof/>
          <w:sz w:val="28"/>
          <w:szCs w:val="28"/>
          <w:rtl/>
          <w:lang w:bidi="fa-IR"/>
        </w:rPr>
        <w:lastRenderedPageBreak/>
        <w:drawing>
          <wp:inline distT="0" distB="0" distL="0" distR="0" wp14:editId="4EED2C80">
            <wp:extent cx="5943600" cy="5620871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444D5" w14:textId="77777777" w:rsidR="0074438B" w:rsidRPr="009D5852" w:rsidRDefault="003F64B6" w:rsidP="0074438B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2 هرالگویی راکه می خواهیددرقسمت سمت چپ انتخاب کنید(می توانیدیک یابیشترانتخاب کنید)اگر شماروی الگوکلیک کنیددرقاب سمت راست بسته هایی که داخل این الگوهستندرامی بینید.روی </w:t>
      </w:r>
      <w:r w:rsidRPr="009D5852">
        <w:rPr>
          <w:rFonts w:cs="B Lotus"/>
          <w:sz w:val="28"/>
          <w:szCs w:val="28"/>
          <w:lang w:bidi="fa-IR"/>
        </w:rPr>
        <w:t>Install All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برای فعال کردن آن ولیست شدن بسته هابرای نصب کلیک کنید.</w:t>
      </w:r>
    </w:p>
    <w:p w14:paraId="74418DE5" w14:textId="77777777" w:rsidR="003F64B6" w:rsidRPr="009D5852" w:rsidRDefault="00550E2E" w:rsidP="003F64B6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3 روی </w:t>
      </w:r>
      <w:r w:rsidRPr="009D5852">
        <w:rPr>
          <w:rFonts w:cs="B Lotus"/>
          <w:sz w:val="28"/>
          <w:szCs w:val="28"/>
          <w:lang w:bidi="fa-IR"/>
        </w:rPr>
        <w:t>Apply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برای نصب بسته های لیست شده کلیک کنید.</w:t>
      </w:r>
    </w:p>
    <w:p w14:paraId="11ED8753" w14:textId="77777777" w:rsidR="004E3C3B" w:rsidRPr="009D5852" w:rsidRDefault="00343694" w:rsidP="004E3C3B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3-2 </w:t>
      </w:r>
      <w:r w:rsidR="004E3C3B" w:rsidRPr="009D5852">
        <w:rPr>
          <w:rFonts w:cs="B Lotus" w:hint="cs"/>
          <w:sz w:val="36"/>
          <w:szCs w:val="36"/>
          <w:rtl/>
          <w:lang w:bidi="fa-IR"/>
        </w:rPr>
        <w:t>پاک کردن نرم افزار</w:t>
      </w:r>
    </w:p>
    <w:p w14:paraId="606D3BAA" w14:textId="77777777" w:rsidR="004E3C3B" w:rsidRPr="009D5852" w:rsidRDefault="008E6BAD" w:rsidP="004E3C3B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>برای پاک کردن نرم افزارهامراحل زیرراانجام دهید(</w:t>
      </w:r>
      <w:r w:rsidR="00723E81" w:rsidRPr="009D5852">
        <w:rPr>
          <w:rFonts w:cs="B Lotus" w:hint="cs"/>
          <w:sz w:val="28"/>
          <w:szCs w:val="28"/>
          <w:rtl/>
          <w:lang w:bidi="fa-IR"/>
        </w:rPr>
        <w:t xml:space="preserve">این برای محیط </w:t>
      </w:r>
      <w:r w:rsidR="00723E81" w:rsidRPr="009D5852">
        <w:rPr>
          <w:rFonts w:cs="B Lotus"/>
          <w:sz w:val="28"/>
          <w:szCs w:val="28"/>
          <w:lang w:bidi="fa-IR"/>
        </w:rPr>
        <w:t>KDE</w:t>
      </w:r>
      <w:r w:rsidR="00723E81" w:rsidRPr="009D5852">
        <w:rPr>
          <w:rFonts w:cs="B Lotus" w:hint="cs"/>
          <w:sz w:val="28"/>
          <w:szCs w:val="28"/>
          <w:rtl/>
          <w:lang w:bidi="fa-IR"/>
        </w:rPr>
        <w:t xml:space="preserve"> است </w:t>
      </w:r>
      <w:r w:rsidR="00723E81" w:rsidRPr="009D5852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723E81" w:rsidRPr="009D5852">
        <w:rPr>
          <w:rFonts w:cs="B Lotus" w:hint="cs"/>
          <w:sz w:val="28"/>
          <w:szCs w:val="28"/>
          <w:rtl/>
          <w:lang w:bidi="fa-IR"/>
        </w:rPr>
        <w:t xml:space="preserve"> برای محیط </w:t>
      </w:r>
      <w:r w:rsidR="00723E81" w:rsidRPr="009D5852">
        <w:rPr>
          <w:rFonts w:cs="B Lotus"/>
          <w:sz w:val="28"/>
          <w:szCs w:val="28"/>
          <w:lang w:bidi="fa-IR"/>
        </w:rPr>
        <w:t>GNOME</w:t>
      </w:r>
      <w:r w:rsidR="00723E81" w:rsidRPr="009D5852">
        <w:rPr>
          <w:rFonts w:cs="B Lotus" w:hint="cs"/>
          <w:sz w:val="28"/>
          <w:szCs w:val="28"/>
          <w:rtl/>
          <w:lang w:bidi="fa-IR"/>
        </w:rPr>
        <w:t xml:space="preserve"> درپایین توضیح داده شده</w:t>
      </w:r>
      <w:r w:rsidRPr="009D5852">
        <w:rPr>
          <w:rFonts w:cs="B Lotus" w:hint="cs"/>
          <w:sz w:val="28"/>
          <w:szCs w:val="28"/>
          <w:rtl/>
          <w:lang w:bidi="fa-IR"/>
        </w:rPr>
        <w:t>)</w:t>
      </w:r>
      <w:r w:rsidR="00505E4E" w:rsidRPr="009D5852">
        <w:rPr>
          <w:rFonts w:cs="B Lotus" w:hint="cs"/>
          <w:sz w:val="28"/>
          <w:szCs w:val="28"/>
          <w:rtl/>
          <w:lang w:bidi="fa-IR"/>
        </w:rPr>
        <w:t>:</w:t>
      </w:r>
    </w:p>
    <w:p w14:paraId="5996D1A8" w14:textId="77777777" w:rsidR="00505E4E" w:rsidRPr="009D5852" w:rsidRDefault="00505E4E" w:rsidP="00B74E99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1 </w:t>
      </w:r>
      <w:r w:rsidR="00A17183" w:rsidRPr="009D5852">
        <w:rPr>
          <w:rFonts w:cs="B Lotus" w:hint="cs"/>
          <w:sz w:val="28"/>
          <w:szCs w:val="28"/>
          <w:rtl/>
          <w:lang w:bidi="fa-IR"/>
        </w:rPr>
        <w:t xml:space="preserve">نرم افزاری راکه می خواهیدپاک کنیدرابااستفاده ازقسمت </w:t>
      </w:r>
      <w:r w:rsidR="00A17183" w:rsidRPr="009D5852">
        <w:rPr>
          <w:rFonts w:cs="B Lotus"/>
          <w:sz w:val="28"/>
          <w:szCs w:val="28"/>
          <w:lang w:bidi="fa-IR"/>
        </w:rPr>
        <w:t>search</w:t>
      </w:r>
      <w:r w:rsidR="00A17183" w:rsidRPr="009D5852">
        <w:rPr>
          <w:rFonts w:cs="B Lotus" w:hint="cs"/>
          <w:sz w:val="28"/>
          <w:szCs w:val="28"/>
          <w:rtl/>
          <w:lang w:bidi="fa-IR"/>
        </w:rPr>
        <w:t xml:space="preserve"> که در</w:t>
      </w:r>
      <w:r w:rsidR="00B74E99" w:rsidRPr="009D5852">
        <w:rPr>
          <w:rFonts w:cs="B Lotus" w:hint="cs"/>
          <w:sz w:val="28"/>
          <w:szCs w:val="28"/>
          <w:rtl/>
          <w:lang w:bidi="fa-IR"/>
        </w:rPr>
        <w:t>بخش</w:t>
      </w:r>
      <w:r w:rsidR="00A17183" w:rsidRPr="009D5852">
        <w:rPr>
          <w:rFonts w:cs="B Lotus" w:hint="cs"/>
          <w:sz w:val="28"/>
          <w:szCs w:val="28"/>
          <w:rtl/>
          <w:lang w:bidi="fa-IR"/>
        </w:rPr>
        <w:t xml:space="preserve"> نصب نرم افزارتوضیح داده شد</w:t>
      </w:r>
      <w:r w:rsidR="00B74E99" w:rsidRPr="009D5852">
        <w:rPr>
          <w:rFonts w:cs="B Lotus" w:hint="cs"/>
          <w:sz w:val="28"/>
          <w:szCs w:val="28"/>
          <w:rtl/>
          <w:lang w:bidi="fa-IR"/>
        </w:rPr>
        <w:t>پیداکنید.</w:t>
      </w:r>
    </w:p>
    <w:p w14:paraId="09F5FF43" w14:textId="77777777" w:rsidR="00B74E99" w:rsidRPr="009D5852" w:rsidRDefault="005D59A0" w:rsidP="002C50C2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2 </w:t>
      </w:r>
      <w:r w:rsidR="002C50C2" w:rsidRPr="009D5852">
        <w:rPr>
          <w:rFonts w:cs="B Lotus" w:hint="cs"/>
          <w:sz w:val="28"/>
          <w:szCs w:val="28"/>
          <w:rtl/>
          <w:lang w:bidi="fa-IR"/>
        </w:rPr>
        <w:t>باتوجه به راهبردجستجو،</w:t>
      </w:r>
      <w:r w:rsidR="00DB7B80" w:rsidRPr="009D5852">
        <w:rPr>
          <w:rFonts w:cs="B Lotus" w:hint="cs"/>
          <w:sz w:val="28"/>
          <w:szCs w:val="28"/>
          <w:rtl/>
          <w:lang w:bidi="fa-IR"/>
        </w:rPr>
        <w:t xml:space="preserve"> شمامی توانیدیک بسته ویایک دسته بسته </w:t>
      </w:r>
      <w:r w:rsidR="002C50C2" w:rsidRPr="009D5852">
        <w:rPr>
          <w:rFonts w:cs="B Lotus" w:hint="cs"/>
          <w:sz w:val="28"/>
          <w:szCs w:val="28"/>
          <w:rtl/>
          <w:lang w:bidi="fa-IR"/>
        </w:rPr>
        <w:t>خاص راپاک کنید.درمورد الگوهاهم هردوممکن است.</w:t>
      </w:r>
    </w:p>
    <w:p w14:paraId="3D4E7007" w14:textId="77777777" w:rsidR="00666C0E" w:rsidRPr="009D5852" w:rsidRDefault="00666C0E" w:rsidP="00666C0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3 </w:t>
      </w:r>
      <w:r w:rsidR="00666E64" w:rsidRPr="009D5852">
        <w:rPr>
          <w:rFonts w:cs="B Lotus" w:hint="cs"/>
          <w:sz w:val="28"/>
          <w:szCs w:val="28"/>
          <w:rtl/>
          <w:lang w:bidi="fa-IR"/>
        </w:rPr>
        <w:t xml:space="preserve">روی </w:t>
      </w:r>
      <w:r w:rsidR="00666E64" w:rsidRPr="009D5852">
        <w:rPr>
          <w:rFonts w:cs="B Lotus"/>
          <w:sz w:val="28"/>
          <w:szCs w:val="28"/>
          <w:lang w:bidi="fa-IR"/>
        </w:rPr>
        <w:t>Accept</w:t>
      </w:r>
      <w:r w:rsidR="000E7173" w:rsidRPr="009D5852">
        <w:rPr>
          <w:rFonts w:cs="B Lotus" w:hint="cs"/>
          <w:sz w:val="28"/>
          <w:szCs w:val="28"/>
          <w:rtl/>
          <w:lang w:bidi="fa-IR"/>
        </w:rPr>
        <w:t xml:space="preserve"> کلیک کنیدومنتظربمانیدتانرم افزارهاپاک شوند</w:t>
      </w:r>
      <w:r w:rsidR="003232A1" w:rsidRPr="009D5852">
        <w:rPr>
          <w:rFonts w:cs="B Lotus" w:hint="cs"/>
          <w:sz w:val="28"/>
          <w:szCs w:val="28"/>
          <w:rtl/>
          <w:lang w:bidi="fa-IR"/>
        </w:rPr>
        <w:t>ویااگر</w:t>
      </w:r>
      <w:proofErr w:type="spellStart"/>
      <w:r w:rsidR="003232A1"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="003232A1" w:rsidRPr="009D5852">
        <w:rPr>
          <w:rFonts w:cs="B Lotus" w:hint="cs"/>
          <w:sz w:val="28"/>
          <w:szCs w:val="28"/>
          <w:rtl/>
          <w:lang w:bidi="fa-IR"/>
        </w:rPr>
        <w:t xml:space="preserve"> ازوابستگی هاایراد گرفت آنهارابرطرف کنید.</w:t>
      </w:r>
    </w:p>
    <w:p w14:paraId="052C8959" w14:textId="77777777" w:rsidR="00342C84" w:rsidRPr="009D5852" w:rsidRDefault="00342C84" w:rsidP="00342C84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برای محیط گنوم :</w:t>
      </w:r>
    </w:p>
    <w:p w14:paraId="189DD5C7" w14:textId="77777777" w:rsidR="00342C84" w:rsidRPr="009D5852" w:rsidRDefault="00172E56" w:rsidP="00342C84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1 نرم افزاری راکه می خواهیدپاک کنیدرابااستفاده ازقسمت </w:t>
      </w:r>
      <w:r w:rsidRPr="009D5852">
        <w:rPr>
          <w:rFonts w:cs="B Lotus"/>
          <w:sz w:val="28"/>
          <w:szCs w:val="28"/>
          <w:lang w:bidi="fa-IR"/>
        </w:rPr>
        <w:t>search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که دربخش نصب نرم افزارتوضیح داده شدپیداکنید.</w:t>
      </w:r>
    </w:p>
    <w:p w14:paraId="7A1F00D7" w14:textId="77777777" w:rsidR="00172E56" w:rsidRPr="009D5852" w:rsidRDefault="00172E56" w:rsidP="00172E56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2 </w:t>
      </w:r>
      <w:r w:rsidR="000D49DF" w:rsidRPr="009D5852">
        <w:rPr>
          <w:rFonts w:cs="B Lotus" w:hint="cs"/>
          <w:sz w:val="28"/>
          <w:szCs w:val="28"/>
          <w:rtl/>
          <w:lang w:bidi="fa-IR"/>
        </w:rPr>
        <w:t xml:space="preserve">درقسمت </w:t>
      </w:r>
      <w:r w:rsidR="000D49DF" w:rsidRPr="009D5852">
        <w:rPr>
          <w:rFonts w:cs="B Lotus"/>
          <w:sz w:val="28"/>
          <w:szCs w:val="28"/>
          <w:lang w:bidi="fa-IR"/>
        </w:rPr>
        <w:t>Packages Listing</w:t>
      </w:r>
      <w:r w:rsidR="000D49DF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834156" w:rsidRPr="009D5852">
        <w:rPr>
          <w:rFonts w:cs="B Lotus" w:hint="cs"/>
          <w:sz w:val="28"/>
          <w:szCs w:val="28"/>
          <w:rtl/>
          <w:lang w:bidi="fa-IR"/>
        </w:rPr>
        <w:t>بسته هایی راکه می خواهیدپاک شوندراانتخاب کنید.اگرمی خواهیدهمه رابایک کلیک انتخاب کنیددر</w:t>
      </w:r>
      <w:r w:rsidR="00834156" w:rsidRPr="009D5852">
        <w:rPr>
          <w:rFonts w:cs="B Lotus"/>
          <w:sz w:val="28"/>
          <w:szCs w:val="28"/>
          <w:lang w:bidi="fa-IR"/>
        </w:rPr>
        <w:t>Packages Listing</w:t>
      </w:r>
      <w:r w:rsidR="00834156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A94E80" w:rsidRPr="009D5852">
        <w:rPr>
          <w:rFonts w:cs="B Lotus" w:hint="cs"/>
          <w:sz w:val="28"/>
          <w:szCs w:val="28"/>
          <w:rtl/>
          <w:lang w:bidi="fa-IR"/>
        </w:rPr>
        <w:t xml:space="preserve">کلیک راست کنیدوگزینه </w:t>
      </w:r>
      <w:r w:rsidR="00A94E80" w:rsidRPr="009D5852">
        <w:rPr>
          <w:rFonts w:cs="B Lotus"/>
          <w:sz w:val="28"/>
          <w:szCs w:val="28"/>
          <w:lang w:bidi="fa-IR"/>
        </w:rPr>
        <w:t>Select All</w:t>
      </w:r>
      <w:r w:rsidR="00A94E80" w:rsidRPr="009D5852">
        <w:rPr>
          <w:rFonts w:cs="B Lotus" w:hint="cs"/>
          <w:sz w:val="28"/>
          <w:szCs w:val="28"/>
          <w:rtl/>
          <w:lang w:bidi="fa-IR"/>
        </w:rPr>
        <w:t xml:space="preserve"> راانتخاب کنید.</w:t>
      </w:r>
    </w:p>
    <w:p w14:paraId="1270383C" w14:textId="77777777" w:rsidR="00CC136D" w:rsidRPr="009D5852" w:rsidRDefault="00CC136D" w:rsidP="00CC136D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3 </w:t>
      </w:r>
      <w:r w:rsidR="00C35EFC" w:rsidRPr="009D5852">
        <w:rPr>
          <w:rFonts w:cs="B Lotus" w:hint="cs"/>
          <w:sz w:val="28"/>
          <w:szCs w:val="28"/>
          <w:rtl/>
          <w:lang w:bidi="fa-IR"/>
        </w:rPr>
        <w:t xml:space="preserve">روی </w:t>
      </w:r>
      <w:r w:rsidR="00C35EFC" w:rsidRPr="009D5852">
        <w:rPr>
          <w:rFonts w:cs="B Lotus"/>
          <w:sz w:val="28"/>
          <w:szCs w:val="28"/>
          <w:lang w:bidi="fa-IR"/>
        </w:rPr>
        <w:t>Remove</w:t>
      </w:r>
      <w:r w:rsidR="00C35EFC" w:rsidRPr="009D5852">
        <w:rPr>
          <w:rFonts w:cs="B Lotus" w:hint="cs"/>
          <w:sz w:val="28"/>
          <w:szCs w:val="28"/>
          <w:rtl/>
          <w:lang w:bidi="fa-IR"/>
        </w:rPr>
        <w:t xml:space="preserve"> کلیک کنید.</w:t>
      </w:r>
    </w:p>
    <w:p w14:paraId="762A207F" w14:textId="52730DFC" w:rsidR="006B056B" w:rsidRPr="009D5852" w:rsidRDefault="006B056B" w:rsidP="00A917B0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اگرشماسعی کنیدبسته ای </w:t>
      </w:r>
      <w:r w:rsidR="00406E91" w:rsidRPr="009D5852">
        <w:rPr>
          <w:rFonts w:cs="B Lotus" w:hint="cs"/>
          <w:sz w:val="28"/>
          <w:szCs w:val="28"/>
          <w:rtl/>
          <w:lang w:bidi="fa-IR"/>
        </w:rPr>
        <w:t>راپاک کنیدواین بسته برای اجراشدن یک بسته دیگرنیازباشد</w:t>
      </w:r>
      <w:r w:rsidR="00155CB9" w:rsidRPr="009D5852">
        <w:rPr>
          <w:rFonts w:cs="B Lotus" w:hint="cs"/>
          <w:sz w:val="28"/>
          <w:szCs w:val="28"/>
          <w:rtl/>
          <w:lang w:bidi="fa-IR"/>
        </w:rPr>
        <w:t>(نرم افزاری دیگروابسته به این بسته باشد)</w:t>
      </w:r>
      <w:r w:rsidR="00180C2B" w:rsidRPr="009D5852">
        <w:rPr>
          <w:rFonts w:cs="B Lotus" w:hint="cs"/>
          <w:sz w:val="28"/>
          <w:szCs w:val="28"/>
          <w:rtl/>
          <w:lang w:bidi="fa-IR"/>
        </w:rPr>
        <w:t xml:space="preserve">مدیرناسازگاری </w:t>
      </w:r>
      <w:r w:rsidR="00101973" w:rsidRPr="009D5852">
        <w:rPr>
          <w:rFonts w:cs="B Lotus" w:hint="cs"/>
          <w:sz w:val="28"/>
          <w:szCs w:val="28"/>
          <w:rtl/>
          <w:lang w:bidi="fa-IR"/>
        </w:rPr>
        <w:t>درموردوابستگی اخطارمی دهدو شمابایدآن</w:t>
      </w:r>
      <w:r w:rsidR="00452FDF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101973" w:rsidRPr="009D5852">
        <w:rPr>
          <w:rFonts w:cs="B Lotus" w:hint="cs"/>
          <w:sz w:val="28"/>
          <w:szCs w:val="28"/>
          <w:rtl/>
          <w:lang w:bidi="fa-IR"/>
        </w:rPr>
        <w:t>را</w:t>
      </w:r>
      <w:r w:rsidR="0007408B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101973" w:rsidRPr="009D5852">
        <w:rPr>
          <w:rFonts w:cs="B Lotus" w:hint="cs"/>
          <w:sz w:val="28"/>
          <w:szCs w:val="28"/>
          <w:rtl/>
          <w:lang w:bidi="fa-IR"/>
        </w:rPr>
        <w:t>رفع کنید</w:t>
      </w:r>
      <w:r w:rsidR="005D3883" w:rsidRPr="009D5852">
        <w:rPr>
          <w:rFonts w:cs="B Lotus" w:hint="cs"/>
          <w:sz w:val="28"/>
          <w:szCs w:val="28"/>
          <w:rtl/>
          <w:lang w:bidi="fa-IR"/>
        </w:rPr>
        <w:t>.</w:t>
      </w:r>
    </w:p>
    <w:p w14:paraId="492DAC03" w14:textId="77777777" w:rsidR="005D3883" w:rsidRPr="009D5852" w:rsidRDefault="005D3883" w:rsidP="005D3883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وقتی همه ناسازگاری هارفع شدندبسته برای پاک شدن درقاب </w:t>
      </w:r>
      <w:r w:rsidRPr="009D5852">
        <w:rPr>
          <w:rFonts w:cs="B Lotus"/>
          <w:sz w:val="28"/>
          <w:szCs w:val="28"/>
          <w:lang w:bidi="fa-IR"/>
        </w:rPr>
        <w:t>Changes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6F2B46" w:rsidRPr="009D5852">
        <w:rPr>
          <w:rFonts w:cs="B Lotus" w:hint="cs"/>
          <w:sz w:val="28"/>
          <w:szCs w:val="28"/>
          <w:rtl/>
          <w:lang w:bidi="fa-IR"/>
        </w:rPr>
        <w:t>درقسمت راست لیست می شود.</w:t>
      </w:r>
    </w:p>
    <w:p w14:paraId="782CBCF0" w14:textId="77777777" w:rsidR="006733B7" w:rsidRPr="009D5852" w:rsidRDefault="006733B7" w:rsidP="006733B7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4 روی </w:t>
      </w:r>
      <w:r w:rsidRPr="009D5852">
        <w:rPr>
          <w:rFonts w:cs="B Lotus"/>
          <w:sz w:val="28"/>
          <w:szCs w:val="28"/>
          <w:lang w:bidi="fa-IR"/>
        </w:rPr>
        <w:t>Apply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برای انجام همه عملیات کلیک کنید.</w:t>
      </w:r>
    </w:p>
    <w:p w14:paraId="675938D3" w14:textId="77777777" w:rsidR="003615FB" w:rsidRPr="009D5852" w:rsidRDefault="00E71475" w:rsidP="003615FB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3-3 </w:t>
      </w:r>
      <w:r w:rsidR="003615FB" w:rsidRPr="009D5852">
        <w:rPr>
          <w:rFonts w:cs="B Lotus" w:hint="cs"/>
          <w:sz w:val="36"/>
          <w:szCs w:val="36"/>
          <w:rtl/>
          <w:lang w:bidi="fa-IR"/>
        </w:rPr>
        <w:t>به روز نگه داشتن سیستم</w:t>
      </w:r>
    </w:p>
    <w:p w14:paraId="64E5D73C" w14:textId="70508B77" w:rsidR="009B63F9" w:rsidRPr="009D5852" w:rsidRDefault="00C9195A" w:rsidP="00A917B0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>وقتی ما</w:t>
      </w:r>
      <w:proofErr w:type="spellStart"/>
      <w:r w:rsidRPr="009D5852">
        <w:rPr>
          <w:rFonts w:cs="B Lotus"/>
          <w:sz w:val="28"/>
          <w:szCs w:val="28"/>
          <w:lang w:bidi="fa-IR"/>
        </w:rPr>
        <w:t>openSUSE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رابابسته های دلخواه روی سیستم </w:t>
      </w:r>
      <w:r w:rsidR="00F76260" w:rsidRPr="009D5852">
        <w:rPr>
          <w:rFonts w:cs="B Lotus" w:hint="cs"/>
          <w:sz w:val="28"/>
          <w:szCs w:val="28"/>
          <w:rtl/>
          <w:lang w:bidi="fa-IR"/>
        </w:rPr>
        <w:t>خودنصب می کنیم</w:t>
      </w:r>
      <w:r w:rsidR="00405A15" w:rsidRPr="009D5852">
        <w:rPr>
          <w:rFonts w:cs="B Lotus" w:hint="cs"/>
          <w:sz w:val="28"/>
          <w:szCs w:val="28"/>
          <w:rtl/>
          <w:lang w:bidi="fa-IR"/>
        </w:rPr>
        <w:t xml:space="preserve"> بعدازمدتی ممکن است برای بسته های خاصی </w:t>
      </w:r>
      <w:r w:rsidR="005E21DA" w:rsidRPr="009D5852">
        <w:rPr>
          <w:rFonts w:cs="B Lotus" w:hint="cs"/>
          <w:sz w:val="28"/>
          <w:szCs w:val="28"/>
          <w:rtl/>
          <w:lang w:bidi="fa-IR"/>
        </w:rPr>
        <w:t>حفره های</w:t>
      </w:r>
      <w:r w:rsidR="00405A15" w:rsidRPr="009D5852">
        <w:rPr>
          <w:rFonts w:cs="B Lotus" w:hint="cs"/>
          <w:sz w:val="28"/>
          <w:szCs w:val="28"/>
          <w:rtl/>
          <w:lang w:bidi="fa-IR"/>
        </w:rPr>
        <w:t xml:space="preserve"> امنیتی</w:t>
      </w:r>
      <w:r w:rsidR="00A917B0">
        <w:rPr>
          <w:rFonts w:cs="B Lotus" w:hint="cs"/>
          <w:sz w:val="28"/>
          <w:szCs w:val="28"/>
          <w:rtl/>
          <w:lang w:bidi="fa-IR"/>
        </w:rPr>
        <w:t xml:space="preserve"> </w:t>
      </w:r>
      <w:r w:rsidR="00405A15" w:rsidRPr="009D5852">
        <w:rPr>
          <w:rFonts w:cs="B Lotus" w:hint="cs"/>
          <w:sz w:val="28"/>
          <w:szCs w:val="28"/>
          <w:rtl/>
          <w:lang w:bidi="fa-IR"/>
        </w:rPr>
        <w:t>پیداشود</w:t>
      </w:r>
      <w:r w:rsidR="00736F32" w:rsidRPr="009D5852">
        <w:rPr>
          <w:rFonts w:cs="B Lotus" w:hint="cs"/>
          <w:sz w:val="28"/>
          <w:szCs w:val="28"/>
          <w:rtl/>
          <w:lang w:bidi="fa-IR"/>
        </w:rPr>
        <w:t xml:space="preserve">دراین صورت به سرعت توسعه گران </w:t>
      </w:r>
      <w:proofErr w:type="spellStart"/>
      <w:r w:rsidR="00736F32" w:rsidRPr="009D5852">
        <w:rPr>
          <w:rFonts w:cs="B Lotus"/>
          <w:sz w:val="28"/>
          <w:szCs w:val="28"/>
          <w:lang w:bidi="fa-IR"/>
        </w:rPr>
        <w:t>openSUSE</w:t>
      </w:r>
      <w:proofErr w:type="spellEnd"/>
      <w:r w:rsidR="00736F32" w:rsidRPr="009D5852">
        <w:rPr>
          <w:rFonts w:cs="B Lotus" w:hint="cs"/>
          <w:sz w:val="28"/>
          <w:szCs w:val="28"/>
          <w:rtl/>
          <w:lang w:bidi="fa-IR"/>
        </w:rPr>
        <w:t xml:space="preserve"> شروع به تهیه وصله های امنیتی می کنند</w:t>
      </w:r>
      <w:r w:rsidR="00D05C8F" w:rsidRPr="009D5852">
        <w:rPr>
          <w:rFonts w:cs="B Lotus" w:hint="cs"/>
          <w:sz w:val="28"/>
          <w:szCs w:val="28"/>
          <w:rtl/>
          <w:lang w:bidi="fa-IR"/>
        </w:rPr>
        <w:t>ووقتی این وصله هاآماده شدبرای عموم عرضه می کنند</w:t>
      </w:r>
      <w:r w:rsidR="00726435" w:rsidRPr="009D5852">
        <w:rPr>
          <w:rFonts w:cs="B Lotus" w:hint="cs"/>
          <w:sz w:val="28"/>
          <w:szCs w:val="28"/>
          <w:rtl/>
          <w:lang w:bidi="fa-IR"/>
        </w:rPr>
        <w:t xml:space="preserve">واگرشمابه اینترنت وصل باشیداپلت هایی که درهردومحیط </w:t>
      </w:r>
      <w:r w:rsidR="00726435" w:rsidRPr="009D5852">
        <w:rPr>
          <w:rFonts w:cs="B Lotus"/>
          <w:sz w:val="28"/>
          <w:szCs w:val="28"/>
          <w:lang w:bidi="fa-IR"/>
        </w:rPr>
        <w:t>KDE</w:t>
      </w:r>
      <w:r w:rsidR="00726435" w:rsidRPr="009D5852">
        <w:rPr>
          <w:rFonts w:cs="B Lotus" w:hint="cs"/>
          <w:sz w:val="28"/>
          <w:szCs w:val="28"/>
          <w:rtl/>
          <w:lang w:bidi="fa-IR"/>
        </w:rPr>
        <w:t>و</w:t>
      </w:r>
      <w:r w:rsidR="00726435" w:rsidRPr="009D5852">
        <w:rPr>
          <w:rFonts w:cs="B Lotus"/>
          <w:sz w:val="28"/>
          <w:szCs w:val="28"/>
          <w:lang w:bidi="fa-IR"/>
        </w:rPr>
        <w:t>GNOME</w:t>
      </w:r>
      <w:r w:rsidR="00726435" w:rsidRPr="009D5852">
        <w:rPr>
          <w:rFonts w:cs="B Lotus" w:hint="cs"/>
          <w:sz w:val="28"/>
          <w:szCs w:val="28"/>
          <w:rtl/>
          <w:lang w:bidi="fa-IR"/>
        </w:rPr>
        <w:t xml:space="preserve"> وجودداردشماراازوجوداین </w:t>
      </w:r>
      <w:r w:rsidR="00DF69BB" w:rsidRPr="009D5852">
        <w:rPr>
          <w:rFonts w:cs="B Lotus" w:hint="cs"/>
          <w:sz w:val="28"/>
          <w:szCs w:val="28"/>
          <w:rtl/>
          <w:lang w:bidi="fa-IR"/>
        </w:rPr>
        <w:t>وصله هاآگاه می کنندکه می توانیدباچندکلیک نصب کنید.</w:t>
      </w:r>
    </w:p>
    <w:p w14:paraId="607EF7CE" w14:textId="77777777" w:rsidR="00DF69BB" w:rsidRPr="009D5852" w:rsidRDefault="00E30083" w:rsidP="00DF69BB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3-4 </w:t>
      </w:r>
      <w:r w:rsidR="00E14123" w:rsidRPr="009D5852">
        <w:rPr>
          <w:rFonts w:cs="B Lotus" w:hint="cs"/>
          <w:sz w:val="36"/>
          <w:szCs w:val="36"/>
          <w:rtl/>
          <w:lang w:bidi="fa-IR"/>
        </w:rPr>
        <w:t xml:space="preserve">استفاده ازاپلت به روزرسان </w:t>
      </w:r>
      <w:r w:rsidR="00E14123" w:rsidRPr="009D5852">
        <w:rPr>
          <w:rFonts w:cs="B Lotus"/>
          <w:sz w:val="36"/>
          <w:szCs w:val="36"/>
          <w:lang w:bidi="fa-IR"/>
        </w:rPr>
        <w:t>KDE</w:t>
      </w:r>
    </w:p>
    <w:p w14:paraId="01F57FF8" w14:textId="5D035362" w:rsidR="00E14123" w:rsidRPr="009D5852" w:rsidRDefault="00DD79BE" w:rsidP="00A917B0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اجتماع </w:t>
      </w:r>
      <w:proofErr w:type="spellStart"/>
      <w:r w:rsidRPr="009D5852">
        <w:rPr>
          <w:rFonts w:cs="B Lotus"/>
          <w:sz w:val="28"/>
          <w:szCs w:val="28"/>
          <w:lang w:bidi="fa-IR"/>
        </w:rPr>
        <w:t>openSUSE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D96A4B" w:rsidRPr="009D5852">
        <w:rPr>
          <w:rFonts w:cs="B Lotus" w:hint="cs"/>
          <w:sz w:val="28"/>
          <w:szCs w:val="28"/>
          <w:rtl/>
          <w:lang w:bidi="fa-IR"/>
        </w:rPr>
        <w:t>علاوه بروصله های امنیتی بسته ها،</w:t>
      </w:r>
      <w:r w:rsidR="00D31BE1" w:rsidRPr="009D5852">
        <w:rPr>
          <w:rFonts w:cs="B Lotus" w:hint="cs"/>
          <w:sz w:val="28"/>
          <w:szCs w:val="28"/>
          <w:rtl/>
          <w:lang w:bidi="fa-IR"/>
        </w:rPr>
        <w:t xml:space="preserve"> به روزرسانی به</w:t>
      </w:r>
      <w:r w:rsidR="006A3AF5" w:rsidRPr="009D5852">
        <w:rPr>
          <w:rFonts w:cs="B Lotus" w:hint="cs"/>
          <w:sz w:val="28"/>
          <w:szCs w:val="28"/>
          <w:rtl/>
          <w:lang w:bidi="fa-IR"/>
        </w:rPr>
        <w:t xml:space="preserve"> نسخه های جدیداز </w:t>
      </w:r>
      <w:r w:rsidR="00D31BE1" w:rsidRPr="009D5852">
        <w:rPr>
          <w:rFonts w:cs="B Lotus" w:hint="cs"/>
          <w:sz w:val="28"/>
          <w:szCs w:val="28"/>
          <w:rtl/>
          <w:lang w:bidi="fa-IR"/>
        </w:rPr>
        <w:t>یک نرم افزارخاص راهم فراهم می کند</w:t>
      </w:r>
      <w:r w:rsidR="00346D82" w:rsidRPr="009D5852">
        <w:rPr>
          <w:rFonts w:cs="B Lotus" w:hint="cs"/>
          <w:sz w:val="28"/>
          <w:szCs w:val="28"/>
          <w:rtl/>
          <w:lang w:bidi="fa-IR"/>
        </w:rPr>
        <w:t>.</w:t>
      </w:r>
      <w:r w:rsidR="006802B1" w:rsidRPr="009D5852">
        <w:rPr>
          <w:rFonts w:cs="B Lotus" w:hint="cs"/>
          <w:sz w:val="28"/>
          <w:szCs w:val="28"/>
          <w:rtl/>
          <w:lang w:bidi="fa-IR"/>
        </w:rPr>
        <w:t xml:space="preserve">اپلت به روزرسان </w:t>
      </w:r>
      <w:r w:rsidR="00AF283A" w:rsidRPr="009D5852">
        <w:rPr>
          <w:rFonts w:cs="B Lotus" w:hint="cs"/>
          <w:sz w:val="28"/>
          <w:szCs w:val="28"/>
          <w:rtl/>
          <w:lang w:bidi="fa-IR"/>
        </w:rPr>
        <w:t xml:space="preserve">لیست تمام بسته های نصب شده روی </w:t>
      </w:r>
      <w:r w:rsidR="004856AD" w:rsidRPr="009D5852">
        <w:rPr>
          <w:rFonts w:cs="B Lotus" w:hint="cs"/>
          <w:sz w:val="28"/>
          <w:szCs w:val="28"/>
          <w:rtl/>
          <w:lang w:bidi="fa-IR"/>
        </w:rPr>
        <w:t>سیستم رانگه می د</w:t>
      </w:r>
      <w:r w:rsidR="008A2BB9" w:rsidRPr="009D5852">
        <w:rPr>
          <w:rFonts w:cs="B Lotus" w:hint="cs"/>
          <w:sz w:val="28"/>
          <w:szCs w:val="28"/>
          <w:rtl/>
          <w:lang w:bidi="fa-IR"/>
        </w:rPr>
        <w:t>اردوهروقت نسخه جدیدی ازبسته پیداشودبه شمااطلاع می دهد</w:t>
      </w:r>
      <w:r w:rsidR="004672BF" w:rsidRPr="009D5852">
        <w:rPr>
          <w:rFonts w:cs="B Lotus" w:hint="cs"/>
          <w:sz w:val="28"/>
          <w:szCs w:val="28"/>
          <w:rtl/>
          <w:lang w:bidi="fa-IR"/>
        </w:rPr>
        <w:t>.عل</w:t>
      </w:r>
      <w:r w:rsidR="004856AD" w:rsidRPr="009D5852">
        <w:rPr>
          <w:rFonts w:cs="B Lotus" w:hint="cs"/>
          <w:sz w:val="28"/>
          <w:szCs w:val="28"/>
          <w:rtl/>
          <w:lang w:bidi="fa-IR"/>
        </w:rPr>
        <w:t>اوه براین این اپلت می تواند</w:t>
      </w:r>
      <w:r w:rsidR="004672BF" w:rsidRPr="009D5852">
        <w:rPr>
          <w:rFonts w:cs="B Lotus" w:hint="cs"/>
          <w:sz w:val="28"/>
          <w:szCs w:val="28"/>
          <w:rtl/>
          <w:lang w:bidi="fa-IR"/>
        </w:rPr>
        <w:t xml:space="preserve">راه اندازهای مناسب </w:t>
      </w:r>
      <w:r w:rsidR="000272AC" w:rsidRPr="009D5852">
        <w:rPr>
          <w:rFonts w:cs="B Lotus" w:hint="cs"/>
          <w:sz w:val="28"/>
          <w:szCs w:val="28"/>
          <w:rtl/>
          <w:lang w:bidi="fa-IR"/>
        </w:rPr>
        <w:t>برای سخت اقزارهای جدیدی که به کامپیوتراضافه شدند</w:t>
      </w:r>
      <w:r w:rsidR="004856AD" w:rsidRPr="009D5852">
        <w:rPr>
          <w:rFonts w:cs="B Lotus" w:hint="cs"/>
          <w:sz w:val="28"/>
          <w:szCs w:val="28"/>
          <w:rtl/>
          <w:lang w:bidi="fa-IR"/>
        </w:rPr>
        <w:t>راهم پیداکند.</w:t>
      </w:r>
    </w:p>
    <w:p w14:paraId="423AF04F" w14:textId="77777777" w:rsidR="00CB36D8" w:rsidRPr="009D5852" w:rsidRDefault="0099017C" w:rsidP="00CB36D8">
      <w:pPr>
        <w:bidi/>
        <w:jc w:val="both"/>
        <w:rPr>
          <w:rFonts w:cs="B Lotus"/>
          <w:b/>
          <w:bCs/>
          <w:sz w:val="28"/>
          <w:szCs w:val="28"/>
          <w:rtl/>
          <w:lang w:bidi="fa-IR"/>
        </w:rPr>
      </w:pPr>
      <w:r w:rsidRPr="009D5852">
        <w:rPr>
          <w:rFonts w:cs="B Lotus" w:hint="cs"/>
          <w:b/>
          <w:bCs/>
          <w:sz w:val="28"/>
          <w:szCs w:val="28"/>
          <w:rtl/>
          <w:lang w:bidi="fa-IR"/>
        </w:rPr>
        <w:t>نکته :</w:t>
      </w:r>
      <w:r w:rsidR="0070632F" w:rsidRPr="009D5852">
        <w:rPr>
          <w:rFonts w:cs="B Lotus" w:hint="cs"/>
          <w:b/>
          <w:bCs/>
          <w:sz w:val="28"/>
          <w:szCs w:val="28"/>
          <w:rtl/>
          <w:lang w:bidi="fa-IR"/>
        </w:rPr>
        <w:t>فرق بین</w:t>
      </w:r>
      <w:r w:rsidRPr="009D5852">
        <w:rPr>
          <w:rFonts w:cs="B Lotus" w:hint="cs"/>
          <w:b/>
          <w:bCs/>
          <w:sz w:val="28"/>
          <w:szCs w:val="28"/>
          <w:rtl/>
          <w:lang w:bidi="fa-IR"/>
        </w:rPr>
        <w:t xml:space="preserve"> </w:t>
      </w:r>
      <w:r w:rsidR="008E5B4D" w:rsidRPr="009D5852">
        <w:rPr>
          <w:rFonts w:cs="B Lotus" w:hint="cs"/>
          <w:b/>
          <w:bCs/>
          <w:sz w:val="28"/>
          <w:szCs w:val="28"/>
          <w:rtl/>
          <w:lang w:bidi="fa-IR"/>
        </w:rPr>
        <w:t>وصله ها</w:t>
      </w:r>
      <w:r w:rsidR="0070632F" w:rsidRPr="009D5852">
        <w:rPr>
          <w:rFonts w:cs="B Lotus" w:hint="cs"/>
          <w:b/>
          <w:bCs/>
          <w:sz w:val="28"/>
          <w:szCs w:val="28"/>
          <w:rtl/>
          <w:lang w:bidi="fa-IR"/>
        </w:rPr>
        <w:t xml:space="preserve"> امنیتی و </w:t>
      </w:r>
      <w:r w:rsidR="005D3575" w:rsidRPr="009D5852">
        <w:rPr>
          <w:rFonts w:cs="B Lotus" w:hint="cs"/>
          <w:b/>
          <w:bCs/>
          <w:sz w:val="28"/>
          <w:szCs w:val="28"/>
          <w:rtl/>
          <w:lang w:bidi="fa-IR"/>
        </w:rPr>
        <w:t>نسخه های جدید</w:t>
      </w:r>
      <w:r w:rsidR="00805EB9" w:rsidRPr="009D5852">
        <w:rPr>
          <w:rFonts w:cs="B Lotus" w:hint="cs"/>
          <w:b/>
          <w:bCs/>
          <w:sz w:val="28"/>
          <w:szCs w:val="28"/>
          <w:rtl/>
          <w:lang w:bidi="fa-IR"/>
        </w:rPr>
        <w:t>نرم اف</w:t>
      </w:r>
      <w:r w:rsidR="0070632F" w:rsidRPr="009D5852">
        <w:rPr>
          <w:rFonts w:cs="B Lotus" w:hint="cs"/>
          <w:b/>
          <w:bCs/>
          <w:sz w:val="28"/>
          <w:szCs w:val="28"/>
          <w:rtl/>
          <w:lang w:bidi="fa-IR"/>
        </w:rPr>
        <w:t>زارها</w:t>
      </w:r>
    </w:p>
    <w:p w14:paraId="6A21EEC6" w14:textId="77777777" w:rsidR="005D3575" w:rsidRPr="009D5852" w:rsidRDefault="00FB6FBE" w:rsidP="005D3575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وصله هاکه توسط اجتماع </w:t>
      </w:r>
      <w:proofErr w:type="spellStart"/>
      <w:r w:rsidRPr="009D5852">
        <w:rPr>
          <w:rFonts w:cs="B Lotus"/>
          <w:sz w:val="28"/>
          <w:szCs w:val="28"/>
          <w:lang w:bidi="fa-IR"/>
        </w:rPr>
        <w:t>openSUSE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فراهم می شود</w:t>
      </w:r>
      <w:r w:rsidR="00C818D7" w:rsidRPr="009D5852">
        <w:rPr>
          <w:rFonts w:cs="B Lotus" w:hint="cs"/>
          <w:sz w:val="28"/>
          <w:szCs w:val="28"/>
          <w:rtl/>
          <w:lang w:bidi="fa-IR"/>
        </w:rPr>
        <w:t>حفره های امنیتی وخطاهای جدی نرم افزارهارا</w:t>
      </w:r>
      <w:r w:rsidR="002B1167" w:rsidRPr="009D5852">
        <w:rPr>
          <w:rFonts w:cs="B Lotus" w:hint="cs"/>
          <w:sz w:val="28"/>
          <w:szCs w:val="28"/>
          <w:rtl/>
          <w:lang w:bidi="fa-IR"/>
        </w:rPr>
        <w:t>برطرف می کندوهیچ امکان دیگری به نرم افزارنمی دهدویاآن رابه نسخه جدیدتربه روزنمی کند.</w:t>
      </w:r>
      <w:r w:rsidR="00AE33F3" w:rsidRPr="009D5852">
        <w:rPr>
          <w:rFonts w:cs="B Lotus" w:hint="cs"/>
          <w:sz w:val="28"/>
          <w:szCs w:val="28"/>
          <w:rtl/>
          <w:lang w:bidi="fa-IR"/>
        </w:rPr>
        <w:t>ازطرف دیگرنسخه جدیدنرم افزارهم حفره های امنیتی رابرطرف می کندوهم امکانات جدیدرابه برنامه اضافه می کند.</w:t>
      </w:r>
    </w:p>
    <w:p w14:paraId="32D21E3D" w14:textId="77777777" w:rsidR="002D33B9" w:rsidRPr="009D5852" w:rsidRDefault="00887B8D" w:rsidP="000E3501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اپلت به روزرسان در</w:t>
      </w:r>
      <w:r w:rsidR="00FB169B" w:rsidRPr="009D5852">
        <w:rPr>
          <w:rFonts w:cs="B Lotus"/>
          <w:sz w:val="28"/>
          <w:szCs w:val="28"/>
          <w:lang w:bidi="fa-IR"/>
        </w:rPr>
        <w:t>System Tray</w:t>
      </w:r>
      <w:r w:rsidR="00FB169B" w:rsidRPr="009D5852">
        <w:rPr>
          <w:rFonts w:cs="B Lotus" w:hint="cs"/>
          <w:sz w:val="28"/>
          <w:szCs w:val="28"/>
          <w:rtl/>
          <w:lang w:bidi="fa-IR"/>
        </w:rPr>
        <w:t>(درقسمت راست پنل)ساکن است وباهربارواردشدن به محیط به طورخودکار اجرامی شود.اگربه طورخودکاراجرانشدمی توانیدازم</w:t>
      </w:r>
      <w:r w:rsidR="000E3501" w:rsidRPr="009D5852">
        <w:rPr>
          <w:rFonts w:cs="B Lotus" w:hint="cs"/>
          <w:sz w:val="28"/>
          <w:szCs w:val="28"/>
          <w:rtl/>
          <w:lang w:bidi="fa-IR"/>
        </w:rPr>
        <w:t>سیر</w:t>
      </w:r>
      <w:r w:rsidR="00F56731" w:rsidRPr="009D5852">
        <w:rPr>
          <w:rFonts w:cs="B Lotus"/>
          <w:sz w:val="28"/>
          <w:szCs w:val="28"/>
          <w:lang w:bidi="fa-IR"/>
        </w:rPr>
        <w:t xml:space="preserve">Applications -&gt; System -&gt; Desktop Applet -&gt; </w:t>
      </w:r>
      <w:proofErr w:type="spellStart"/>
      <w:r w:rsidR="00D91F51" w:rsidRPr="009D5852">
        <w:rPr>
          <w:rFonts w:cs="B Lotus"/>
          <w:sz w:val="28"/>
          <w:szCs w:val="28"/>
          <w:lang w:bidi="fa-IR"/>
        </w:rPr>
        <w:t>kupdateapplet</w:t>
      </w:r>
      <w:proofErr w:type="spellEnd"/>
      <w:r w:rsidR="00D91F51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03016C" w:rsidRPr="009D5852">
        <w:rPr>
          <w:rFonts w:cs="B Lotus" w:hint="cs"/>
          <w:sz w:val="28"/>
          <w:szCs w:val="28"/>
          <w:rtl/>
          <w:lang w:bidi="fa-IR"/>
        </w:rPr>
        <w:t>می توانیداجراکنید</w:t>
      </w:r>
      <w:r w:rsidR="000A34BE" w:rsidRPr="009D5852">
        <w:rPr>
          <w:rFonts w:cs="B Lotus" w:hint="cs"/>
          <w:sz w:val="28"/>
          <w:szCs w:val="28"/>
          <w:rtl/>
          <w:lang w:bidi="fa-IR"/>
        </w:rPr>
        <w:t>.علائم این اپلت به شرح زیراست:</w:t>
      </w:r>
    </w:p>
    <w:p w14:paraId="41DECAC0" w14:textId="77777777" w:rsidR="000A34BE" w:rsidRPr="009D5852" w:rsidRDefault="00627129" w:rsidP="000A34BE">
      <w:pPr>
        <w:bidi/>
        <w:jc w:val="both"/>
        <w:rPr>
          <w:rFonts w:cs="B Lotus"/>
          <w:i/>
          <w:iCs/>
          <w:sz w:val="28"/>
          <w:szCs w:val="28"/>
          <w:rtl/>
          <w:lang w:bidi="fa-IR"/>
        </w:rPr>
      </w:pPr>
      <w:r w:rsidRPr="009D5852">
        <w:rPr>
          <w:rFonts w:cs="B Lotus" w:hint="cs"/>
          <w:i/>
          <w:iCs/>
          <w:sz w:val="28"/>
          <w:szCs w:val="28"/>
          <w:rtl/>
          <w:lang w:bidi="fa-IR"/>
        </w:rPr>
        <w:t>سرسبزآفتاب پرست بافلش های سبز</w:t>
      </w:r>
    </w:p>
    <w:p w14:paraId="1B14F142" w14:textId="77777777" w:rsidR="00627129" w:rsidRPr="009D5852" w:rsidRDefault="00EB2D20" w:rsidP="00627129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وصله ای موجودنیست.</w:t>
      </w:r>
      <w:r w:rsidR="00CB5624" w:rsidRPr="009D5852">
        <w:rPr>
          <w:rFonts w:cs="B Lotus" w:hint="cs"/>
          <w:sz w:val="28"/>
          <w:szCs w:val="28"/>
          <w:rtl/>
          <w:lang w:bidi="fa-IR"/>
        </w:rPr>
        <w:t>اگر</w:t>
      </w:r>
      <w:r w:rsidR="005A1B2F" w:rsidRPr="009D5852">
        <w:rPr>
          <w:rFonts w:cs="B Lotus" w:hint="cs"/>
          <w:sz w:val="28"/>
          <w:szCs w:val="28"/>
          <w:rtl/>
          <w:lang w:bidi="fa-IR"/>
        </w:rPr>
        <w:t>نسخه جدیدی ازنرم افزاری موجودباشد</w:t>
      </w:r>
      <w:r w:rsidR="00CD07CA" w:rsidRPr="009D5852">
        <w:rPr>
          <w:rFonts w:cs="B Lotus" w:hint="cs"/>
          <w:sz w:val="28"/>
          <w:szCs w:val="28"/>
          <w:rtl/>
          <w:lang w:bidi="fa-IR"/>
        </w:rPr>
        <w:t xml:space="preserve">باحرکت موس روی آیکن آن پنجره ای </w:t>
      </w:r>
      <w:r w:rsidR="001B1BE0" w:rsidRPr="009D5852">
        <w:rPr>
          <w:rFonts w:cs="B Lotus" w:hint="cs"/>
          <w:sz w:val="28"/>
          <w:szCs w:val="28"/>
          <w:rtl/>
          <w:lang w:bidi="fa-IR"/>
        </w:rPr>
        <w:t>نمایان می شود.</w:t>
      </w:r>
    </w:p>
    <w:p w14:paraId="0D782BB9" w14:textId="77777777" w:rsidR="00AE4E0C" w:rsidRPr="009D5852" w:rsidRDefault="00AE4E0C" w:rsidP="00AE4E0C">
      <w:pPr>
        <w:bidi/>
        <w:jc w:val="both"/>
        <w:rPr>
          <w:rFonts w:cs="B Lotus"/>
          <w:i/>
          <w:iCs/>
          <w:sz w:val="28"/>
          <w:szCs w:val="28"/>
          <w:rtl/>
          <w:lang w:bidi="fa-IR"/>
        </w:rPr>
      </w:pPr>
      <w:r w:rsidRPr="009D5852">
        <w:rPr>
          <w:rFonts w:cs="B Lotus" w:hint="cs"/>
          <w:i/>
          <w:iCs/>
          <w:sz w:val="28"/>
          <w:szCs w:val="28"/>
          <w:rtl/>
          <w:lang w:bidi="fa-IR"/>
        </w:rPr>
        <w:lastRenderedPageBreak/>
        <w:t>سرسبزآفتاب پرست بافلش های زرد</w:t>
      </w:r>
    </w:p>
    <w:p w14:paraId="56321B44" w14:textId="77777777" w:rsidR="00AE4E0C" w:rsidRPr="009D5852" w:rsidRDefault="00CD0AC0" w:rsidP="00AE4E0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اپلت مشغول است(برای مثال داردبه روزرسانی هاراچک می کندویادرحال نصب نرم افزاراست)</w:t>
      </w:r>
    </w:p>
    <w:p w14:paraId="5B4CEF58" w14:textId="77777777" w:rsidR="00A07845" w:rsidRPr="009D5852" w:rsidRDefault="00A07845" w:rsidP="00A07845">
      <w:pPr>
        <w:bidi/>
        <w:jc w:val="both"/>
        <w:rPr>
          <w:rFonts w:cs="B Lotus"/>
          <w:i/>
          <w:iCs/>
          <w:sz w:val="28"/>
          <w:szCs w:val="28"/>
          <w:rtl/>
          <w:lang w:bidi="fa-IR"/>
        </w:rPr>
      </w:pPr>
      <w:r w:rsidRPr="009D5852">
        <w:rPr>
          <w:rFonts w:cs="B Lotus" w:hint="cs"/>
          <w:i/>
          <w:iCs/>
          <w:sz w:val="28"/>
          <w:szCs w:val="28"/>
          <w:rtl/>
          <w:lang w:bidi="fa-IR"/>
        </w:rPr>
        <w:t>ستاره های قرمزبافلش</w:t>
      </w:r>
    </w:p>
    <w:p w14:paraId="3186F589" w14:textId="77777777" w:rsidR="00AE4E0C" w:rsidRPr="009D5852" w:rsidRDefault="00B81DF0" w:rsidP="00AE4E0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وصله های امنیتی موجوداست.</w:t>
      </w:r>
    </w:p>
    <w:p w14:paraId="21865832" w14:textId="77777777" w:rsidR="00BA50ED" w:rsidRPr="009D5852" w:rsidRDefault="00BA50ED" w:rsidP="00BA50ED">
      <w:pPr>
        <w:bidi/>
        <w:jc w:val="both"/>
        <w:rPr>
          <w:rFonts w:cs="B Lotus"/>
          <w:i/>
          <w:iCs/>
          <w:sz w:val="28"/>
          <w:szCs w:val="28"/>
          <w:rtl/>
          <w:lang w:bidi="fa-IR"/>
        </w:rPr>
      </w:pPr>
      <w:r w:rsidRPr="009D5852">
        <w:rPr>
          <w:rFonts w:cs="B Lotus" w:hint="cs"/>
          <w:i/>
          <w:iCs/>
          <w:sz w:val="28"/>
          <w:szCs w:val="28"/>
          <w:rtl/>
          <w:lang w:bidi="fa-IR"/>
        </w:rPr>
        <w:t>ستاره های نارنجی بافلش</w:t>
      </w:r>
    </w:p>
    <w:p w14:paraId="39F23E52" w14:textId="77777777" w:rsidR="00BA50ED" w:rsidRPr="009D5852" w:rsidRDefault="00E556D4" w:rsidP="00BA50ED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وصله های مهم موجوداست.</w:t>
      </w:r>
    </w:p>
    <w:p w14:paraId="1D4DA68F" w14:textId="77777777" w:rsidR="004748E1" w:rsidRPr="009D5852" w:rsidRDefault="004748E1" w:rsidP="004748E1">
      <w:pPr>
        <w:bidi/>
        <w:jc w:val="both"/>
        <w:rPr>
          <w:rFonts w:cs="B Lotus"/>
          <w:i/>
          <w:iCs/>
          <w:sz w:val="28"/>
          <w:szCs w:val="28"/>
          <w:rtl/>
          <w:lang w:bidi="fa-IR"/>
        </w:rPr>
      </w:pPr>
      <w:r w:rsidRPr="009D5852">
        <w:rPr>
          <w:rFonts w:cs="B Lotus" w:hint="cs"/>
          <w:i/>
          <w:iCs/>
          <w:sz w:val="28"/>
          <w:szCs w:val="28"/>
          <w:rtl/>
          <w:lang w:bidi="fa-IR"/>
        </w:rPr>
        <w:t>مربع آب بافلش</w:t>
      </w:r>
    </w:p>
    <w:p w14:paraId="46FB7C76" w14:textId="77777777" w:rsidR="004748E1" w:rsidRPr="009D5852" w:rsidRDefault="0056590A" w:rsidP="004748E1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وصله های جزئی موجوداست.</w:t>
      </w:r>
    </w:p>
    <w:p w14:paraId="38E2A3C4" w14:textId="77777777" w:rsidR="0056590A" w:rsidRPr="009D5852" w:rsidRDefault="00401D4C" w:rsidP="0056590A">
      <w:pPr>
        <w:bidi/>
        <w:jc w:val="both"/>
        <w:rPr>
          <w:rFonts w:cs="B Lotus"/>
          <w:i/>
          <w:iCs/>
          <w:sz w:val="28"/>
          <w:szCs w:val="28"/>
          <w:rtl/>
          <w:lang w:bidi="fa-IR"/>
        </w:rPr>
      </w:pPr>
      <w:r w:rsidRPr="009D5852">
        <w:rPr>
          <w:rFonts w:cs="B Lotus" w:hint="cs"/>
          <w:i/>
          <w:iCs/>
          <w:sz w:val="28"/>
          <w:szCs w:val="28"/>
          <w:rtl/>
          <w:lang w:bidi="fa-IR"/>
        </w:rPr>
        <w:t>مثلث زردبا</w:t>
      </w:r>
      <w:r w:rsidR="00C167E4" w:rsidRPr="009D5852">
        <w:rPr>
          <w:rFonts w:cs="B Lotus" w:hint="cs"/>
          <w:i/>
          <w:iCs/>
          <w:sz w:val="28"/>
          <w:szCs w:val="28"/>
          <w:rtl/>
          <w:lang w:bidi="fa-IR"/>
        </w:rPr>
        <w:t>علامت تعجب</w:t>
      </w:r>
    </w:p>
    <w:p w14:paraId="69B17B6E" w14:textId="77777777" w:rsidR="00C167E4" w:rsidRPr="009D5852" w:rsidRDefault="00C619FC" w:rsidP="00C167E4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خطایی رخ داده است </w:t>
      </w:r>
      <w:r w:rsidRPr="009D5852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معمولامواقعی که به اینترنت وصل نیستیدویاارتباط شمامشکل دارد.</w:t>
      </w:r>
    </w:p>
    <w:p w14:paraId="58D91402" w14:textId="77777777" w:rsidR="00472889" w:rsidRPr="009D5852" w:rsidRDefault="00472889" w:rsidP="00472889">
      <w:pPr>
        <w:bidi/>
        <w:jc w:val="both"/>
        <w:rPr>
          <w:rFonts w:cs="B Lotus"/>
          <w:i/>
          <w:iCs/>
          <w:sz w:val="28"/>
          <w:szCs w:val="28"/>
          <w:rtl/>
          <w:lang w:bidi="fa-IR"/>
        </w:rPr>
      </w:pPr>
      <w:r w:rsidRPr="009D5852">
        <w:rPr>
          <w:rFonts w:cs="B Lotus" w:hint="cs"/>
          <w:i/>
          <w:iCs/>
          <w:sz w:val="28"/>
          <w:szCs w:val="28"/>
          <w:rtl/>
          <w:lang w:bidi="fa-IR"/>
        </w:rPr>
        <w:t>دایره آبی باعلامت سوال</w:t>
      </w:r>
    </w:p>
    <w:p w14:paraId="1AE183E5" w14:textId="77777777" w:rsidR="00472889" w:rsidRPr="009D5852" w:rsidRDefault="00813D57" w:rsidP="00472889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مخازن به روزرسانی تعریف نشده است.</w:t>
      </w:r>
      <w:r w:rsidR="0073460A" w:rsidRPr="009D5852">
        <w:rPr>
          <w:rFonts w:cs="B Lotus" w:hint="cs"/>
          <w:sz w:val="28"/>
          <w:szCs w:val="28"/>
          <w:rtl/>
          <w:lang w:bidi="fa-IR"/>
        </w:rPr>
        <w:t>وقتی دراین حالت روی اپلت کلیک می کنید</w:t>
      </w:r>
      <w:r w:rsidR="00961C0C" w:rsidRPr="009D5852">
        <w:rPr>
          <w:rFonts w:cs="B Lotus" w:hint="cs"/>
          <w:sz w:val="28"/>
          <w:szCs w:val="28"/>
          <w:rtl/>
          <w:lang w:bidi="fa-IR"/>
        </w:rPr>
        <w:t>ازشمادرباره ی چک برای به روزرسانی سوال می شود</w:t>
      </w:r>
      <w:r w:rsidR="00E81ADA" w:rsidRPr="009D5852">
        <w:rPr>
          <w:rFonts w:cs="B Lotus" w:hint="cs"/>
          <w:sz w:val="28"/>
          <w:szCs w:val="28"/>
          <w:rtl/>
          <w:lang w:bidi="fa-IR"/>
        </w:rPr>
        <w:t>.اگرشماقبول کنید</w:t>
      </w:r>
      <w:r w:rsidR="001026E1" w:rsidRPr="009D5852">
        <w:rPr>
          <w:rFonts w:cs="B Lotus" w:hint="cs"/>
          <w:sz w:val="28"/>
          <w:szCs w:val="28"/>
          <w:rtl/>
          <w:lang w:bidi="fa-IR"/>
        </w:rPr>
        <w:t xml:space="preserve">ماژول </w:t>
      </w:r>
      <w:r w:rsidR="001026E1" w:rsidRPr="009D5852">
        <w:rPr>
          <w:rFonts w:cs="B Lotus"/>
          <w:sz w:val="28"/>
          <w:szCs w:val="28"/>
          <w:lang w:bidi="fa-IR"/>
        </w:rPr>
        <w:t>Online Update Configuration</w:t>
      </w:r>
      <w:r w:rsidR="001026E1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F03E4B" w:rsidRPr="009D5852">
        <w:rPr>
          <w:rFonts w:cs="B Lotus" w:hint="cs"/>
          <w:sz w:val="28"/>
          <w:szCs w:val="28"/>
          <w:rtl/>
          <w:lang w:bidi="fa-IR"/>
        </w:rPr>
        <w:t>اجرامی شود.</w:t>
      </w:r>
    </w:p>
    <w:p w14:paraId="588DA2A2" w14:textId="77777777" w:rsidR="00F03E4B" w:rsidRPr="009D5852" w:rsidRDefault="005F718B" w:rsidP="00F03E4B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3-5 </w:t>
      </w:r>
      <w:r w:rsidR="00B05D66" w:rsidRPr="009D5852">
        <w:rPr>
          <w:rFonts w:cs="B Lotus" w:hint="cs"/>
          <w:sz w:val="36"/>
          <w:szCs w:val="36"/>
          <w:rtl/>
          <w:lang w:bidi="fa-IR"/>
        </w:rPr>
        <w:t>نصب وصله ها</w:t>
      </w:r>
    </w:p>
    <w:p w14:paraId="4CA514C4" w14:textId="47AFF7F7" w:rsidR="004B37F4" w:rsidRPr="009D5852" w:rsidRDefault="00F37092" w:rsidP="00A917B0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هروقت اپلت ازوجودوصله هاخبردادروی آن کلیک چپ کنید</w:t>
      </w:r>
      <w:r w:rsidR="003029EB" w:rsidRPr="009D5852">
        <w:rPr>
          <w:rFonts w:cs="B Lotus" w:hint="cs"/>
          <w:sz w:val="28"/>
          <w:szCs w:val="28"/>
          <w:rtl/>
          <w:lang w:bidi="fa-IR"/>
        </w:rPr>
        <w:t>تاپنجره نصب نرم افزارهاظاهرشود</w:t>
      </w:r>
      <w:r w:rsidR="008B194D" w:rsidRPr="009D5852">
        <w:rPr>
          <w:rFonts w:cs="B Lotus" w:hint="cs"/>
          <w:sz w:val="28"/>
          <w:szCs w:val="28"/>
          <w:rtl/>
          <w:lang w:bidi="fa-IR"/>
        </w:rPr>
        <w:t>. آن تعدادوصله های امنیتی وتوصیه شده رالیست می کند.</w:t>
      </w:r>
      <w:r w:rsidR="00656FBC" w:rsidRPr="009D5852">
        <w:rPr>
          <w:rFonts w:cs="B Lotus" w:hint="cs"/>
          <w:sz w:val="28"/>
          <w:szCs w:val="28"/>
          <w:rtl/>
          <w:lang w:bidi="fa-IR"/>
        </w:rPr>
        <w:t>خیلی ازوصله هامانند</w:t>
      </w:r>
      <w:r w:rsidR="000B741B" w:rsidRPr="009D5852">
        <w:rPr>
          <w:rFonts w:cs="B Lotus" w:hint="cs"/>
          <w:sz w:val="28"/>
          <w:szCs w:val="28"/>
          <w:rtl/>
          <w:lang w:bidi="fa-IR"/>
        </w:rPr>
        <w:t>کرنل های جدید نیازبه راه اندازی دوباره سیستم دارند</w:t>
      </w:r>
      <w:r w:rsidR="00D86B13" w:rsidRPr="009D5852">
        <w:rPr>
          <w:rFonts w:cs="B Lotus" w:hint="cs"/>
          <w:sz w:val="28"/>
          <w:szCs w:val="28"/>
          <w:rtl/>
          <w:lang w:bidi="fa-IR"/>
        </w:rPr>
        <w:t xml:space="preserve">.برای ردکردن این به روزرسانی دراین زمان تیک گزینه </w:t>
      </w:r>
      <w:r w:rsidR="00D86B13" w:rsidRPr="009D5852">
        <w:rPr>
          <w:rFonts w:cs="B Lotus"/>
          <w:sz w:val="28"/>
          <w:szCs w:val="28"/>
          <w:lang w:bidi="fa-IR"/>
        </w:rPr>
        <w:t>Do not Install Updates that’s Require a Restart</w:t>
      </w:r>
      <w:r w:rsidR="00A917B0">
        <w:rPr>
          <w:rFonts w:cs="B Lotus" w:hint="cs"/>
          <w:sz w:val="28"/>
          <w:szCs w:val="28"/>
          <w:rtl/>
          <w:lang w:bidi="fa-IR"/>
        </w:rPr>
        <w:t xml:space="preserve">.برای به روزرسانی سیستم روی </w:t>
      </w:r>
      <w:r w:rsidR="00D86B13" w:rsidRPr="009D5852">
        <w:rPr>
          <w:rFonts w:cs="B Lotus"/>
          <w:sz w:val="28"/>
          <w:szCs w:val="28"/>
          <w:lang w:bidi="fa-IR"/>
        </w:rPr>
        <w:t>Instal</w:t>
      </w:r>
      <w:r w:rsidR="00A917B0">
        <w:rPr>
          <w:rFonts w:cs="B Lotus"/>
          <w:sz w:val="28"/>
          <w:szCs w:val="28"/>
          <w:lang w:bidi="fa-IR"/>
        </w:rPr>
        <w:t>l</w:t>
      </w:r>
      <w:r w:rsidR="004B37F4" w:rsidRPr="009D5852">
        <w:rPr>
          <w:rFonts w:cs="B Lotus" w:hint="cs"/>
          <w:sz w:val="28"/>
          <w:szCs w:val="28"/>
          <w:rtl/>
          <w:lang w:bidi="fa-IR"/>
        </w:rPr>
        <w:t xml:space="preserve"> کلیک کنید.</w:t>
      </w:r>
    </w:p>
    <w:p w14:paraId="741A7CF7" w14:textId="77777777" w:rsidR="00F55867" w:rsidRPr="009D5852" w:rsidRDefault="004B37F4" w:rsidP="004B37F4">
      <w:pPr>
        <w:bidi/>
        <w:jc w:val="center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noProof/>
          <w:sz w:val="28"/>
          <w:szCs w:val="28"/>
          <w:rtl/>
          <w:lang w:bidi="fa-IR"/>
        </w:rPr>
        <w:lastRenderedPageBreak/>
        <w:drawing>
          <wp:inline distT="0" distB="0" distL="0" distR="0" wp14:editId="7BD0FEA4">
            <wp:extent cx="4029075" cy="1219200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900CC" w14:textId="77777777" w:rsidR="004B37F4" w:rsidRPr="009D5852" w:rsidRDefault="00E3192A" w:rsidP="004B37F4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باکلیک روی </w:t>
      </w:r>
      <w:r w:rsidRPr="009D5852">
        <w:rPr>
          <w:rFonts w:cs="B Lotus"/>
          <w:sz w:val="28"/>
          <w:szCs w:val="28"/>
          <w:lang w:bidi="fa-IR"/>
        </w:rPr>
        <w:t>Details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325717" w:rsidRPr="009D5852">
        <w:rPr>
          <w:rFonts w:cs="B Lotus" w:hint="cs"/>
          <w:sz w:val="28"/>
          <w:szCs w:val="28"/>
          <w:rtl/>
          <w:lang w:bidi="fa-IR"/>
        </w:rPr>
        <w:t>می توانیدجزئیات بیشتری ازوصله هاراببینیدو</w:t>
      </w:r>
      <w:r w:rsidR="00E46E84" w:rsidRPr="009D5852">
        <w:rPr>
          <w:rFonts w:cs="B Lotus" w:hint="cs"/>
          <w:sz w:val="28"/>
          <w:szCs w:val="28"/>
          <w:rtl/>
          <w:lang w:bidi="fa-IR"/>
        </w:rPr>
        <w:t>همچنین بسته هایی که می خواهیدنصب شوندراتغییردهید.</w:t>
      </w:r>
      <w:r w:rsidR="009A1D82" w:rsidRPr="009D5852">
        <w:rPr>
          <w:rFonts w:cs="B Lotus" w:hint="cs"/>
          <w:sz w:val="28"/>
          <w:szCs w:val="28"/>
          <w:rtl/>
          <w:lang w:bidi="fa-IR"/>
        </w:rPr>
        <w:t xml:space="preserve">درآخرباکلیک روی </w:t>
      </w:r>
      <w:r w:rsidR="009A1D82" w:rsidRPr="009D5852">
        <w:rPr>
          <w:rFonts w:cs="B Lotus"/>
          <w:sz w:val="28"/>
          <w:szCs w:val="28"/>
          <w:lang w:bidi="fa-IR"/>
        </w:rPr>
        <w:t>Install</w:t>
      </w:r>
      <w:r w:rsidR="009A1D82" w:rsidRPr="009D5852">
        <w:rPr>
          <w:rFonts w:cs="B Lotus" w:hint="cs"/>
          <w:sz w:val="28"/>
          <w:szCs w:val="28"/>
          <w:rtl/>
          <w:lang w:bidi="fa-IR"/>
        </w:rPr>
        <w:t xml:space="preserve"> کارنصب راانجام دهید.</w:t>
      </w:r>
    </w:p>
    <w:p w14:paraId="20E06FB2" w14:textId="77777777" w:rsidR="00F640A3" w:rsidRPr="009D5852" w:rsidRDefault="000E751F" w:rsidP="000E751F">
      <w:pPr>
        <w:bidi/>
        <w:jc w:val="center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noProof/>
          <w:sz w:val="28"/>
          <w:szCs w:val="28"/>
          <w:rtl/>
          <w:lang w:bidi="fa-IR"/>
        </w:rPr>
        <w:drawing>
          <wp:inline distT="0" distB="0" distL="0" distR="0" wp14:editId="1BC5D91C">
            <wp:extent cx="5943600" cy="3826911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9D47B" w14:textId="7D7D8E02" w:rsidR="005B2581" w:rsidRPr="009D5852" w:rsidRDefault="00196E88" w:rsidP="000C4DE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وقتی روی </w:t>
      </w:r>
      <w:r w:rsidRPr="009D5852">
        <w:rPr>
          <w:rFonts w:cs="B Lotus"/>
          <w:sz w:val="28"/>
          <w:szCs w:val="28"/>
          <w:lang w:bidi="fa-IR"/>
        </w:rPr>
        <w:t>Install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کلیک می کنیدپنجره ای نمایان می شودوازشمادرباره ی کلمه عبورریشه  ویا مدیرسیستم سوال می کندکه شمابایدواردکنید</w:t>
      </w:r>
      <w:r w:rsidR="00385465" w:rsidRPr="009D5852">
        <w:rPr>
          <w:rFonts w:cs="B Lotus" w:hint="cs"/>
          <w:sz w:val="28"/>
          <w:szCs w:val="28"/>
          <w:rtl/>
          <w:lang w:bidi="fa-IR"/>
        </w:rPr>
        <w:t>وبقیه کاررادر</w:t>
      </w:r>
      <w:r w:rsidR="00385465" w:rsidRPr="009D5852">
        <w:rPr>
          <w:rFonts w:cs="B Lotus"/>
          <w:sz w:val="28"/>
          <w:szCs w:val="28"/>
          <w:lang w:bidi="fa-IR"/>
        </w:rPr>
        <w:t>system tray</w:t>
      </w:r>
      <w:r w:rsidR="006202D2" w:rsidRPr="009D5852">
        <w:rPr>
          <w:rFonts w:cs="B Lotus" w:hint="cs"/>
          <w:sz w:val="28"/>
          <w:szCs w:val="28"/>
          <w:rtl/>
          <w:lang w:bidi="fa-IR"/>
        </w:rPr>
        <w:t xml:space="preserve">(محیط </w:t>
      </w:r>
      <w:r w:rsidR="006202D2" w:rsidRPr="009D5852">
        <w:rPr>
          <w:rFonts w:cs="B Lotus"/>
          <w:sz w:val="28"/>
          <w:szCs w:val="28"/>
          <w:lang w:bidi="fa-IR"/>
        </w:rPr>
        <w:t>KDE</w:t>
      </w:r>
      <w:r w:rsidR="006202D2" w:rsidRPr="009D5852">
        <w:rPr>
          <w:rFonts w:cs="B Lotus" w:hint="cs"/>
          <w:sz w:val="28"/>
          <w:szCs w:val="28"/>
          <w:rtl/>
          <w:lang w:bidi="fa-IR"/>
        </w:rPr>
        <w:t xml:space="preserve">) ویامحل اخطار(محیط </w:t>
      </w:r>
      <w:r w:rsidR="006202D2" w:rsidRPr="009D5852">
        <w:rPr>
          <w:rFonts w:cs="B Lotus"/>
          <w:sz w:val="28"/>
          <w:szCs w:val="28"/>
          <w:lang w:bidi="fa-IR"/>
        </w:rPr>
        <w:t>GNOME</w:t>
      </w:r>
      <w:r w:rsidR="006202D2" w:rsidRPr="009D5852">
        <w:rPr>
          <w:rFonts w:cs="B Lotus" w:hint="cs"/>
          <w:sz w:val="28"/>
          <w:szCs w:val="28"/>
          <w:rtl/>
          <w:lang w:bidi="fa-IR"/>
        </w:rPr>
        <w:t>)</w:t>
      </w:r>
      <w:r w:rsidR="00385465" w:rsidRPr="009D5852">
        <w:rPr>
          <w:rFonts w:cs="B Lotus" w:hint="cs"/>
          <w:sz w:val="28"/>
          <w:szCs w:val="28"/>
          <w:rtl/>
          <w:lang w:bidi="fa-IR"/>
        </w:rPr>
        <w:t xml:space="preserve"> ادامه دهید</w:t>
      </w:r>
      <w:r w:rsidR="000B0CC7" w:rsidRPr="009D5852">
        <w:rPr>
          <w:rFonts w:cs="B Lotus" w:hint="cs"/>
          <w:sz w:val="28"/>
          <w:szCs w:val="28"/>
          <w:rtl/>
          <w:lang w:bidi="fa-IR"/>
        </w:rPr>
        <w:t>.</w:t>
      </w:r>
    </w:p>
    <w:p w14:paraId="28C96434" w14:textId="77777777" w:rsidR="00F75D50" w:rsidRPr="009D5852" w:rsidRDefault="00561C6A" w:rsidP="00F75D50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3-6 </w:t>
      </w:r>
      <w:r w:rsidR="00F75D50" w:rsidRPr="009D5852">
        <w:rPr>
          <w:rFonts w:cs="B Lotus" w:hint="cs"/>
          <w:sz w:val="36"/>
          <w:szCs w:val="36"/>
          <w:rtl/>
          <w:lang w:bidi="fa-IR"/>
        </w:rPr>
        <w:t>نصب نسخه های جدید نرم افزار</w:t>
      </w:r>
    </w:p>
    <w:p w14:paraId="5115D97C" w14:textId="650F2804" w:rsidR="00F63AE3" w:rsidRPr="009D5852" w:rsidRDefault="003851A5" w:rsidP="000C4DE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 xml:space="preserve">نسخه های جدیدنرم افزاری </w:t>
      </w:r>
      <w:r w:rsidR="00D055D6" w:rsidRPr="009D5852">
        <w:rPr>
          <w:rFonts w:cs="B Lotus" w:hint="cs"/>
          <w:sz w:val="28"/>
          <w:szCs w:val="28"/>
          <w:rtl/>
          <w:lang w:bidi="fa-IR"/>
        </w:rPr>
        <w:t xml:space="preserve">درمخازن نرم افزاری که توسط اجتماع </w:t>
      </w:r>
      <w:proofErr w:type="spellStart"/>
      <w:r w:rsidR="00D055D6" w:rsidRPr="009D5852">
        <w:rPr>
          <w:rFonts w:cs="B Lotus"/>
          <w:sz w:val="28"/>
          <w:szCs w:val="28"/>
          <w:lang w:bidi="fa-IR"/>
        </w:rPr>
        <w:t>openSUUSE</w:t>
      </w:r>
      <w:proofErr w:type="spellEnd"/>
      <w:r w:rsidR="00D055D6" w:rsidRPr="009D5852">
        <w:rPr>
          <w:rFonts w:cs="B Lotus" w:hint="cs"/>
          <w:sz w:val="28"/>
          <w:szCs w:val="28"/>
          <w:rtl/>
          <w:lang w:bidi="fa-IR"/>
        </w:rPr>
        <w:t xml:space="preserve"> فراهم شده موجوداست.</w:t>
      </w:r>
      <w:r w:rsidR="00570811" w:rsidRPr="009D5852">
        <w:rPr>
          <w:rFonts w:cs="B Lotus" w:hint="cs"/>
          <w:sz w:val="28"/>
          <w:szCs w:val="28"/>
          <w:rtl/>
          <w:lang w:bidi="fa-IR"/>
        </w:rPr>
        <w:t>به صورت پیش فرض هیچ مخزنی روی سیستم ازقبل پیکربندی نشده است.</w:t>
      </w:r>
      <w:r w:rsidR="00D83BE0" w:rsidRPr="009D5852">
        <w:rPr>
          <w:rFonts w:cs="B Lotus" w:hint="cs"/>
          <w:sz w:val="28"/>
          <w:szCs w:val="28"/>
          <w:rtl/>
          <w:lang w:bidi="fa-IR"/>
        </w:rPr>
        <w:t xml:space="preserve">برای اضافه کردن مخزن بایدروی آیکن به روزرسان </w:t>
      </w:r>
      <w:r w:rsidR="00430BA8" w:rsidRPr="009D5852">
        <w:rPr>
          <w:rFonts w:cs="B Lotus" w:hint="cs"/>
          <w:sz w:val="28"/>
          <w:szCs w:val="28"/>
          <w:rtl/>
          <w:lang w:bidi="fa-IR"/>
        </w:rPr>
        <w:t xml:space="preserve">کلیک راست کنیدوگزینه </w:t>
      </w:r>
      <w:r w:rsidR="00430BA8" w:rsidRPr="009D5852">
        <w:rPr>
          <w:rFonts w:cs="B Lotus"/>
          <w:sz w:val="28"/>
          <w:szCs w:val="28"/>
          <w:lang w:bidi="fa-IR"/>
        </w:rPr>
        <w:t>Add/Remove Update Sources</w:t>
      </w:r>
      <w:r w:rsidR="00430BA8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D23313" w:rsidRPr="009D5852">
        <w:rPr>
          <w:rFonts w:cs="B Lotus" w:hint="cs"/>
          <w:sz w:val="28"/>
          <w:szCs w:val="28"/>
          <w:rtl/>
          <w:lang w:bidi="fa-IR"/>
        </w:rPr>
        <w:t>راانتخاب کنید.</w:t>
      </w:r>
      <w:r w:rsidR="00997E8B" w:rsidRPr="009D5852">
        <w:rPr>
          <w:rFonts w:cs="B Lotus" w:hint="cs"/>
          <w:sz w:val="28"/>
          <w:szCs w:val="28"/>
          <w:rtl/>
          <w:lang w:bidi="fa-IR"/>
        </w:rPr>
        <w:t xml:space="preserve">شمانیازبه واردکردن کلمه عبورریشه داریدتابتوانید ماژول </w:t>
      </w:r>
      <w:r w:rsidR="00997E8B" w:rsidRPr="009D5852">
        <w:rPr>
          <w:rFonts w:cs="B Lotus"/>
          <w:sz w:val="28"/>
          <w:szCs w:val="28"/>
          <w:lang w:bidi="fa-IR"/>
        </w:rPr>
        <w:t>Configured Software Repositories</w:t>
      </w:r>
      <w:r w:rsidR="00997E8B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F36CDD" w:rsidRPr="009D5852">
        <w:rPr>
          <w:rFonts w:cs="B Lotus" w:hint="cs"/>
          <w:sz w:val="28"/>
          <w:szCs w:val="28"/>
          <w:rtl/>
          <w:lang w:bidi="fa-IR"/>
        </w:rPr>
        <w:t xml:space="preserve">راراه اندازی کنید.لیست مخازن معروف اجتماع </w:t>
      </w:r>
      <w:proofErr w:type="spellStart"/>
      <w:r w:rsidR="00F36CDD" w:rsidRPr="009D5852">
        <w:rPr>
          <w:rFonts w:cs="B Lotus"/>
          <w:sz w:val="28"/>
          <w:szCs w:val="28"/>
          <w:lang w:bidi="fa-IR"/>
        </w:rPr>
        <w:t>openSUSE</w:t>
      </w:r>
      <w:proofErr w:type="spellEnd"/>
      <w:r w:rsidR="00F36CDD" w:rsidRPr="009D5852">
        <w:rPr>
          <w:rFonts w:cs="B Lotus" w:hint="cs"/>
          <w:sz w:val="28"/>
          <w:szCs w:val="28"/>
          <w:rtl/>
          <w:lang w:bidi="fa-IR"/>
        </w:rPr>
        <w:t xml:space="preserve"> که ازقبل پیکربندی شده در</w:t>
      </w:r>
      <w:r w:rsidR="00F36CDD" w:rsidRPr="009D5852">
        <w:rPr>
          <w:rFonts w:cs="B Lotus"/>
          <w:sz w:val="28"/>
          <w:szCs w:val="28"/>
          <w:lang w:bidi="fa-IR"/>
        </w:rPr>
        <w:t>Add -&gt; Community Repositories</w:t>
      </w:r>
      <w:r w:rsidR="00F36CDD" w:rsidRPr="009D5852">
        <w:rPr>
          <w:rFonts w:cs="B Lotus" w:hint="cs"/>
          <w:sz w:val="28"/>
          <w:szCs w:val="28"/>
          <w:rtl/>
          <w:lang w:bidi="fa-IR"/>
        </w:rPr>
        <w:t xml:space="preserve"> هستندبرای پیداکردن مخازن دیگراجتماع به آدرس زیرمراجعه کنید</w:t>
      </w:r>
      <w:r w:rsidR="00F63AE3" w:rsidRPr="009D5852">
        <w:rPr>
          <w:rFonts w:cs="B Lotus" w:hint="cs"/>
          <w:sz w:val="28"/>
          <w:szCs w:val="28"/>
          <w:rtl/>
          <w:lang w:bidi="fa-IR"/>
        </w:rPr>
        <w:t>:</w:t>
      </w:r>
    </w:p>
    <w:p w14:paraId="4E454589" w14:textId="77777777" w:rsidR="00F63AE3" w:rsidRPr="009D5852" w:rsidRDefault="00797221" w:rsidP="00F63AE3">
      <w:pPr>
        <w:jc w:val="both"/>
        <w:rPr>
          <w:rFonts w:ascii="NimbusMonL-Regu" w:cs="B Lotus"/>
          <w:sz w:val="21"/>
          <w:szCs w:val="21"/>
        </w:rPr>
      </w:pPr>
      <w:hyperlink r:id="rId19" w:history="1">
        <w:r w:rsidR="00F63AE3" w:rsidRPr="009D5852">
          <w:rPr>
            <w:rStyle w:val="Hyperlink"/>
            <w:rFonts w:ascii="NimbusMonL-Regu" w:cs="B Lotus"/>
            <w:color w:val="auto"/>
            <w:sz w:val="21"/>
            <w:szCs w:val="21"/>
            <w:u w:val="none"/>
          </w:rPr>
          <w:t>http://en.opensuse.org/Additional_YaST_Package_Repositories</w:t>
        </w:r>
      </w:hyperlink>
    </w:p>
    <w:p w14:paraId="52896A4A" w14:textId="77777777" w:rsidR="00F63AE3" w:rsidRPr="009D5852" w:rsidRDefault="009B72AA" w:rsidP="00F63AE3">
      <w:pPr>
        <w:bidi/>
        <w:jc w:val="both"/>
        <w:rPr>
          <w:rFonts w:ascii="ThorndaleAMT" w:cs="B Lotus"/>
          <w:b/>
          <w:bCs/>
          <w:sz w:val="28"/>
          <w:szCs w:val="28"/>
          <w:rtl/>
          <w:lang w:bidi="fa-IR"/>
        </w:rPr>
      </w:pPr>
      <w:r w:rsidRPr="009D5852">
        <w:rPr>
          <w:rFonts w:ascii="ThorndaleAMT" w:cs="B Lotus" w:hint="cs"/>
          <w:b/>
          <w:bCs/>
          <w:sz w:val="28"/>
          <w:szCs w:val="28"/>
          <w:rtl/>
          <w:lang w:bidi="fa-IR"/>
        </w:rPr>
        <w:t>نکته : ازمخازن خارجی مطمئن استفاده کنید</w:t>
      </w:r>
    </w:p>
    <w:p w14:paraId="7CBF8AB2" w14:textId="77777777" w:rsidR="004675AD" w:rsidRPr="009D5852" w:rsidRDefault="001A7D03" w:rsidP="009B72AA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ascii="ThorndaleAMT" w:cs="B Lotus" w:hint="cs"/>
          <w:sz w:val="28"/>
          <w:szCs w:val="28"/>
          <w:rtl/>
          <w:lang w:bidi="fa-IR"/>
        </w:rPr>
        <w:t xml:space="preserve">قبل ازاینکه یک مخزن </w:t>
      </w:r>
      <w:r w:rsidR="00296A39" w:rsidRPr="009D5852">
        <w:rPr>
          <w:rFonts w:ascii="ThorndaleAMT" w:cs="B Lotus" w:hint="cs"/>
          <w:sz w:val="28"/>
          <w:szCs w:val="28"/>
          <w:rtl/>
          <w:lang w:bidi="fa-IR"/>
        </w:rPr>
        <w:t>غیررسمی رابه مخازن خوداضافه کنیدازصحت آن مطمئن شوید.درصورت استفاده ازمخازن غیررسمی</w:t>
      </w:r>
      <w:r w:rsidR="00B53374" w:rsidRPr="009D5852">
        <w:rPr>
          <w:rFonts w:ascii="ThorndaleAMT" w:cs="B Lotus" w:hint="cs"/>
          <w:sz w:val="28"/>
          <w:szCs w:val="28"/>
          <w:rtl/>
          <w:lang w:bidi="fa-IR"/>
        </w:rPr>
        <w:t xml:space="preserve"> نامطمئن</w:t>
      </w:r>
      <w:r w:rsidR="00296A39" w:rsidRPr="009D5852">
        <w:rPr>
          <w:rFonts w:ascii="ThorndaleAMT" w:cs="B Lotus" w:hint="cs"/>
          <w:sz w:val="28"/>
          <w:szCs w:val="28"/>
          <w:rtl/>
          <w:lang w:bidi="fa-IR"/>
        </w:rPr>
        <w:t xml:space="preserve"> و</w:t>
      </w:r>
      <w:r w:rsidR="00B53374" w:rsidRPr="009D5852">
        <w:rPr>
          <w:rFonts w:ascii="ThorndaleAMT" w:cs="B Lotus" w:hint="cs"/>
          <w:sz w:val="28"/>
          <w:szCs w:val="28"/>
          <w:rtl/>
          <w:lang w:bidi="fa-IR"/>
        </w:rPr>
        <w:t xml:space="preserve"> درنتیجه </w:t>
      </w:r>
      <w:r w:rsidR="00296A39" w:rsidRPr="009D5852">
        <w:rPr>
          <w:rFonts w:ascii="ThorndaleAMT" w:cs="B Lotus" w:hint="cs"/>
          <w:sz w:val="28"/>
          <w:szCs w:val="28"/>
          <w:rtl/>
          <w:lang w:bidi="fa-IR"/>
        </w:rPr>
        <w:t>به مشکل برخوردن</w:t>
      </w:r>
      <w:r w:rsidR="00B53374" w:rsidRPr="009D5852">
        <w:rPr>
          <w:rFonts w:ascii="ThorndaleAMT" w:cs="B Lotus" w:hint="cs"/>
          <w:sz w:val="28"/>
          <w:szCs w:val="28"/>
          <w:rtl/>
          <w:lang w:bidi="fa-IR"/>
        </w:rPr>
        <w:t xml:space="preserve"> </w:t>
      </w:r>
      <w:proofErr w:type="spellStart"/>
      <w:r w:rsidR="00B53374" w:rsidRPr="009D5852">
        <w:rPr>
          <w:rFonts w:cs="B Lotus"/>
          <w:sz w:val="28"/>
          <w:szCs w:val="28"/>
          <w:lang w:bidi="fa-IR"/>
        </w:rPr>
        <w:t>openSUSE</w:t>
      </w:r>
      <w:proofErr w:type="spellEnd"/>
      <w:r w:rsidR="00B53374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0C3E95" w:rsidRPr="009D5852">
        <w:rPr>
          <w:rFonts w:cs="B Lotus" w:hint="cs"/>
          <w:sz w:val="28"/>
          <w:szCs w:val="28"/>
          <w:rtl/>
          <w:lang w:bidi="fa-IR"/>
        </w:rPr>
        <w:t>هیچ مسئولیتی ندارد.</w:t>
      </w:r>
    </w:p>
    <w:p w14:paraId="5B38CB7E" w14:textId="77777777" w:rsidR="009B72AA" w:rsidRPr="009D5852" w:rsidRDefault="004675AD" w:rsidP="00CC650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اپلت به روزرسان به طورپیش فرض نسخه های جدیدنرم افزارراچک نمی کند.</w:t>
      </w:r>
      <w:r w:rsidR="00D24301" w:rsidRPr="009D5852">
        <w:rPr>
          <w:rFonts w:cs="B Lotus" w:hint="cs"/>
          <w:sz w:val="28"/>
          <w:szCs w:val="28"/>
          <w:rtl/>
          <w:lang w:bidi="fa-IR"/>
        </w:rPr>
        <w:t xml:space="preserve">برای فعال کردن این گزینه </w:t>
      </w:r>
      <w:r w:rsidR="00567C48" w:rsidRPr="009D5852">
        <w:rPr>
          <w:rFonts w:cs="B Lotus" w:hint="cs"/>
          <w:sz w:val="28"/>
          <w:szCs w:val="28"/>
          <w:rtl/>
          <w:lang w:bidi="fa-IR"/>
        </w:rPr>
        <w:t>درپنجره پیکربندی اپلت به روزرسان(</w:t>
      </w:r>
      <w:r w:rsidR="00FA4E6B" w:rsidRPr="009D5852">
        <w:rPr>
          <w:rFonts w:cs="B Lotus" w:hint="cs"/>
          <w:sz w:val="28"/>
          <w:szCs w:val="28"/>
          <w:rtl/>
          <w:lang w:bidi="fa-IR"/>
        </w:rPr>
        <w:t>دربخش بعدتوضیح داده شده است</w:t>
      </w:r>
      <w:r w:rsidR="00567C48" w:rsidRPr="009D5852">
        <w:rPr>
          <w:rFonts w:cs="B Lotus" w:hint="cs"/>
          <w:sz w:val="28"/>
          <w:szCs w:val="28"/>
          <w:rtl/>
          <w:lang w:bidi="fa-IR"/>
        </w:rPr>
        <w:t>)</w:t>
      </w:r>
      <w:r w:rsidR="00FA4E6B" w:rsidRPr="009D5852">
        <w:rPr>
          <w:rFonts w:cs="B Lotus" w:hint="cs"/>
          <w:sz w:val="28"/>
          <w:szCs w:val="28"/>
          <w:rtl/>
          <w:lang w:bidi="fa-IR"/>
        </w:rPr>
        <w:t xml:space="preserve">وتیک </w:t>
      </w:r>
      <w:r w:rsidR="00FA4E6B" w:rsidRPr="009D5852">
        <w:rPr>
          <w:rFonts w:cs="B Lotus"/>
          <w:sz w:val="28"/>
          <w:szCs w:val="28"/>
          <w:lang w:bidi="fa-IR"/>
        </w:rPr>
        <w:t>Show Available</w:t>
      </w:r>
      <w:r w:rsidR="008A2CBB" w:rsidRPr="009D5852">
        <w:rPr>
          <w:rFonts w:cs="B Lotus"/>
          <w:sz w:val="28"/>
          <w:szCs w:val="28"/>
          <w:lang w:bidi="fa-IR"/>
        </w:rPr>
        <w:t xml:space="preserve"> Upgrades When Back-End Provides Them</w:t>
      </w:r>
      <w:r w:rsidR="008A2CBB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40489B" w:rsidRPr="009D5852">
        <w:rPr>
          <w:rFonts w:cs="B Lotus" w:hint="cs"/>
          <w:sz w:val="28"/>
          <w:szCs w:val="28"/>
          <w:rtl/>
          <w:lang w:bidi="fa-IR"/>
        </w:rPr>
        <w:t xml:space="preserve">.وقتی اپلت به روزرسانی هایی برای سیستم پیدامی کندروی آیکن برای شروع کردن پنجره نصب نرم افزارکلیک کنید.روی </w:t>
      </w:r>
      <w:r w:rsidR="0040489B" w:rsidRPr="009D5852">
        <w:rPr>
          <w:rFonts w:cs="B Lotus"/>
          <w:sz w:val="28"/>
          <w:szCs w:val="28"/>
          <w:lang w:bidi="fa-IR"/>
        </w:rPr>
        <w:t>Details</w:t>
      </w:r>
      <w:r w:rsidR="0040489B" w:rsidRPr="009D5852">
        <w:rPr>
          <w:rFonts w:cs="B Lotus" w:hint="cs"/>
          <w:sz w:val="28"/>
          <w:szCs w:val="28"/>
          <w:rtl/>
          <w:lang w:bidi="fa-IR"/>
        </w:rPr>
        <w:t xml:space="preserve"> کلیک کنیدوسپس برای لیست کردن نسخه های جدیدنرم افزاری روی </w:t>
      </w:r>
      <w:r w:rsidR="0040489B" w:rsidRPr="009D5852">
        <w:rPr>
          <w:rFonts w:cs="B Lotus"/>
          <w:sz w:val="28"/>
          <w:szCs w:val="28"/>
          <w:lang w:bidi="fa-IR"/>
        </w:rPr>
        <w:t>Upgrades</w:t>
      </w:r>
      <w:r w:rsidR="0040489B" w:rsidRPr="009D5852">
        <w:rPr>
          <w:rFonts w:cs="B Lotus" w:hint="cs"/>
          <w:sz w:val="28"/>
          <w:szCs w:val="28"/>
          <w:rtl/>
          <w:lang w:bidi="fa-IR"/>
        </w:rPr>
        <w:t xml:space="preserve"> وسپس برای نصب همه از</w:t>
      </w:r>
      <w:r w:rsidR="0040489B" w:rsidRPr="009D5852">
        <w:rPr>
          <w:rFonts w:cs="B Lotus"/>
          <w:sz w:val="28"/>
          <w:szCs w:val="28"/>
          <w:lang w:bidi="fa-IR"/>
        </w:rPr>
        <w:t>Select All Packages</w:t>
      </w:r>
      <w:r w:rsidR="0040489B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DB4232" w:rsidRPr="009D5852">
        <w:rPr>
          <w:rFonts w:cs="B Lotus" w:hint="cs"/>
          <w:sz w:val="28"/>
          <w:szCs w:val="28"/>
          <w:rtl/>
          <w:lang w:bidi="fa-IR"/>
        </w:rPr>
        <w:t>و</w:t>
      </w:r>
      <w:r w:rsidR="0040489B" w:rsidRPr="009D5852">
        <w:rPr>
          <w:rFonts w:cs="B Lotus" w:hint="cs"/>
          <w:sz w:val="28"/>
          <w:szCs w:val="28"/>
          <w:rtl/>
          <w:lang w:bidi="fa-IR"/>
        </w:rPr>
        <w:t>برای نصب تک تک بسته هااز</w:t>
      </w:r>
      <w:r w:rsidR="00DB4232" w:rsidRPr="009D5852">
        <w:rPr>
          <w:rFonts w:cs="B Lotus" w:hint="cs"/>
          <w:sz w:val="28"/>
          <w:szCs w:val="28"/>
          <w:rtl/>
          <w:lang w:bidi="fa-IR"/>
        </w:rPr>
        <w:t xml:space="preserve">جعبه انتخاب </w:t>
      </w:r>
      <w:r w:rsidR="00620695" w:rsidRPr="009D5852">
        <w:rPr>
          <w:rFonts w:cs="B Lotus" w:hint="cs"/>
          <w:sz w:val="28"/>
          <w:szCs w:val="28"/>
          <w:rtl/>
          <w:lang w:bidi="fa-IR"/>
        </w:rPr>
        <w:t>جلوی آنهااستفاده کنید.</w:t>
      </w:r>
      <w:r w:rsidR="002704A7" w:rsidRPr="009D5852">
        <w:rPr>
          <w:rFonts w:cs="B Lotus" w:hint="cs"/>
          <w:sz w:val="28"/>
          <w:szCs w:val="28"/>
          <w:rtl/>
          <w:lang w:bidi="fa-IR"/>
        </w:rPr>
        <w:t xml:space="preserve">گزینه </w:t>
      </w:r>
      <w:r w:rsidR="002704A7" w:rsidRPr="009D5852">
        <w:rPr>
          <w:rFonts w:cs="B Lotus"/>
          <w:sz w:val="28"/>
          <w:szCs w:val="28"/>
          <w:lang w:bidi="fa-IR"/>
        </w:rPr>
        <w:t>Install</w:t>
      </w:r>
      <w:r w:rsidR="002704A7" w:rsidRPr="009D5852">
        <w:rPr>
          <w:rFonts w:cs="B Lotus" w:hint="cs"/>
          <w:sz w:val="28"/>
          <w:szCs w:val="28"/>
          <w:rtl/>
          <w:lang w:bidi="fa-IR"/>
        </w:rPr>
        <w:t xml:space="preserve"> برای شروع نصب انتخاب شده هااستفاده می شود.</w:t>
      </w:r>
      <w:r w:rsidR="00CC650C" w:rsidRPr="009D5852">
        <w:rPr>
          <w:rFonts w:cs="B Lotus" w:hint="cs"/>
          <w:sz w:val="28"/>
          <w:szCs w:val="28"/>
          <w:rtl/>
          <w:lang w:bidi="fa-IR"/>
        </w:rPr>
        <w:t>هنگام شروع نصب ازشما درباره ی کلمه عبورریشه سوال می شودکه بایدواردکنیدوبقیه کاررادر</w:t>
      </w:r>
      <w:r w:rsidR="00CC650C" w:rsidRPr="009D5852">
        <w:rPr>
          <w:rFonts w:cs="B Lotus"/>
          <w:sz w:val="28"/>
          <w:szCs w:val="28"/>
          <w:lang w:bidi="fa-IR"/>
        </w:rPr>
        <w:t>system tray</w:t>
      </w:r>
      <w:r w:rsidR="00CC650C" w:rsidRPr="009D5852">
        <w:rPr>
          <w:rFonts w:cs="B Lotus" w:hint="cs"/>
          <w:sz w:val="28"/>
          <w:szCs w:val="28"/>
          <w:rtl/>
          <w:lang w:bidi="fa-IR"/>
        </w:rPr>
        <w:t xml:space="preserve">(محیط </w:t>
      </w:r>
      <w:r w:rsidR="00CC650C" w:rsidRPr="009D5852">
        <w:rPr>
          <w:rFonts w:cs="B Lotus"/>
          <w:sz w:val="28"/>
          <w:szCs w:val="28"/>
          <w:lang w:bidi="fa-IR"/>
        </w:rPr>
        <w:t>KDE</w:t>
      </w:r>
      <w:r w:rsidR="00CC650C" w:rsidRPr="009D5852">
        <w:rPr>
          <w:rFonts w:cs="B Lotus" w:hint="cs"/>
          <w:sz w:val="28"/>
          <w:szCs w:val="28"/>
          <w:rtl/>
          <w:lang w:bidi="fa-IR"/>
        </w:rPr>
        <w:t xml:space="preserve">) ویامحل اخطار(محیط </w:t>
      </w:r>
      <w:r w:rsidR="00CC650C" w:rsidRPr="009D5852">
        <w:rPr>
          <w:rFonts w:cs="B Lotus"/>
          <w:sz w:val="28"/>
          <w:szCs w:val="28"/>
          <w:lang w:bidi="fa-IR"/>
        </w:rPr>
        <w:t>GNOME</w:t>
      </w:r>
      <w:r w:rsidR="00CC650C" w:rsidRPr="009D5852">
        <w:rPr>
          <w:rFonts w:cs="B Lotus" w:hint="cs"/>
          <w:sz w:val="28"/>
          <w:szCs w:val="28"/>
          <w:rtl/>
          <w:lang w:bidi="fa-IR"/>
        </w:rPr>
        <w:t>) ادامه دهید.</w:t>
      </w:r>
    </w:p>
    <w:p w14:paraId="2CE39224" w14:textId="77777777" w:rsidR="00CC650C" w:rsidRPr="009D5852" w:rsidRDefault="001A66CE" w:rsidP="00CC650C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3-7 </w:t>
      </w:r>
      <w:r w:rsidR="00B575A9" w:rsidRPr="009D5852">
        <w:rPr>
          <w:rFonts w:cs="B Lotus" w:hint="cs"/>
          <w:sz w:val="36"/>
          <w:szCs w:val="36"/>
          <w:rtl/>
          <w:lang w:bidi="fa-IR"/>
        </w:rPr>
        <w:t>پیکربندی اپلت به روزرسان</w:t>
      </w:r>
    </w:p>
    <w:p w14:paraId="316A421A" w14:textId="77777777" w:rsidR="00B575A9" w:rsidRPr="009D5852" w:rsidRDefault="00121274" w:rsidP="00B575A9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ascii="ThorndaleAMT" w:cs="B Lotus" w:hint="cs"/>
          <w:sz w:val="28"/>
          <w:szCs w:val="28"/>
          <w:rtl/>
          <w:lang w:bidi="fa-IR"/>
        </w:rPr>
        <w:t>به طورپیش فرض وقتی واردسیستم می شویم اپلت به روزرسان اجرامی شود</w:t>
      </w:r>
      <w:r w:rsidR="00127F4C" w:rsidRPr="009D5852">
        <w:rPr>
          <w:rFonts w:ascii="ThorndaleAMT" w:cs="B Lotus" w:hint="cs"/>
          <w:sz w:val="28"/>
          <w:szCs w:val="28"/>
          <w:rtl/>
          <w:lang w:bidi="fa-IR"/>
        </w:rPr>
        <w:t>وهر24 ساعت بررسی می کندتابه روزرسانی های جدیدرااعلام کندوهر60 دقیقه درباره ی به روزرسانی های موجودپیام می دهد.</w:t>
      </w:r>
      <w:r w:rsidR="00EE66C8" w:rsidRPr="009D5852">
        <w:rPr>
          <w:rFonts w:ascii="ThorndaleAMT" w:cs="B Lotus" w:hint="cs"/>
          <w:sz w:val="28"/>
          <w:szCs w:val="28"/>
          <w:rtl/>
          <w:lang w:bidi="fa-IR"/>
        </w:rPr>
        <w:t xml:space="preserve">وفقط وصله </w:t>
      </w:r>
      <w:r w:rsidR="00EE66C8" w:rsidRPr="009D5852">
        <w:rPr>
          <w:rFonts w:ascii="ThorndaleAMT" w:cs="B Lotus" w:hint="cs"/>
          <w:sz w:val="28"/>
          <w:szCs w:val="28"/>
          <w:rtl/>
          <w:lang w:bidi="fa-IR"/>
        </w:rPr>
        <w:lastRenderedPageBreak/>
        <w:t>های موجودرانظارت می کند.</w:t>
      </w:r>
      <w:r w:rsidR="00292A5F" w:rsidRPr="009D5852">
        <w:rPr>
          <w:rFonts w:ascii="ThorndaleAMT" w:cs="B Lotus" w:hint="cs"/>
          <w:sz w:val="28"/>
          <w:szCs w:val="28"/>
          <w:rtl/>
          <w:lang w:bidi="fa-IR"/>
        </w:rPr>
        <w:t>برای عوض کردن این رفتارروی اپلت کلیک راست کنید</w:t>
      </w:r>
      <w:r w:rsidR="005F182F" w:rsidRPr="009D5852">
        <w:rPr>
          <w:rFonts w:ascii="ThorndaleAMT" w:cs="B Lotus" w:hint="cs"/>
          <w:sz w:val="28"/>
          <w:szCs w:val="28"/>
          <w:rtl/>
          <w:lang w:bidi="fa-IR"/>
        </w:rPr>
        <w:t xml:space="preserve">وگزینه </w:t>
      </w:r>
      <w:r w:rsidR="005F182F" w:rsidRPr="009D5852">
        <w:rPr>
          <w:rFonts w:cs="B Lotus"/>
          <w:sz w:val="28"/>
          <w:szCs w:val="28"/>
          <w:lang w:bidi="fa-IR"/>
        </w:rPr>
        <w:t>Configure Applet</w:t>
      </w:r>
      <w:r w:rsidR="005F182F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831BB4" w:rsidRPr="009D5852">
        <w:rPr>
          <w:rFonts w:cs="B Lotus" w:hint="cs"/>
          <w:sz w:val="28"/>
          <w:szCs w:val="28"/>
          <w:rtl/>
          <w:lang w:bidi="fa-IR"/>
        </w:rPr>
        <w:t>راانتخاب کنید.</w:t>
      </w:r>
    </w:p>
    <w:p w14:paraId="54769CD0" w14:textId="77777777" w:rsidR="00225AC0" w:rsidRPr="009D5852" w:rsidRDefault="00225AC0" w:rsidP="00225AC0">
      <w:pPr>
        <w:bidi/>
        <w:jc w:val="center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noProof/>
          <w:sz w:val="28"/>
          <w:szCs w:val="28"/>
          <w:rtl/>
          <w:lang w:bidi="fa-IR"/>
        </w:rPr>
        <w:drawing>
          <wp:inline distT="0" distB="0" distL="0" distR="0" wp14:editId="1026C07F">
            <wp:extent cx="5943600" cy="3240461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AA855" w14:textId="77777777" w:rsidR="00225AC0" w:rsidRPr="009D5852" w:rsidRDefault="00D8774D" w:rsidP="00225AC0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پنجره پیکربندی عوض کردن تنظیمات زیرابرای شمافراهم می کند:</w:t>
      </w:r>
    </w:p>
    <w:p w14:paraId="47C8BDBD" w14:textId="77777777" w:rsidR="00D8774D" w:rsidRPr="009D5852" w:rsidRDefault="009A5C0B" w:rsidP="00D8774D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Back-End</w:t>
      </w:r>
    </w:p>
    <w:p w14:paraId="7B23D4F9" w14:textId="69A541A0" w:rsidR="009A5C0B" w:rsidRPr="009D5852" w:rsidRDefault="0043783A" w:rsidP="000C4DE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ازبین</w:t>
      </w:r>
      <w:r w:rsidRPr="009D5852">
        <w:rPr>
          <w:rFonts w:cs="B Lotus"/>
          <w:sz w:val="28"/>
          <w:szCs w:val="28"/>
          <w:lang w:bidi="fa-IR"/>
        </w:rPr>
        <w:t>back-end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هاباید</w:t>
      </w:r>
      <w:r w:rsidR="00510217" w:rsidRPr="009D5852">
        <w:rPr>
          <w:rFonts w:cs="B Lotus" w:hint="cs"/>
          <w:sz w:val="28"/>
          <w:szCs w:val="28"/>
          <w:rtl/>
          <w:lang w:bidi="fa-IR"/>
        </w:rPr>
        <w:t>یکی را</w:t>
      </w:r>
      <w:r w:rsidRPr="009D5852">
        <w:rPr>
          <w:rFonts w:cs="B Lotus" w:hint="cs"/>
          <w:sz w:val="28"/>
          <w:szCs w:val="28"/>
          <w:rtl/>
          <w:lang w:bidi="fa-IR"/>
        </w:rPr>
        <w:t>انتخاب کنید.</w:t>
      </w:r>
      <w:r w:rsidR="00071E20" w:rsidRPr="009D5852">
        <w:rPr>
          <w:rFonts w:cs="B Lotus" w:hint="cs"/>
          <w:sz w:val="28"/>
          <w:szCs w:val="28"/>
          <w:rtl/>
          <w:lang w:bidi="fa-IR"/>
        </w:rPr>
        <w:t xml:space="preserve">به صورت پیش فرض </w:t>
      </w:r>
      <w:r w:rsidR="003B0E23" w:rsidRPr="009D5852">
        <w:rPr>
          <w:rFonts w:cs="B Lotus"/>
          <w:sz w:val="28"/>
          <w:szCs w:val="28"/>
          <w:lang w:bidi="fa-IR"/>
        </w:rPr>
        <w:t>Package Kit Plugin</w:t>
      </w:r>
      <w:r w:rsidR="003B0E23" w:rsidRPr="009D5852">
        <w:rPr>
          <w:rFonts w:cs="B Lotus" w:hint="cs"/>
          <w:sz w:val="28"/>
          <w:szCs w:val="28"/>
          <w:rtl/>
          <w:lang w:bidi="fa-IR"/>
        </w:rPr>
        <w:t xml:space="preserve"> استفا</w:t>
      </w:r>
      <w:r w:rsidR="00071E20" w:rsidRPr="009D5852">
        <w:rPr>
          <w:rFonts w:cs="B Lotus" w:hint="cs"/>
          <w:sz w:val="28"/>
          <w:szCs w:val="28"/>
          <w:rtl/>
          <w:lang w:bidi="fa-IR"/>
        </w:rPr>
        <w:t>ده می شود.</w:t>
      </w:r>
      <w:r w:rsidR="003B0E23" w:rsidRPr="009D5852">
        <w:rPr>
          <w:rFonts w:cs="B Lotus" w:hint="cs"/>
          <w:sz w:val="28"/>
          <w:szCs w:val="28"/>
          <w:rtl/>
          <w:lang w:bidi="fa-IR"/>
        </w:rPr>
        <w:t>اگرشما</w:t>
      </w:r>
      <w:proofErr w:type="spellStart"/>
      <w:r w:rsidR="003B0E23" w:rsidRPr="009D5852">
        <w:rPr>
          <w:rFonts w:cs="B Lotus"/>
          <w:sz w:val="28"/>
          <w:szCs w:val="28"/>
          <w:lang w:bidi="fa-IR"/>
        </w:rPr>
        <w:t>ZYpp</w:t>
      </w:r>
      <w:proofErr w:type="spellEnd"/>
      <w:r w:rsidR="003B0E23" w:rsidRPr="009D5852">
        <w:rPr>
          <w:rFonts w:cs="B Lotus"/>
          <w:sz w:val="28"/>
          <w:szCs w:val="28"/>
          <w:lang w:bidi="fa-IR"/>
        </w:rPr>
        <w:t xml:space="preserve"> Plugin</w:t>
      </w:r>
      <w:r w:rsidR="003B0E23" w:rsidRPr="009D5852">
        <w:rPr>
          <w:rFonts w:cs="B Lotus" w:hint="cs"/>
          <w:sz w:val="28"/>
          <w:szCs w:val="28"/>
          <w:rtl/>
          <w:lang w:bidi="fa-IR"/>
        </w:rPr>
        <w:t xml:space="preserve"> راترجیح می دهیدمطمئن شویدکه بسته </w:t>
      </w:r>
      <w:r w:rsidR="003B0E23" w:rsidRPr="009D5852">
        <w:rPr>
          <w:rFonts w:cs="B Lotus"/>
          <w:sz w:val="28"/>
          <w:szCs w:val="28"/>
          <w:lang w:bidi="fa-IR"/>
        </w:rPr>
        <w:t>kde4-kupdateapplet-zypp</w:t>
      </w:r>
      <w:r w:rsidR="003B0E23" w:rsidRPr="009D5852">
        <w:rPr>
          <w:rFonts w:cs="B Lotus" w:hint="cs"/>
          <w:sz w:val="28"/>
          <w:szCs w:val="28"/>
          <w:rtl/>
          <w:lang w:bidi="fa-IR"/>
        </w:rPr>
        <w:t xml:space="preserve"> نصب شده است.</w:t>
      </w:r>
    </w:p>
    <w:p w14:paraId="28AE4214" w14:textId="77777777" w:rsidR="00510217" w:rsidRPr="009D5852" w:rsidRDefault="00BB3E67" w:rsidP="00510217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Always show detailed view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</w:t>
      </w:r>
    </w:p>
    <w:p w14:paraId="4029C937" w14:textId="77777777" w:rsidR="00BB3E67" w:rsidRPr="009D5852" w:rsidRDefault="00D10569" w:rsidP="00BB3E67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اگرشمامی خواهیدکمی توضیحات درباره ی به روزرسانی هایی که می خواهیدروی سیستم نصب کنیدبخوانیدبهتراست این گزینه رافعا</w:t>
      </w:r>
      <w:r w:rsidR="00604BE8" w:rsidRPr="009D5852">
        <w:rPr>
          <w:rFonts w:cs="B Lotus" w:hint="cs"/>
          <w:sz w:val="28"/>
          <w:szCs w:val="28"/>
          <w:rtl/>
          <w:lang w:bidi="fa-IR"/>
        </w:rPr>
        <w:t>ل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کنید.</w:t>
      </w:r>
    </w:p>
    <w:p w14:paraId="1E19158E" w14:textId="77777777" w:rsidR="00604BE8" w:rsidRPr="009D5852" w:rsidRDefault="004C00AE" w:rsidP="00604BE8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Check for update when the system is connected to charger</w:t>
      </w:r>
    </w:p>
    <w:p w14:paraId="435CA281" w14:textId="77777777" w:rsidR="004C00AE" w:rsidRPr="009D5852" w:rsidRDefault="00687FA8" w:rsidP="004C00A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 xml:space="preserve">جلوگیری می کندازبررسی به روزرسانی هادرمواقعی که سیستم ازباتری استفاده می کند.این کاربرای صرفه جویی کردن درمصرف </w:t>
      </w:r>
      <w:r w:rsidRPr="009D5852">
        <w:rPr>
          <w:rFonts w:cs="B Lotus"/>
          <w:sz w:val="28"/>
          <w:szCs w:val="28"/>
          <w:lang w:bidi="fa-IR"/>
        </w:rPr>
        <w:t>power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است.البته این گزینه برای لپ تاب ها موثراست.</w:t>
      </w:r>
    </w:p>
    <w:p w14:paraId="53D3185D" w14:textId="77777777" w:rsidR="001D2C53" w:rsidRPr="009D5852" w:rsidRDefault="001D2C53" w:rsidP="001D2C53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Check for update only when system is under low load</w:t>
      </w:r>
    </w:p>
    <w:p w14:paraId="645A7808" w14:textId="77777777" w:rsidR="002520F8" w:rsidRPr="009D5852" w:rsidRDefault="001D2C53" w:rsidP="002520F8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جلوگیری می کندازبررسی به روزرسانی هادرمواقعی که سیستم مشغول بارگذاریهای سنگین است.</w:t>
      </w:r>
      <w:r w:rsidR="0070323A" w:rsidRPr="009D5852">
        <w:rPr>
          <w:rFonts w:cs="B Lotus" w:hint="cs"/>
          <w:sz w:val="28"/>
          <w:szCs w:val="28"/>
          <w:rtl/>
          <w:lang w:bidi="fa-IR"/>
        </w:rPr>
        <w:t>این گزینه به طورپیش فرض فعا</w:t>
      </w:r>
      <w:r w:rsidR="002520F8" w:rsidRPr="009D5852">
        <w:rPr>
          <w:rFonts w:cs="B Lotus" w:hint="cs"/>
          <w:sz w:val="28"/>
          <w:szCs w:val="28"/>
          <w:rtl/>
          <w:lang w:bidi="fa-IR"/>
        </w:rPr>
        <w:t>ل</w:t>
      </w:r>
      <w:r w:rsidR="0070323A" w:rsidRPr="009D5852">
        <w:rPr>
          <w:rFonts w:cs="B Lotus" w:hint="cs"/>
          <w:sz w:val="28"/>
          <w:szCs w:val="28"/>
          <w:rtl/>
          <w:lang w:bidi="fa-IR"/>
        </w:rPr>
        <w:t xml:space="preserve"> است.</w:t>
      </w:r>
    </w:p>
    <w:p w14:paraId="7DBBB959" w14:textId="77777777" w:rsidR="002520F8" w:rsidRPr="009D5852" w:rsidRDefault="00101A4B" w:rsidP="002520F8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Search for drivers when new hardware attached</w:t>
      </w:r>
    </w:p>
    <w:p w14:paraId="25C2817F" w14:textId="77777777" w:rsidR="0092359A" w:rsidRPr="009D5852" w:rsidRDefault="006368DB" w:rsidP="0092359A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مخازنی رابرای پیداکردن راه اندازهای مناسب فراهم می کند.به روزرسان می توانیدبه طورخودکاررا ه اندازهای سخت افزارهایی نظیر</w:t>
      </w:r>
      <w:r w:rsidR="0092359A" w:rsidRPr="009D5852">
        <w:rPr>
          <w:rFonts w:cs="B Lotus" w:hint="cs"/>
          <w:sz w:val="28"/>
          <w:szCs w:val="28"/>
          <w:rtl/>
          <w:lang w:bidi="fa-IR"/>
        </w:rPr>
        <w:t>تجهیزات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Pr="009D5852">
        <w:rPr>
          <w:rFonts w:cs="B Lotus"/>
          <w:sz w:val="28"/>
          <w:szCs w:val="28"/>
          <w:lang w:bidi="fa-IR"/>
        </w:rPr>
        <w:t>USB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رانصب کند.</w:t>
      </w:r>
    </w:p>
    <w:p w14:paraId="31EEA9D9" w14:textId="77777777" w:rsidR="00AC5808" w:rsidRPr="009D5852" w:rsidRDefault="003C1807" w:rsidP="0092359A">
      <w:pPr>
        <w:bidi/>
        <w:jc w:val="both"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3-8 </w:t>
      </w:r>
      <w:r w:rsidR="00AC5808" w:rsidRPr="009D5852">
        <w:rPr>
          <w:rFonts w:cs="B Lotus" w:hint="cs"/>
          <w:sz w:val="36"/>
          <w:szCs w:val="36"/>
          <w:rtl/>
          <w:lang w:bidi="fa-IR"/>
        </w:rPr>
        <w:t xml:space="preserve">استفاده ازاپلت به روزرسان </w:t>
      </w:r>
      <w:r w:rsidR="00AC5808" w:rsidRPr="009D5852">
        <w:rPr>
          <w:rFonts w:cs="B Lotus"/>
          <w:sz w:val="36"/>
          <w:szCs w:val="36"/>
          <w:lang w:bidi="fa-IR"/>
        </w:rPr>
        <w:t>G</w:t>
      </w:r>
      <w:r w:rsidR="0071339A">
        <w:rPr>
          <w:rFonts w:cs="B Lotus"/>
          <w:sz w:val="36"/>
          <w:szCs w:val="36"/>
          <w:lang w:bidi="fa-IR"/>
        </w:rPr>
        <w:t>N</w:t>
      </w:r>
      <w:r w:rsidR="00AC5808" w:rsidRPr="009D5852">
        <w:rPr>
          <w:rFonts w:cs="B Lotus"/>
          <w:sz w:val="36"/>
          <w:szCs w:val="36"/>
          <w:lang w:bidi="fa-IR"/>
        </w:rPr>
        <w:t>OME</w:t>
      </w:r>
    </w:p>
    <w:p w14:paraId="2BF6B2F7" w14:textId="77777777" w:rsidR="008F542B" w:rsidRPr="009D5852" w:rsidRDefault="00BC3BFA" w:rsidP="000942D8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اپلت به روزرسان درمحل اخطاردرپنل شماساکن است.</w:t>
      </w:r>
      <w:r w:rsidR="00595019" w:rsidRPr="009D5852">
        <w:rPr>
          <w:rFonts w:cs="B Lotus" w:hint="cs"/>
          <w:sz w:val="28"/>
          <w:szCs w:val="28"/>
          <w:rtl/>
          <w:lang w:bidi="fa-IR"/>
        </w:rPr>
        <w:t>عوض شدن آیکن آن بستگی و</w:t>
      </w:r>
      <w:r w:rsidR="00FA2B20" w:rsidRPr="009D5852">
        <w:rPr>
          <w:rFonts w:cs="B Lotus" w:hint="cs"/>
          <w:sz w:val="28"/>
          <w:szCs w:val="28"/>
          <w:rtl/>
          <w:lang w:bidi="fa-IR"/>
        </w:rPr>
        <w:t>ارتباط با وصله های موجودوهمچنین وضعیت به روزرسان دارد.</w:t>
      </w:r>
      <w:r w:rsidR="0059129F" w:rsidRPr="009D5852">
        <w:rPr>
          <w:rFonts w:cs="B Lotus" w:hint="cs"/>
          <w:sz w:val="28"/>
          <w:szCs w:val="28"/>
          <w:rtl/>
          <w:lang w:bidi="fa-IR"/>
        </w:rPr>
        <w:t>اجرای به روزرسان به طورپیش فرض از مسیر</w:t>
      </w:r>
      <w:r w:rsidR="0059129F" w:rsidRPr="009D5852">
        <w:rPr>
          <w:rFonts w:cs="B Lotus"/>
          <w:sz w:val="28"/>
          <w:szCs w:val="28"/>
          <w:lang w:bidi="fa-IR"/>
        </w:rPr>
        <w:t xml:space="preserve"> Computer -&gt; More Applications -&gt; System - &gt; Update System</w:t>
      </w:r>
      <w:r w:rsidR="0059129F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D325FE" w:rsidRPr="009D5852">
        <w:rPr>
          <w:rFonts w:cs="B Lotus" w:hint="cs"/>
          <w:sz w:val="28"/>
          <w:szCs w:val="28"/>
          <w:rtl/>
          <w:lang w:bidi="fa-IR"/>
        </w:rPr>
        <w:t>میسراست.</w:t>
      </w:r>
    </w:p>
    <w:p w14:paraId="323C6BFF" w14:textId="77777777" w:rsidR="008F542B" w:rsidRPr="009D5852" w:rsidRDefault="008F542B" w:rsidP="008F542B">
      <w:pPr>
        <w:bidi/>
        <w:jc w:val="both"/>
        <w:rPr>
          <w:rFonts w:cs="B Lotus"/>
          <w:b/>
          <w:bCs/>
          <w:sz w:val="28"/>
          <w:szCs w:val="28"/>
          <w:rtl/>
          <w:lang w:bidi="fa-IR"/>
        </w:rPr>
      </w:pPr>
      <w:r w:rsidRPr="009D5852">
        <w:rPr>
          <w:rFonts w:cs="B Lotus" w:hint="cs"/>
          <w:b/>
          <w:bCs/>
          <w:sz w:val="28"/>
          <w:szCs w:val="28"/>
          <w:rtl/>
          <w:lang w:bidi="fa-IR"/>
        </w:rPr>
        <w:t>نکته : قابلیت دیدآیکن</w:t>
      </w:r>
    </w:p>
    <w:p w14:paraId="5307ED4D" w14:textId="77777777" w:rsidR="00FD70B3" w:rsidRPr="009D5852" w:rsidRDefault="00FD70B3" w:rsidP="008F542B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به طورپیش فرض آیکن به روزرسان درمحل اخطارزمانی که وصله هایی برای سیستم موجود است قابل رویت است.</w:t>
      </w:r>
    </w:p>
    <w:p w14:paraId="722790BD" w14:textId="77777777" w:rsidR="006309C2" w:rsidRPr="0071339A" w:rsidRDefault="006309C2" w:rsidP="00FD70B3">
      <w:pPr>
        <w:bidi/>
        <w:jc w:val="both"/>
        <w:rPr>
          <w:rFonts w:cs="B Lotus"/>
          <w:b/>
          <w:bCs/>
          <w:i/>
          <w:iCs/>
          <w:sz w:val="28"/>
          <w:szCs w:val="28"/>
          <w:rtl/>
          <w:lang w:bidi="fa-IR"/>
        </w:rPr>
      </w:pPr>
      <w:r w:rsidRPr="0071339A">
        <w:rPr>
          <w:rFonts w:cs="B Lotus" w:hint="cs"/>
          <w:b/>
          <w:bCs/>
          <w:i/>
          <w:iCs/>
          <w:sz w:val="28"/>
          <w:szCs w:val="28"/>
          <w:rtl/>
          <w:lang w:bidi="fa-IR"/>
        </w:rPr>
        <w:t>جعبه بازباکره</w:t>
      </w:r>
    </w:p>
    <w:p w14:paraId="72E8A6D5" w14:textId="77777777" w:rsidR="00C40246" w:rsidRPr="009D5852" w:rsidRDefault="009A1222" w:rsidP="006309C2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به روزرسان مشغول است.(برای مثال درحال </w:t>
      </w:r>
      <w:r w:rsidR="00C40246" w:rsidRPr="009D5852">
        <w:rPr>
          <w:rFonts w:cs="B Lotus" w:hint="cs"/>
          <w:sz w:val="28"/>
          <w:szCs w:val="28"/>
          <w:rtl/>
          <w:lang w:bidi="fa-IR"/>
        </w:rPr>
        <w:t>بررسی به روزرسانی هااست ویادرحال نصب نرم افزاراست</w:t>
      </w:r>
      <w:r w:rsidRPr="009D5852">
        <w:rPr>
          <w:rFonts w:cs="B Lotus" w:hint="cs"/>
          <w:sz w:val="28"/>
          <w:szCs w:val="28"/>
          <w:rtl/>
          <w:lang w:bidi="fa-IR"/>
        </w:rPr>
        <w:t>)</w:t>
      </w:r>
    </w:p>
    <w:p w14:paraId="6255231A" w14:textId="77777777" w:rsidR="002F4593" w:rsidRPr="0071339A" w:rsidRDefault="002F4593" w:rsidP="00C40246">
      <w:pPr>
        <w:bidi/>
        <w:jc w:val="both"/>
        <w:rPr>
          <w:rFonts w:cs="B Lotus"/>
          <w:b/>
          <w:bCs/>
          <w:i/>
          <w:iCs/>
          <w:sz w:val="28"/>
          <w:szCs w:val="28"/>
          <w:rtl/>
          <w:lang w:bidi="fa-IR"/>
        </w:rPr>
      </w:pPr>
      <w:r w:rsidRPr="0071339A">
        <w:rPr>
          <w:rFonts w:cs="B Lotus" w:hint="cs"/>
          <w:b/>
          <w:bCs/>
          <w:i/>
          <w:iCs/>
          <w:sz w:val="28"/>
          <w:szCs w:val="28"/>
          <w:rtl/>
          <w:lang w:bidi="fa-IR"/>
        </w:rPr>
        <w:t>ستاره قرمزباعلامت تعجب</w:t>
      </w:r>
    </w:p>
    <w:p w14:paraId="773081AC" w14:textId="77777777" w:rsidR="00E53EAE" w:rsidRPr="009D5852" w:rsidRDefault="00E53EAE" w:rsidP="002F4593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به روزرسانی های امنیتی دردسترس است.</w:t>
      </w:r>
    </w:p>
    <w:p w14:paraId="1AEB8C89" w14:textId="77777777" w:rsidR="00E53EAE" w:rsidRPr="0071339A" w:rsidRDefault="00E53EAE" w:rsidP="00E53EAE">
      <w:pPr>
        <w:bidi/>
        <w:jc w:val="both"/>
        <w:rPr>
          <w:rFonts w:cs="B Lotus"/>
          <w:b/>
          <w:bCs/>
          <w:i/>
          <w:iCs/>
          <w:sz w:val="28"/>
          <w:szCs w:val="28"/>
          <w:rtl/>
          <w:lang w:bidi="fa-IR"/>
        </w:rPr>
      </w:pPr>
      <w:r w:rsidRPr="0071339A">
        <w:rPr>
          <w:rFonts w:cs="B Lotus" w:hint="cs"/>
          <w:b/>
          <w:bCs/>
          <w:i/>
          <w:iCs/>
          <w:sz w:val="28"/>
          <w:szCs w:val="28"/>
          <w:rtl/>
          <w:lang w:bidi="fa-IR"/>
        </w:rPr>
        <w:lastRenderedPageBreak/>
        <w:t>ستاره نارنجی بافلش روبه بالا</w:t>
      </w:r>
    </w:p>
    <w:p w14:paraId="597B3092" w14:textId="77777777" w:rsidR="00101A4B" w:rsidRPr="009D5852" w:rsidRDefault="00FD70B3" w:rsidP="00E53EA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6368DB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3A2A1A" w:rsidRPr="009D5852">
        <w:rPr>
          <w:rFonts w:cs="B Lotus" w:hint="cs"/>
          <w:sz w:val="28"/>
          <w:szCs w:val="28"/>
          <w:rtl/>
          <w:lang w:bidi="fa-IR"/>
        </w:rPr>
        <w:t>وصله های توصیه شده دردسترس است.</w:t>
      </w:r>
    </w:p>
    <w:p w14:paraId="660331D8" w14:textId="77777777" w:rsidR="003A2A1A" w:rsidRPr="0071339A" w:rsidRDefault="00B43675" w:rsidP="003A2A1A">
      <w:pPr>
        <w:bidi/>
        <w:jc w:val="both"/>
        <w:rPr>
          <w:rFonts w:cs="B Lotus"/>
          <w:b/>
          <w:bCs/>
          <w:i/>
          <w:iCs/>
          <w:sz w:val="28"/>
          <w:szCs w:val="28"/>
          <w:rtl/>
          <w:lang w:bidi="fa-IR"/>
        </w:rPr>
      </w:pPr>
      <w:r w:rsidRPr="0071339A">
        <w:rPr>
          <w:rFonts w:cs="B Lotus" w:hint="cs"/>
          <w:b/>
          <w:bCs/>
          <w:i/>
          <w:iCs/>
          <w:sz w:val="28"/>
          <w:szCs w:val="28"/>
          <w:rtl/>
          <w:lang w:bidi="fa-IR"/>
        </w:rPr>
        <w:t>ستاره زردبافلش روبه پایین</w:t>
      </w:r>
    </w:p>
    <w:p w14:paraId="239C1F63" w14:textId="77777777" w:rsidR="00AE25D9" w:rsidRPr="009D5852" w:rsidRDefault="00AE25D9" w:rsidP="00AE25D9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وصله های اختیاری دردسترس است.</w:t>
      </w:r>
    </w:p>
    <w:p w14:paraId="376CCC5E" w14:textId="77777777" w:rsidR="00B43675" w:rsidRPr="0071339A" w:rsidRDefault="00AE25D9" w:rsidP="00B43675">
      <w:pPr>
        <w:bidi/>
        <w:jc w:val="both"/>
        <w:rPr>
          <w:rFonts w:cs="B Lotus"/>
          <w:b/>
          <w:bCs/>
          <w:i/>
          <w:iCs/>
          <w:sz w:val="28"/>
          <w:szCs w:val="28"/>
          <w:rtl/>
          <w:lang w:bidi="fa-IR"/>
        </w:rPr>
      </w:pPr>
      <w:r w:rsidRPr="0071339A">
        <w:rPr>
          <w:rFonts w:cs="B Lotus" w:hint="cs"/>
          <w:b/>
          <w:bCs/>
          <w:i/>
          <w:iCs/>
          <w:sz w:val="28"/>
          <w:szCs w:val="28"/>
          <w:rtl/>
          <w:lang w:bidi="fa-IR"/>
        </w:rPr>
        <w:t>مثلث زردباعلامت تعجب</w:t>
      </w:r>
    </w:p>
    <w:p w14:paraId="63E8FCDA" w14:textId="77777777" w:rsidR="00AE25D9" w:rsidRPr="009D5852" w:rsidRDefault="00AE25D9" w:rsidP="00AE25D9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مشکلی پیش آمده.</w:t>
      </w:r>
    </w:p>
    <w:p w14:paraId="7C3914B4" w14:textId="77777777" w:rsidR="00AE25D9" w:rsidRPr="009D5852" w:rsidRDefault="00C20CA3" w:rsidP="00AE25D9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3-9 </w:t>
      </w:r>
      <w:r w:rsidR="002C2B13" w:rsidRPr="009D5852">
        <w:rPr>
          <w:rFonts w:cs="B Lotus" w:hint="cs"/>
          <w:sz w:val="36"/>
          <w:szCs w:val="36"/>
          <w:rtl/>
          <w:lang w:bidi="fa-IR"/>
        </w:rPr>
        <w:t>نصب وصله ها</w:t>
      </w:r>
    </w:p>
    <w:p w14:paraId="34DC319B" w14:textId="77777777" w:rsidR="002C2B13" w:rsidRPr="009D5852" w:rsidRDefault="00EB57B7" w:rsidP="002C2B13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هروقت آیکن به روزرسان ازوجودوصله خبردادروی آیکن آن کلیک چپ کنیدوگزینه </w:t>
      </w:r>
      <w:r w:rsidRPr="009D5852">
        <w:rPr>
          <w:rFonts w:cs="B Lotus"/>
          <w:sz w:val="28"/>
          <w:szCs w:val="28"/>
          <w:lang w:bidi="fa-IR"/>
        </w:rPr>
        <w:t>Update System Now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راانتخاب کنید.پس ازانتخاب ازشمادرباره ی کلمه عبورریشه می پرسدکه بایدجئاب دهید.باواردکردن کلمه عبوروزدن اینتربرنامه وصله هارادرپس زمینه نصب می کند.</w:t>
      </w:r>
    </w:p>
    <w:p w14:paraId="7E67D6A7" w14:textId="1AD22656" w:rsidR="00C8592C" w:rsidRPr="009D5852" w:rsidRDefault="00C8592C" w:rsidP="000C4DE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متناوباروی آیکن به روزرسان کلیک چپ کنیدوگزینه </w:t>
      </w:r>
      <w:r w:rsidRPr="009D5852">
        <w:rPr>
          <w:rFonts w:cs="B Lotus"/>
          <w:sz w:val="28"/>
          <w:szCs w:val="28"/>
          <w:lang w:bidi="fa-IR"/>
        </w:rPr>
        <w:t>Show Updates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راانتخاب کنید</w:t>
      </w:r>
      <w:r w:rsidR="008A1D5F" w:rsidRPr="009D5852">
        <w:rPr>
          <w:rFonts w:cs="B Lotus"/>
          <w:sz w:val="28"/>
          <w:szCs w:val="28"/>
          <w:lang w:bidi="fa-IR"/>
        </w:rPr>
        <w:t>.</w:t>
      </w:r>
      <w:r w:rsidR="008A1D5F" w:rsidRPr="009D5852">
        <w:rPr>
          <w:rFonts w:cs="B Lotus" w:hint="cs"/>
          <w:sz w:val="28"/>
          <w:szCs w:val="28"/>
          <w:rtl/>
          <w:lang w:bidi="fa-IR"/>
        </w:rPr>
        <w:t xml:space="preserve">در </w:t>
      </w:r>
      <w:r w:rsidR="008A1D5F" w:rsidRPr="009D5852">
        <w:rPr>
          <w:rFonts w:cs="B Lotus"/>
          <w:sz w:val="28"/>
          <w:szCs w:val="28"/>
          <w:lang w:bidi="fa-IR"/>
        </w:rPr>
        <w:t>overview</w:t>
      </w:r>
      <w:r w:rsidR="008A1D5F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771FC7" w:rsidRPr="009D5852">
        <w:rPr>
          <w:rFonts w:cs="B Lotus" w:hint="cs"/>
          <w:sz w:val="28"/>
          <w:szCs w:val="28"/>
          <w:rtl/>
          <w:lang w:bidi="fa-IR"/>
        </w:rPr>
        <w:t>تعدادوصله هارادردسته بندی های مختلف نشان می دهد.</w:t>
      </w:r>
      <w:r w:rsidR="00C8699D" w:rsidRPr="009D5852">
        <w:rPr>
          <w:rFonts w:cs="B Lotus" w:hint="cs"/>
          <w:sz w:val="28"/>
          <w:szCs w:val="28"/>
          <w:rtl/>
          <w:lang w:bidi="fa-IR"/>
        </w:rPr>
        <w:t xml:space="preserve">روی </w:t>
      </w:r>
      <w:r w:rsidR="00C8699D" w:rsidRPr="009D5852">
        <w:rPr>
          <w:rFonts w:cs="B Lotus"/>
          <w:sz w:val="28"/>
          <w:szCs w:val="28"/>
          <w:lang w:bidi="fa-IR"/>
        </w:rPr>
        <w:t>Review</w:t>
      </w:r>
      <w:r w:rsidR="00C8699D" w:rsidRPr="009D5852">
        <w:rPr>
          <w:rFonts w:cs="B Lotus" w:hint="cs"/>
          <w:sz w:val="28"/>
          <w:szCs w:val="28"/>
          <w:rtl/>
          <w:lang w:bidi="fa-IR"/>
        </w:rPr>
        <w:t xml:space="preserve"> برای دیدن جزئیات کلیک کنیدهمان جایی که وصله هادردسته های مختلف هستند.</w:t>
      </w:r>
      <w:r w:rsidR="0010058C" w:rsidRPr="009D5852">
        <w:rPr>
          <w:rFonts w:cs="B Lotus" w:hint="cs"/>
          <w:sz w:val="28"/>
          <w:szCs w:val="28"/>
          <w:rtl/>
          <w:lang w:bidi="fa-IR"/>
        </w:rPr>
        <w:t>وصله های امنیتی اول قرار می گیرندووصله های جزئی آخر.</w:t>
      </w:r>
      <w:r w:rsidR="006C6ED5" w:rsidRPr="009D5852">
        <w:rPr>
          <w:rFonts w:cs="B Lotus" w:hint="cs"/>
          <w:sz w:val="28"/>
          <w:szCs w:val="28"/>
          <w:rtl/>
          <w:lang w:bidi="fa-IR"/>
        </w:rPr>
        <w:t xml:space="preserve">روی وصله برای دیدن جزئیات </w:t>
      </w:r>
      <w:r w:rsidR="00094161" w:rsidRPr="009D5852">
        <w:rPr>
          <w:rFonts w:cs="B Lotus" w:hint="cs"/>
          <w:sz w:val="28"/>
          <w:szCs w:val="28"/>
          <w:rtl/>
          <w:lang w:bidi="fa-IR"/>
        </w:rPr>
        <w:t xml:space="preserve">مانند شرح برنامه،نسخه،مخزن و-اگرموجودباشد-لینک به </w:t>
      </w:r>
      <w:proofErr w:type="spellStart"/>
      <w:r w:rsidR="00094161" w:rsidRPr="009D5852">
        <w:rPr>
          <w:rFonts w:cs="B Lotus"/>
          <w:sz w:val="28"/>
          <w:szCs w:val="28"/>
          <w:lang w:bidi="fa-IR"/>
        </w:rPr>
        <w:t>bugzilla</w:t>
      </w:r>
      <w:proofErr w:type="spellEnd"/>
      <w:r w:rsidR="00094161" w:rsidRPr="009D5852">
        <w:rPr>
          <w:rFonts w:cs="B Lotus" w:hint="cs"/>
          <w:sz w:val="28"/>
          <w:szCs w:val="28"/>
          <w:rtl/>
          <w:lang w:bidi="fa-IR"/>
        </w:rPr>
        <w:t>(سیستم پیگیری حفره ناول)</w:t>
      </w:r>
      <w:r w:rsidR="006C6ED5" w:rsidRPr="009D5852">
        <w:rPr>
          <w:rFonts w:cs="B Lotus" w:hint="cs"/>
          <w:sz w:val="28"/>
          <w:szCs w:val="28"/>
          <w:rtl/>
          <w:lang w:bidi="fa-IR"/>
        </w:rPr>
        <w:t>کلیک کنید</w:t>
      </w:r>
      <w:r w:rsidR="00C8699D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107AF5" w:rsidRPr="009D5852">
        <w:rPr>
          <w:rFonts w:cs="B Lotus" w:hint="cs"/>
          <w:sz w:val="28"/>
          <w:szCs w:val="28"/>
          <w:rtl/>
          <w:lang w:bidi="fa-IR"/>
        </w:rPr>
        <w:t>.</w:t>
      </w:r>
    </w:p>
    <w:p w14:paraId="70A2D294" w14:textId="77777777" w:rsidR="008532B0" w:rsidRPr="009D5852" w:rsidRDefault="00F32F57" w:rsidP="008532B0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به طورپیش فرض همه وصله هابرای نصب علامت گذاری شده اند.</w:t>
      </w:r>
      <w:r w:rsidR="0063255D" w:rsidRPr="009D5852">
        <w:rPr>
          <w:rFonts w:cs="B Lotus" w:hint="cs"/>
          <w:sz w:val="28"/>
          <w:szCs w:val="28"/>
          <w:rtl/>
          <w:lang w:bidi="fa-IR"/>
        </w:rPr>
        <w:t>اگرنمی خواهیدوصله ای نصب شودتیک جلوی آن رابردارید</w:t>
      </w:r>
      <w:r w:rsidR="00FE6400" w:rsidRPr="009D5852">
        <w:rPr>
          <w:rFonts w:cs="B Lotus" w:hint="cs"/>
          <w:sz w:val="28"/>
          <w:szCs w:val="28"/>
          <w:rtl/>
          <w:lang w:bidi="fa-IR"/>
        </w:rPr>
        <w:t>.</w:t>
      </w:r>
    </w:p>
    <w:p w14:paraId="31757905" w14:textId="77777777" w:rsidR="00FE6400" w:rsidRPr="009D5852" w:rsidRDefault="008D6B58" w:rsidP="008D6B58">
      <w:pPr>
        <w:bidi/>
        <w:jc w:val="center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noProof/>
          <w:sz w:val="28"/>
          <w:szCs w:val="28"/>
          <w:rtl/>
          <w:lang w:bidi="fa-IR"/>
        </w:rPr>
        <w:lastRenderedPageBreak/>
        <w:drawing>
          <wp:inline distT="0" distB="0" distL="0" distR="0" wp14:editId="39B379E4">
            <wp:extent cx="5743575" cy="4524375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07509" w14:textId="77777777" w:rsidR="008D6B58" w:rsidRPr="009D5852" w:rsidRDefault="00C1477E" w:rsidP="008D6B58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شمابعدازکلیک روی </w:t>
      </w:r>
      <w:r w:rsidRPr="009D5852">
        <w:rPr>
          <w:rFonts w:cs="B Lotus"/>
          <w:sz w:val="28"/>
          <w:szCs w:val="28"/>
          <w:lang w:bidi="fa-IR"/>
        </w:rPr>
        <w:t>Apply Updates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ویا </w:t>
      </w:r>
      <w:r w:rsidRPr="009D5852">
        <w:rPr>
          <w:rFonts w:cs="B Lotus"/>
          <w:sz w:val="28"/>
          <w:szCs w:val="28"/>
          <w:lang w:bidi="fa-IR"/>
        </w:rPr>
        <w:t>Update System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باپنجره واردکردن کلمه عبورریشه مواجه می شویدکه بایدبه درستی این کلمه عبورراواردکنیدتاسیستم خودرابه روزکند.</w:t>
      </w:r>
      <w:r w:rsidR="00E5519F" w:rsidRPr="009D5852">
        <w:rPr>
          <w:rFonts w:cs="B Lotus" w:hint="cs"/>
          <w:sz w:val="28"/>
          <w:szCs w:val="28"/>
          <w:rtl/>
          <w:lang w:bidi="fa-IR"/>
        </w:rPr>
        <w:t>بعدازاین برنامه شروع به نصب وصله هامی کند</w:t>
      </w:r>
      <w:r w:rsidR="007F7678" w:rsidRPr="009D5852">
        <w:rPr>
          <w:rFonts w:cs="B Lotus" w:hint="cs"/>
          <w:sz w:val="28"/>
          <w:szCs w:val="28"/>
          <w:rtl/>
          <w:lang w:bidi="fa-IR"/>
        </w:rPr>
        <w:t xml:space="preserve">.بعدازپایان نصب </w:t>
      </w:r>
      <w:r w:rsidR="00760EC8" w:rsidRPr="009D5852">
        <w:rPr>
          <w:rFonts w:cs="B Lotus" w:hint="cs"/>
          <w:sz w:val="28"/>
          <w:szCs w:val="28"/>
          <w:rtl/>
          <w:lang w:bidi="fa-IR"/>
        </w:rPr>
        <w:t xml:space="preserve">شمامی تواندازدوگزینه </w:t>
      </w:r>
      <w:r w:rsidR="00760EC8" w:rsidRPr="009D5852">
        <w:rPr>
          <w:rFonts w:cs="B Lotus"/>
          <w:sz w:val="28"/>
          <w:szCs w:val="28"/>
          <w:lang w:bidi="fa-IR"/>
        </w:rPr>
        <w:t>Install More Updates</w:t>
      </w:r>
      <w:r w:rsidR="00760EC8" w:rsidRPr="009D5852">
        <w:rPr>
          <w:rFonts w:cs="B Lotus" w:hint="cs"/>
          <w:sz w:val="28"/>
          <w:szCs w:val="28"/>
          <w:rtl/>
          <w:lang w:bidi="fa-IR"/>
        </w:rPr>
        <w:t xml:space="preserve"> برای به روزرسانی های بیشترواز</w:t>
      </w:r>
      <w:r w:rsidR="00760EC8" w:rsidRPr="009D5852">
        <w:rPr>
          <w:rFonts w:cs="B Lotus"/>
          <w:sz w:val="28"/>
          <w:szCs w:val="28"/>
          <w:lang w:bidi="fa-IR"/>
        </w:rPr>
        <w:t>Close</w:t>
      </w:r>
      <w:r w:rsidR="00760EC8" w:rsidRPr="009D5852">
        <w:rPr>
          <w:rFonts w:cs="B Lotus" w:hint="cs"/>
          <w:sz w:val="28"/>
          <w:szCs w:val="28"/>
          <w:rtl/>
          <w:lang w:bidi="fa-IR"/>
        </w:rPr>
        <w:t xml:space="preserve"> برای بستن برنامه استفاده کنید.</w:t>
      </w:r>
    </w:p>
    <w:p w14:paraId="468680EF" w14:textId="77777777" w:rsidR="000E7612" w:rsidRPr="009D5852" w:rsidRDefault="00817756" w:rsidP="000E7612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ابزار</w:t>
      </w:r>
      <w:proofErr w:type="spellStart"/>
      <w:r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گزینه های زیادی برای به روزرسانی آنلاین برای شمافراهم می کندکه می توانیدبا مراجعه به </w:t>
      </w:r>
      <w:r w:rsidRPr="009D5852">
        <w:rPr>
          <w:rFonts w:cs="B Lotus"/>
          <w:sz w:val="28"/>
          <w:szCs w:val="28"/>
          <w:lang w:bidi="fa-IR"/>
        </w:rPr>
        <w:t>help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برنامه ویامنابع آنلاین درموردآنهامطالعه کنید.</w:t>
      </w:r>
    </w:p>
    <w:p w14:paraId="310D202D" w14:textId="77777777" w:rsidR="00590BEA" w:rsidRPr="009D5852" w:rsidRDefault="00C04DCD" w:rsidP="00590BEA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3-10 </w:t>
      </w:r>
      <w:r w:rsidR="00C53DD6" w:rsidRPr="009D5852">
        <w:rPr>
          <w:rFonts w:cs="B Lotus" w:hint="cs"/>
          <w:sz w:val="36"/>
          <w:szCs w:val="36"/>
          <w:rtl/>
          <w:lang w:bidi="fa-IR"/>
        </w:rPr>
        <w:t>پیکربندی اپلت به روزرسان</w:t>
      </w:r>
    </w:p>
    <w:p w14:paraId="5F983689" w14:textId="77777777" w:rsidR="00D45287" w:rsidRPr="009D5852" w:rsidRDefault="00C71240" w:rsidP="00C53DD6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 xml:space="preserve">برای پیکربندی به روزرسان روی آیکن آن روی پنل کلیک راست کنیدوگزینه </w:t>
      </w:r>
      <w:r w:rsidR="00292080" w:rsidRPr="009D5852">
        <w:rPr>
          <w:rFonts w:cs="B Lotus"/>
          <w:sz w:val="28"/>
          <w:szCs w:val="28"/>
          <w:lang w:bidi="fa-IR"/>
        </w:rPr>
        <w:t>Preferences</w:t>
      </w:r>
      <w:r w:rsidR="00292080" w:rsidRPr="009D5852">
        <w:rPr>
          <w:rFonts w:cs="B Lotus" w:hint="cs"/>
          <w:sz w:val="28"/>
          <w:szCs w:val="28"/>
          <w:rtl/>
          <w:lang w:bidi="fa-IR"/>
        </w:rPr>
        <w:t xml:space="preserve"> را انتخاب کنید</w:t>
      </w:r>
      <w:r w:rsidR="00867E59" w:rsidRPr="009D5852">
        <w:rPr>
          <w:rFonts w:cs="B Lotus" w:hint="cs"/>
          <w:sz w:val="28"/>
          <w:szCs w:val="28"/>
          <w:rtl/>
          <w:lang w:bidi="fa-IR"/>
        </w:rPr>
        <w:t>ویابه صورت دستی ازمسیر</w:t>
      </w:r>
      <w:r w:rsidR="00867E59" w:rsidRPr="009D5852">
        <w:rPr>
          <w:rFonts w:cs="B Lotus"/>
          <w:sz w:val="28"/>
          <w:szCs w:val="28"/>
          <w:lang w:bidi="fa-IR"/>
        </w:rPr>
        <w:t>Computer -&gt; Control Center -&gt; System -&gt; Software Updates</w:t>
      </w:r>
      <w:r w:rsidR="00867E59" w:rsidRPr="009D5852">
        <w:rPr>
          <w:rFonts w:cs="B Lotus" w:hint="cs"/>
          <w:sz w:val="28"/>
          <w:szCs w:val="28"/>
          <w:rtl/>
          <w:lang w:bidi="fa-IR"/>
        </w:rPr>
        <w:t xml:space="preserve"> استفاده کنید.</w:t>
      </w:r>
    </w:p>
    <w:p w14:paraId="6D711DF4" w14:textId="77777777" w:rsidR="00C53DD6" w:rsidRPr="009D5852" w:rsidRDefault="00D45287" w:rsidP="00D45287">
      <w:pPr>
        <w:bidi/>
        <w:jc w:val="center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noProof/>
          <w:sz w:val="28"/>
          <w:szCs w:val="28"/>
          <w:rtl/>
          <w:lang w:bidi="fa-IR"/>
        </w:rPr>
        <w:drawing>
          <wp:inline distT="0" distB="0" distL="0" distR="0" wp14:editId="3557EAAF">
            <wp:extent cx="3571875" cy="2714625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700F8" w14:textId="77777777" w:rsidR="00D45287" w:rsidRPr="009D5852" w:rsidRDefault="001C0FCF" w:rsidP="00D45287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پنجره پیکربندی </w:t>
      </w:r>
      <w:r w:rsidR="00D5226C" w:rsidRPr="009D5852">
        <w:rPr>
          <w:rFonts w:cs="B Lotus" w:hint="cs"/>
          <w:sz w:val="28"/>
          <w:szCs w:val="28"/>
          <w:rtl/>
          <w:lang w:bidi="fa-IR"/>
        </w:rPr>
        <w:t>تنظیمات زیررابه ماپیشنهاد می کند:</w:t>
      </w:r>
    </w:p>
    <w:p w14:paraId="670CF026" w14:textId="77777777" w:rsidR="00D5226C" w:rsidRPr="009D5852" w:rsidRDefault="00732DE9" w:rsidP="00D5226C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Check for Updates</w:t>
      </w:r>
    </w:p>
    <w:p w14:paraId="7665DBA3" w14:textId="77777777" w:rsidR="00732DE9" w:rsidRPr="009D5852" w:rsidRDefault="00816866" w:rsidP="00732DE9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بایدبه برنامه نحوه بررسی به روزرسانی هارابدهید:ساعتی،روزی،هفتگی ویا هرگز.</w:t>
      </w:r>
    </w:p>
    <w:p w14:paraId="3CA7E364" w14:textId="77777777" w:rsidR="00816866" w:rsidRPr="009D5852" w:rsidRDefault="00991058" w:rsidP="00816866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Automatically install</w:t>
      </w:r>
    </w:p>
    <w:p w14:paraId="0FCB51D1" w14:textId="77777777" w:rsidR="001B0894" w:rsidRPr="009D5852" w:rsidRDefault="00AE0337" w:rsidP="00991058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اینکه وصله هاخودکارنصب شوندیانه(پیش فرض).</w:t>
      </w:r>
      <w:r w:rsidR="00764804" w:rsidRPr="009D5852">
        <w:rPr>
          <w:rFonts w:cs="B Lotus" w:hint="cs"/>
          <w:sz w:val="28"/>
          <w:szCs w:val="28"/>
          <w:rtl/>
          <w:lang w:bidi="fa-IR"/>
        </w:rPr>
        <w:t>شمامی توانیدنصب خودکاروصله هارابرای وصله های امنیتی ویاهمه وصله هاانتخاب کنید.</w:t>
      </w:r>
    </w:p>
    <w:p w14:paraId="060E7447" w14:textId="77777777" w:rsidR="001B0894" w:rsidRPr="009D5852" w:rsidRDefault="001B0894" w:rsidP="001B0894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Check for major upgrades</w:t>
      </w:r>
    </w:p>
    <w:p w14:paraId="738F87DB" w14:textId="77777777" w:rsidR="00991058" w:rsidRPr="009D5852" w:rsidRDefault="00171061" w:rsidP="001B0894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بایدبه برنامه نحوه بررسی به روزرسانی های بزرگ(تغییرنسخه)</w:t>
      </w:r>
      <w:r w:rsidR="00764804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Pr="009D5852">
        <w:rPr>
          <w:rFonts w:cs="B Lotus" w:hint="cs"/>
          <w:sz w:val="28"/>
          <w:szCs w:val="28"/>
          <w:rtl/>
          <w:lang w:bidi="fa-IR"/>
        </w:rPr>
        <w:t>رابدهید.</w:t>
      </w:r>
      <w:r w:rsidR="008E3B44" w:rsidRPr="009D5852">
        <w:rPr>
          <w:rFonts w:cs="B Lotus" w:hint="cs"/>
          <w:sz w:val="28"/>
          <w:szCs w:val="28"/>
          <w:rtl/>
          <w:lang w:bidi="fa-IR"/>
        </w:rPr>
        <w:t>روزانه،هفتگی ویاهرگز.</w:t>
      </w:r>
    </w:p>
    <w:p w14:paraId="645BC202" w14:textId="77777777" w:rsidR="008E3B44" w:rsidRPr="009D5852" w:rsidRDefault="00E933BD" w:rsidP="008E3B44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Display Notification</w:t>
      </w:r>
    </w:p>
    <w:p w14:paraId="2F2EC4AF" w14:textId="77777777" w:rsidR="00E933BD" w:rsidRPr="009D5852" w:rsidRDefault="006E000E" w:rsidP="00E933BD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نمایش دادن اخطارهادرپنل.</w:t>
      </w:r>
    </w:p>
    <w:p w14:paraId="303C2E04" w14:textId="77777777" w:rsidR="006E000E" w:rsidRPr="009D5852" w:rsidRDefault="006E000E" w:rsidP="006E000E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lastRenderedPageBreak/>
        <w:t>When updates are available</w:t>
      </w:r>
    </w:p>
    <w:p w14:paraId="0FBE0B06" w14:textId="77777777" w:rsidR="006E000E" w:rsidRPr="009D5852" w:rsidRDefault="006E000E" w:rsidP="006E000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زمانی که به روزرسانی هاموجودباشد.</w:t>
      </w:r>
    </w:p>
    <w:p w14:paraId="08B9A82B" w14:textId="77777777" w:rsidR="006E000E" w:rsidRPr="009D5852" w:rsidRDefault="006E000E" w:rsidP="006E000E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/>
          <w:sz w:val="28"/>
          <w:szCs w:val="28"/>
          <w:lang w:bidi="fa-IR"/>
        </w:rPr>
        <w:t>When long tasks have completed</w:t>
      </w:r>
    </w:p>
    <w:p w14:paraId="55753BEF" w14:textId="77777777" w:rsidR="00790228" w:rsidRPr="009D5852" w:rsidRDefault="006E000E" w:rsidP="00795106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زمانی که وظیفه بزرگ برنامه درانجام کاری به پایان می رسد.</w:t>
      </w:r>
    </w:p>
    <w:p w14:paraId="0D891027" w14:textId="77777777" w:rsidR="00790228" w:rsidRPr="00B723C2" w:rsidRDefault="00795106" w:rsidP="00790228">
      <w:pPr>
        <w:bidi/>
        <w:jc w:val="both"/>
        <w:rPr>
          <w:rFonts w:cs="B Lotus"/>
          <w:b/>
          <w:bCs/>
          <w:sz w:val="48"/>
          <w:szCs w:val="48"/>
          <w:rtl/>
          <w:lang w:bidi="fa-IR"/>
        </w:rPr>
      </w:pPr>
      <w:r w:rsidRPr="00B723C2">
        <w:rPr>
          <w:rFonts w:cs="B Lotus" w:hint="cs"/>
          <w:b/>
          <w:bCs/>
          <w:sz w:val="48"/>
          <w:szCs w:val="48"/>
          <w:rtl/>
          <w:lang w:bidi="fa-IR"/>
        </w:rPr>
        <w:t xml:space="preserve">4 - </w:t>
      </w:r>
      <w:r w:rsidR="00790228" w:rsidRPr="00B723C2">
        <w:rPr>
          <w:rFonts w:cs="B Lotus" w:hint="cs"/>
          <w:b/>
          <w:bCs/>
          <w:sz w:val="48"/>
          <w:szCs w:val="48"/>
          <w:rtl/>
          <w:lang w:bidi="fa-IR"/>
        </w:rPr>
        <w:t>دسترسی به اینترنت</w:t>
      </w:r>
    </w:p>
    <w:p w14:paraId="5E3D50DA" w14:textId="52AE582A" w:rsidR="00790228" w:rsidRPr="009D5852" w:rsidRDefault="00675E8B" w:rsidP="000C4DE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اگرشمادرموقع نصب طریقه دسترسی به اینترنت راانتخاب وپیکربندی نکردیددرهرزمان می توانیدبااستفاده ازایزار</w:t>
      </w:r>
      <w:proofErr w:type="spellStart"/>
      <w:r w:rsidRPr="009D5852">
        <w:rPr>
          <w:rFonts w:cs="B Lotus"/>
          <w:sz w:val="28"/>
          <w:szCs w:val="28"/>
          <w:lang w:bidi="fa-IR"/>
        </w:rPr>
        <w:t>YaST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این کارراانجام دهید.</w:t>
      </w:r>
      <w:r w:rsidR="00EF4EA7" w:rsidRPr="009D5852">
        <w:rPr>
          <w:rFonts w:cs="B Lotus" w:hint="cs"/>
          <w:sz w:val="28"/>
          <w:szCs w:val="28"/>
          <w:rtl/>
          <w:lang w:bidi="fa-IR"/>
        </w:rPr>
        <w:t>چگونگی</w:t>
      </w:r>
      <w:r w:rsidR="00037D9E" w:rsidRPr="009D5852">
        <w:rPr>
          <w:rFonts w:cs="B Lotus" w:hint="cs"/>
          <w:sz w:val="28"/>
          <w:szCs w:val="28"/>
          <w:rtl/>
          <w:lang w:bidi="fa-IR"/>
        </w:rPr>
        <w:t xml:space="preserve"> پیکربندی</w:t>
      </w:r>
      <w:r w:rsidR="00EF4EA7" w:rsidRPr="009D5852">
        <w:rPr>
          <w:rFonts w:cs="B Lotus" w:hint="cs"/>
          <w:sz w:val="28"/>
          <w:szCs w:val="28"/>
          <w:rtl/>
          <w:lang w:bidi="fa-IR"/>
        </w:rPr>
        <w:t xml:space="preserve"> اتصال به اینترنت</w:t>
      </w:r>
      <w:r w:rsidR="00B47C2B" w:rsidRPr="009D5852">
        <w:rPr>
          <w:rFonts w:cs="B Lotus" w:hint="cs"/>
          <w:sz w:val="28"/>
          <w:szCs w:val="28"/>
          <w:rtl/>
          <w:lang w:bidi="fa-IR"/>
        </w:rPr>
        <w:t xml:space="preserve"> بستگی به محیطی داردکه شمادرآ</w:t>
      </w:r>
      <w:r w:rsidR="00037D9E" w:rsidRPr="009D5852">
        <w:rPr>
          <w:rFonts w:cs="B Lotus" w:hint="cs"/>
          <w:sz w:val="28"/>
          <w:szCs w:val="28"/>
          <w:rtl/>
          <w:lang w:bidi="fa-IR"/>
        </w:rPr>
        <w:t>ن هستید.</w:t>
      </w:r>
      <w:r w:rsidR="00C420BD" w:rsidRPr="009D5852">
        <w:rPr>
          <w:rFonts w:cs="B Lotus" w:hint="cs"/>
          <w:sz w:val="28"/>
          <w:szCs w:val="28"/>
          <w:rtl/>
          <w:lang w:bidi="fa-IR"/>
        </w:rPr>
        <w:t>اگرکامپیوتری که شمااستفاده می کنیدقسمتی ازیک شبکه است که هم اکنون ب</w:t>
      </w:r>
      <w:r w:rsidR="002762D2" w:rsidRPr="009D5852">
        <w:rPr>
          <w:rFonts w:cs="B Lotus" w:hint="cs"/>
          <w:sz w:val="28"/>
          <w:szCs w:val="28"/>
          <w:rtl/>
          <w:lang w:bidi="fa-IR"/>
        </w:rPr>
        <w:t>ه اینترنت وصل است،تنهاکاری که بایدانجام دهیدپیوند</w:t>
      </w:r>
      <w:r w:rsidR="000C4DEC">
        <w:rPr>
          <w:rFonts w:cs="B Lotus" w:hint="cs"/>
          <w:sz w:val="28"/>
          <w:szCs w:val="28"/>
          <w:rtl/>
          <w:lang w:bidi="fa-IR"/>
        </w:rPr>
        <w:t xml:space="preserve"> </w:t>
      </w:r>
      <w:r w:rsidR="00B42AD2" w:rsidRPr="009D5852">
        <w:rPr>
          <w:rFonts w:cs="B Lotus" w:hint="cs"/>
          <w:sz w:val="28"/>
          <w:szCs w:val="28"/>
          <w:rtl/>
          <w:lang w:bidi="fa-IR"/>
        </w:rPr>
        <w:t>کامپیوترتان</w:t>
      </w:r>
      <w:r w:rsidR="002762D2" w:rsidRPr="009D5852">
        <w:rPr>
          <w:rFonts w:cs="B Lotus" w:hint="cs"/>
          <w:sz w:val="28"/>
          <w:szCs w:val="28"/>
          <w:rtl/>
          <w:lang w:bidi="fa-IR"/>
        </w:rPr>
        <w:t xml:space="preserve"> به شبکه است.</w:t>
      </w:r>
      <w:r w:rsidR="004B1C67" w:rsidRPr="009D5852">
        <w:rPr>
          <w:rFonts w:cs="B Lotus" w:hint="cs"/>
          <w:sz w:val="28"/>
          <w:szCs w:val="28"/>
          <w:rtl/>
          <w:lang w:bidi="fa-IR"/>
        </w:rPr>
        <w:t xml:space="preserve"> واگرشمامی خواهیدکامپیوترتان به صورت مستقیم به اینترنت متصل شود</w:t>
      </w:r>
      <w:r w:rsidR="0037716C" w:rsidRPr="009D5852">
        <w:rPr>
          <w:rFonts w:cs="B Lotus" w:hint="cs"/>
          <w:sz w:val="28"/>
          <w:szCs w:val="28"/>
          <w:rtl/>
          <w:lang w:bidi="fa-IR"/>
        </w:rPr>
        <w:t xml:space="preserve">به سخت افزارو دسترسی به </w:t>
      </w:r>
      <w:r w:rsidR="0037716C" w:rsidRPr="009D5852">
        <w:rPr>
          <w:rFonts w:cs="B Lotus"/>
          <w:sz w:val="28"/>
          <w:szCs w:val="28"/>
          <w:lang w:bidi="fa-IR"/>
        </w:rPr>
        <w:t>ISP</w:t>
      </w:r>
      <w:r w:rsidR="0037716C" w:rsidRPr="009D5852">
        <w:rPr>
          <w:rFonts w:cs="B Lotus" w:hint="cs"/>
          <w:sz w:val="28"/>
          <w:szCs w:val="28"/>
          <w:rtl/>
          <w:lang w:bidi="fa-IR"/>
        </w:rPr>
        <w:t xml:space="preserve"> برای برپاسازی اینترنت نیازدارید</w:t>
      </w:r>
      <w:r w:rsidR="006A39CF" w:rsidRPr="009D5852">
        <w:rPr>
          <w:rFonts w:cs="B Lotus" w:hint="cs"/>
          <w:sz w:val="28"/>
          <w:szCs w:val="28"/>
          <w:rtl/>
          <w:lang w:bidi="fa-IR"/>
        </w:rPr>
        <w:t>.</w:t>
      </w:r>
    </w:p>
    <w:p w14:paraId="7153AD3C" w14:textId="77777777" w:rsidR="00194537" w:rsidRPr="009D5852" w:rsidRDefault="00B723C2" w:rsidP="00194537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4-1 </w:t>
      </w:r>
      <w:r w:rsidR="00194537" w:rsidRPr="009D5852">
        <w:rPr>
          <w:rFonts w:cs="B Lotus" w:hint="cs"/>
          <w:sz w:val="36"/>
          <w:szCs w:val="36"/>
          <w:rtl/>
          <w:lang w:bidi="fa-IR"/>
        </w:rPr>
        <w:t>اتصال مستقیم به اینترنت</w:t>
      </w:r>
    </w:p>
    <w:p w14:paraId="3229C22C" w14:textId="77777777" w:rsidR="00194537" w:rsidRPr="009D5852" w:rsidRDefault="00AE7DF5" w:rsidP="00194537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وقتی شمامی خواهیدکامپیوترتان مستقیم به اینترنت وصل شوداولین کاری که بایدانجام دهید</w:t>
      </w:r>
      <w:r w:rsidR="00852794" w:rsidRPr="009D5852">
        <w:rPr>
          <w:rFonts w:cs="B Lotus" w:hint="cs"/>
          <w:sz w:val="28"/>
          <w:szCs w:val="28"/>
          <w:rtl/>
          <w:lang w:bidi="fa-IR"/>
        </w:rPr>
        <w:t>پیکر بندی سخت افزار</w:t>
      </w:r>
      <w:r w:rsidR="007979FE" w:rsidRPr="009D5852">
        <w:rPr>
          <w:rFonts w:cs="B Lotus" w:hint="cs"/>
          <w:sz w:val="28"/>
          <w:szCs w:val="28"/>
          <w:rtl/>
          <w:lang w:bidi="fa-IR"/>
        </w:rPr>
        <w:t>موردنیازاست.</w:t>
      </w:r>
      <w:r w:rsidR="00653CA9" w:rsidRPr="009D5852">
        <w:rPr>
          <w:rFonts w:cs="B Lotus" w:hint="cs"/>
          <w:sz w:val="28"/>
          <w:szCs w:val="28"/>
          <w:rtl/>
          <w:lang w:bidi="fa-IR"/>
        </w:rPr>
        <w:t xml:space="preserve">این سخت افزارمی توانیدیک وسیله داخلی(مانندکارت های </w:t>
      </w:r>
      <w:r w:rsidR="00653CA9" w:rsidRPr="009D5852">
        <w:rPr>
          <w:rFonts w:cs="B Lotus"/>
          <w:sz w:val="28"/>
          <w:szCs w:val="28"/>
          <w:lang w:bidi="fa-IR"/>
        </w:rPr>
        <w:t>ISDN</w:t>
      </w:r>
      <w:r w:rsidR="00653CA9" w:rsidRPr="009D5852">
        <w:rPr>
          <w:rFonts w:cs="B Lotus" w:hint="cs"/>
          <w:sz w:val="28"/>
          <w:szCs w:val="28"/>
          <w:rtl/>
          <w:lang w:bidi="fa-IR"/>
        </w:rPr>
        <w:t>) باشد</w:t>
      </w:r>
      <w:r w:rsidR="00183096" w:rsidRPr="009D5852">
        <w:rPr>
          <w:rFonts w:cs="B Lotus" w:hint="cs"/>
          <w:sz w:val="28"/>
          <w:szCs w:val="28"/>
          <w:rtl/>
          <w:lang w:bidi="fa-IR"/>
        </w:rPr>
        <w:t>یایک وسیله خارجی(</w:t>
      </w:r>
      <w:r w:rsidR="007300A7" w:rsidRPr="009D5852">
        <w:rPr>
          <w:rFonts w:cs="B Lotus" w:hint="cs"/>
          <w:sz w:val="28"/>
          <w:szCs w:val="28"/>
          <w:rtl/>
          <w:lang w:bidi="fa-IR"/>
        </w:rPr>
        <w:t>مانندمودم</w:t>
      </w:r>
      <w:r w:rsidR="00183096" w:rsidRPr="009D5852">
        <w:rPr>
          <w:rFonts w:cs="B Lotus" w:hint="cs"/>
          <w:sz w:val="28"/>
          <w:szCs w:val="28"/>
          <w:rtl/>
          <w:lang w:bidi="fa-IR"/>
        </w:rPr>
        <w:t>)</w:t>
      </w:r>
      <w:r w:rsidR="007300A7" w:rsidRPr="009D5852">
        <w:rPr>
          <w:rFonts w:cs="B Lotus" w:hint="cs"/>
          <w:sz w:val="28"/>
          <w:szCs w:val="28"/>
          <w:rtl/>
          <w:lang w:bidi="fa-IR"/>
        </w:rPr>
        <w:t>.</w:t>
      </w:r>
      <w:r w:rsidR="00832BB9" w:rsidRPr="009D5852">
        <w:rPr>
          <w:rFonts w:cs="B Lotus" w:hint="cs"/>
          <w:sz w:val="28"/>
          <w:szCs w:val="28"/>
          <w:rtl/>
          <w:lang w:bidi="fa-IR"/>
        </w:rPr>
        <w:t xml:space="preserve">درخیلی مواقع </w:t>
      </w:r>
      <w:r w:rsidR="005E7160" w:rsidRPr="009D5852">
        <w:rPr>
          <w:rFonts w:cs="B Lotus" w:hint="cs"/>
          <w:sz w:val="28"/>
          <w:szCs w:val="28"/>
          <w:rtl/>
          <w:lang w:bidi="fa-IR"/>
        </w:rPr>
        <w:t>سیستم به صورت خودکارتشخیص می دهد.</w:t>
      </w:r>
    </w:p>
    <w:p w14:paraId="070AD0B4" w14:textId="40DC9C0D" w:rsidR="005567FB" w:rsidRPr="009D5852" w:rsidRDefault="005567FB" w:rsidP="000C4DE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درمرحله دوم شمابایداطلاعات </w:t>
      </w:r>
      <w:r w:rsidR="004C3C85" w:rsidRPr="009D5852">
        <w:rPr>
          <w:rFonts w:cs="B Lotus"/>
          <w:sz w:val="28"/>
          <w:szCs w:val="28"/>
          <w:lang w:bidi="fa-IR"/>
        </w:rPr>
        <w:t>ISP</w:t>
      </w:r>
      <w:r w:rsidR="004C3C85" w:rsidRPr="009D5852">
        <w:rPr>
          <w:rFonts w:cs="B Lotus" w:hint="cs"/>
          <w:sz w:val="28"/>
          <w:szCs w:val="28"/>
          <w:rtl/>
          <w:lang w:bidi="fa-IR"/>
        </w:rPr>
        <w:t xml:space="preserve"> خودراماننداطلاعات ورود</w:t>
      </w:r>
      <w:r w:rsidR="00112FDB" w:rsidRPr="009D5852">
        <w:rPr>
          <w:rFonts w:cs="B Lotus" w:hint="cs"/>
          <w:sz w:val="28"/>
          <w:szCs w:val="28"/>
          <w:rtl/>
          <w:lang w:bidi="fa-IR"/>
        </w:rPr>
        <w:t>،</w:t>
      </w:r>
      <w:r w:rsidR="00112FDB" w:rsidRPr="009D5852">
        <w:rPr>
          <w:rFonts w:cs="B Lotus"/>
          <w:sz w:val="28"/>
          <w:szCs w:val="28"/>
          <w:lang w:bidi="fa-IR"/>
        </w:rPr>
        <w:t>gateway</w:t>
      </w:r>
      <w:r w:rsidR="00112FDB" w:rsidRPr="009D5852">
        <w:rPr>
          <w:rFonts w:cs="B Lotus" w:hint="cs"/>
          <w:sz w:val="28"/>
          <w:szCs w:val="28"/>
          <w:rtl/>
          <w:lang w:bidi="fa-IR"/>
        </w:rPr>
        <w:t xml:space="preserve"> وشایداطلاعات </w:t>
      </w:r>
      <w:r w:rsidR="002911B4" w:rsidRPr="009D5852">
        <w:rPr>
          <w:rFonts w:cs="B Lotus" w:hint="cs"/>
          <w:sz w:val="28"/>
          <w:szCs w:val="28"/>
          <w:rtl/>
          <w:lang w:bidi="fa-IR"/>
        </w:rPr>
        <w:t xml:space="preserve">سرور نام </w:t>
      </w:r>
      <w:r w:rsidR="00BA61FE" w:rsidRPr="009D5852">
        <w:rPr>
          <w:rFonts w:cs="B Lotus" w:hint="cs"/>
          <w:sz w:val="28"/>
          <w:szCs w:val="28"/>
          <w:rtl/>
          <w:lang w:bidi="fa-IR"/>
        </w:rPr>
        <w:t>واردکنید.</w:t>
      </w:r>
    </w:p>
    <w:p w14:paraId="44F53E24" w14:textId="77777777" w:rsidR="003C4206" w:rsidRPr="009D5852" w:rsidRDefault="003C4206" w:rsidP="003C4206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اگرشمابه د</w:t>
      </w:r>
      <w:r w:rsidR="000829C0" w:rsidRPr="009D5852">
        <w:rPr>
          <w:rFonts w:cs="B Lotus" w:hint="cs"/>
          <w:sz w:val="28"/>
          <w:szCs w:val="28"/>
          <w:rtl/>
          <w:lang w:bidi="fa-IR"/>
        </w:rPr>
        <w:t xml:space="preserve">رستی سخت افزارخودراپیکربندی کنیدواطلاعات </w:t>
      </w:r>
      <w:r w:rsidR="000829C0" w:rsidRPr="009D5852">
        <w:rPr>
          <w:rFonts w:cs="B Lotus"/>
          <w:sz w:val="28"/>
          <w:szCs w:val="28"/>
          <w:lang w:bidi="fa-IR"/>
        </w:rPr>
        <w:t>ISP</w:t>
      </w:r>
      <w:r w:rsidR="000829C0" w:rsidRPr="009D5852">
        <w:rPr>
          <w:rFonts w:cs="B Lotus" w:hint="cs"/>
          <w:sz w:val="28"/>
          <w:szCs w:val="28"/>
          <w:rtl/>
          <w:lang w:bidi="fa-IR"/>
        </w:rPr>
        <w:t xml:space="preserve"> راواردکنید</w:t>
      </w:r>
      <w:r w:rsidR="00324BB6" w:rsidRPr="009D5852">
        <w:rPr>
          <w:rFonts w:cs="B Lotus" w:hint="cs"/>
          <w:sz w:val="28"/>
          <w:szCs w:val="28"/>
          <w:rtl/>
          <w:lang w:bidi="fa-IR"/>
        </w:rPr>
        <w:t>،بایداز</w:t>
      </w:r>
      <w:r w:rsidR="00324BB6" w:rsidRPr="009D5852">
        <w:rPr>
          <w:rFonts w:cs="B Lotus"/>
          <w:sz w:val="28"/>
          <w:szCs w:val="28"/>
          <w:lang w:bidi="fa-IR"/>
        </w:rPr>
        <w:t>Network Manager</w:t>
      </w:r>
      <w:r w:rsidR="00324BB6" w:rsidRPr="009D5852">
        <w:rPr>
          <w:rFonts w:cs="B Lotus" w:hint="cs"/>
          <w:sz w:val="28"/>
          <w:szCs w:val="28"/>
          <w:rtl/>
          <w:lang w:bidi="fa-IR"/>
        </w:rPr>
        <w:t xml:space="preserve"> برای </w:t>
      </w:r>
      <w:r w:rsidR="000A09B9" w:rsidRPr="009D5852">
        <w:rPr>
          <w:rFonts w:cs="B Lotus" w:hint="cs"/>
          <w:sz w:val="28"/>
          <w:szCs w:val="28"/>
          <w:rtl/>
          <w:lang w:bidi="fa-IR"/>
        </w:rPr>
        <w:t>اتصال به اینترنت استفاده کنید.</w:t>
      </w:r>
    </w:p>
    <w:p w14:paraId="0F5DC020" w14:textId="77777777" w:rsidR="00BC338D" w:rsidRPr="009D5852" w:rsidRDefault="00515C9C" w:rsidP="00BC338D">
      <w:pPr>
        <w:bidi/>
        <w:jc w:val="both"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4-2 </w:t>
      </w:r>
      <w:r w:rsidR="00BC338D" w:rsidRPr="009D5852">
        <w:rPr>
          <w:rFonts w:cs="B Lotus" w:hint="cs"/>
          <w:sz w:val="36"/>
          <w:szCs w:val="36"/>
          <w:rtl/>
          <w:lang w:bidi="fa-IR"/>
        </w:rPr>
        <w:t xml:space="preserve">فهرست </w:t>
      </w:r>
      <w:r w:rsidR="00BC338D" w:rsidRPr="009D5852">
        <w:rPr>
          <w:rFonts w:cs="B Lotus"/>
          <w:sz w:val="36"/>
          <w:szCs w:val="36"/>
          <w:lang w:bidi="fa-IR"/>
        </w:rPr>
        <w:t>DSL</w:t>
      </w:r>
    </w:p>
    <w:p w14:paraId="1AA04553" w14:textId="0F152B08" w:rsidR="00377800" w:rsidRPr="009D5852" w:rsidRDefault="00170F1A" w:rsidP="000C4DE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نوع های مختلفی ازتجهیزات </w:t>
      </w:r>
      <w:r w:rsidRPr="009D5852">
        <w:rPr>
          <w:rFonts w:cs="B Lotus"/>
          <w:sz w:val="28"/>
          <w:szCs w:val="28"/>
          <w:lang w:bidi="fa-IR"/>
        </w:rPr>
        <w:t>DSL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برای </w:t>
      </w:r>
      <w:r w:rsidR="00CC26F1" w:rsidRPr="009D5852">
        <w:rPr>
          <w:rFonts w:cs="B Lotus" w:hint="cs"/>
          <w:sz w:val="28"/>
          <w:szCs w:val="28"/>
          <w:rtl/>
          <w:lang w:bidi="fa-IR"/>
        </w:rPr>
        <w:t xml:space="preserve">پروتکل های مختلف </w:t>
      </w:r>
      <w:r w:rsidR="00CC26F1" w:rsidRPr="009D5852">
        <w:rPr>
          <w:rFonts w:cs="B Lotus"/>
          <w:sz w:val="28"/>
          <w:szCs w:val="28"/>
          <w:lang w:bidi="fa-IR"/>
        </w:rPr>
        <w:t>PPP</w:t>
      </w:r>
      <w:r w:rsidR="00CC26F1" w:rsidRPr="009D5852">
        <w:rPr>
          <w:rFonts w:cs="B Lotus" w:hint="cs"/>
          <w:sz w:val="28"/>
          <w:szCs w:val="28"/>
          <w:rtl/>
          <w:lang w:bidi="fa-IR"/>
        </w:rPr>
        <w:t xml:space="preserve"> وجوددارد</w:t>
      </w:r>
      <w:r w:rsidR="00B01B0A" w:rsidRPr="009D5852">
        <w:rPr>
          <w:rFonts w:cs="B Lotus" w:hint="cs"/>
          <w:sz w:val="28"/>
          <w:szCs w:val="28"/>
          <w:rtl/>
          <w:lang w:bidi="fa-IR"/>
        </w:rPr>
        <w:t>:</w:t>
      </w:r>
    </w:p>
    <w:p w14:paraId="11902F63" w14:textId="4C76520A" w:rsidR="00377800" w:rsidRPr="009D5852" w:rsidRDefault="00377800" w:rsidP="000C4DE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 xml:space="preserve"> -</w:t>
      </w:r>
      <w:r w:rsidR="00734C56" w:rsidRPr="009D5852">
        <w:rPr>
          <w:rFonts w:cs="B Lotus" w:hint="cs"/>
          <w:sz w:val="28"/>
          <w:szCs w:val="28"/>
          <w:rtl/>
          <w:lang w:bidi="fa-IR"/>
        </w:rPr>
        <w:t>کارت اترنت عادی که</w:t>
      </w:r>
      <w:r w:rsidR="001B68C1" w:rsidRPr="009D5852">
        <w:rPr>
          <w:rFonts w:cs="B Lotus" w:hint="cs"/>
          <w:sz w:val="28"/>
          <w:szCs w:val="28"/>
          <w:rtl/>
          <w:lang w:bidi="fa-IR"/>
        </w:rPr>
        <w:t xml:space="preserve"> به</w:t>
      </w:r>
      <w:r w:rsidR="00734C56" w:rsidRPr="009D5852">
        <w:rPr>
          <w:rFonts w:cs="B Lotus" w:hint="cs"/>
          <w:sz w:val="28"/>
          <w:szCs w:val="28"/>
          <w:rtl/>
          <w:lang w:bidi="fa-IR"/>
        </w:rPr>
        <w:t xml:space="preserve"> مودم خارجی </w:t>
      </w:r>
      <w:r w:rsidR="00734C56" w:rsidRPr="009D5852">
        <w:rPr>
          <w:rFonts w:cs="B Lotus"/>
          <w:sz w:val="28"/>
          <w:szCs w:val="28"/>
          <w:lang w:bidi="fa-IR"/>
        </w:rPr>
        <w:t>DSL</w:t>
      </w:r>
      <w:r w:rsidR="00734C56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1B68C1" w:rsidRPr="009D5852">
        <w:rPr>
          <w:rFonts w:cs="B Lotus" w:hint="cs"/>
          <w:sz w:val="28"/>
          <w:szCs w:val="28"/>
          <w:rtl/>
          <w:lang w:bidi="fa-IR"/>
        </w:rPr>
        <w:t>بااستفاده از</w:t>
      </w:r>
      <w:r w:rsidR="001B68C1" w:rsidRPr="009D5852">
        <w:rPr>
          <w:rFonts w:cs="B Lotus"/>
          <w:sz w:val="28"/>
          <w:szCs w:val="28"/>
          <w:lang w:bidi="fa-IR"/>
        </w:rPr>
        <w:t>PPP</w:t>
      </w:r>
      <w:r w:rsidR="001B68C1" w:rsidRPr="009D5852">
        <w:rPr>
          <w:rFonts w:cs="B Lotus" w:hint="cs"/>
          <w:sz w:val="28"/>
          <w:szCs w:val="28"/>
          <w:rtl/>
          <w:lang w:bidi="fa-IR"/>
        </w:rPr>
        <w:t xml:space="preserve"> روی </w:t>
      </w:r>
      <w:r w:rsidR="001B68C1" w:rsidRPr="009D5852">
        <w:rPr>
          <w:rFonts w:cs="B Lotus"/>
          <w:sz w:val="28"/>
          <w:szCs w:val="28"/>
          <w:lang w:bidi="fa-IR"/>
        </w:rPr>
        <w:t>Ethernet</w:t>
      </w:r>
      <w:r w:rsidR="001B68C1" w:rsidRPr="009D5852">
        <w:rPr>
          <w:rFonts w:cs="B Lotus" w:hint="cs"/>
          <w:sz w:val="28"/>
          <w:szCs w:val="28"/>
          <w:rtl/>
          <w:lang w:bidi="fa-IR"/>
        </w:rPr>
        <w:t>(</w:t>
      </w:r>
      <w:proofErr w:type="spellStart"/>
      <w:r w:rsidR="001B68C1" w:rsidRPr="009D5852">
        <w:rPr>
          <w:rFonts w:cs="B Lotus"/>
          <w:sz w:val="28"/>
          <w:szCs w:val="28"/>
          <w:lang w:bidi="fa-IR"/>
        </w:rPr>
        <w:t>PPPoE</w:t>
      </w:r>
      <w:proofErr w:type="spellEnd"/>
      <w:r w:rsidR="001B68C1" w:rsidRPr="009D5852">
        <w:rPr>
          <w:rFonts w:cs="B Lotus" w:hint="cs"/>
          <w:sz w:val="28"/>
          <w:szCs w:val="28"/>
          <w:rtl/>
          <w:lang w:bidi="fa-IR"/>
        </w:rPr>
        <w:t>)</w:t>
      </w:r>
      <w:r w:rsidR="00555032" w:rsidRPr="009D5852">
        <w:rPr>
          <w:rFonts w:cs="B Lotus" w:hint="cs"/>
          <w:sz w:val="28"/>
          <w:szCs w:val="28"/>
          <w:rtl/>
          <w:lang w:bidi="fa-IR"/>
        </w:rPr>
        <w:t>.</w:t>
      </w:r>
    </w:p>
    <w:p w14:paraId="63769F36" w14:textId="77777777" w:rsidR="00193940" w:rsidRPr="009D5852" w:rsidRDefault="00555032" w:rsidP="00193940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 -</w:t>
      </w:r>
      <w:r w:rsidR="00AF183C" w:rsidRPr="009D5852">
        <w:rPr>
          <w:rFonts w:cs="B Lotus" w:hint="cs"/>
          <w:sz w:val="28"/>
          <w:szCs w:val="28"/>
          <w:rtl/>
          <w:lang w:bidi="fa-IR"/>
        </w:rPr>
        <w:t xml:space="preserve">مودم </w:t>
      </w:r>
      <w:r w:rsidR="00AF183C" w:rsidRPr="009D5852">
        <w:rPr>
          <w:rFonts w:cs="B Lotus"/>
          <w:sz w:val="28"/>
          <w:szCs w:val="28"/>
          <w:lang w:bidi="fa-IR"/>
        </w:rPr>
        <w:t>DSL</w:t>
      </w:r>
      <w:r w:rsidR="00AF183C" w:rsidRPr="009D5852">
        <w:rPr>
          <w:rFonts w:cs="B Lotus" w:hint="cs"/>
          <w:sz w:val="28"/>
          <w:szCs w:val="28"/>
          <w:rtl/>
          <w:lang w:bidi="fa-IR"/>
        </w:rPr>
        <w:t xml:space="preserve"> داخلی </w:t>
      </w:r>
      <w:r w:rsidR="009F4EF1" w:rsidRPr="009D5852">
        <w:rPr>
          <w:rFonts w:cs="B Lotus" w:hint="cs"/>
          <w:sz w:val="28"/>
          <w:szCs w:val="28"/>
          <w:rtl/>
          <w:lang w:bidi="fa-IR"/>
        </w:rPr>
        <w:t>که از</w:t>
      </w:r>
      <w:r w:rsidR="009F4EF1" w:rsidRPr="009D5852">
        <w:rPr>
          <w:rFonts w:cs="B Lotus"/>
          <w:sz w:val="28"/>
          <w:szCs w:val="28"/>
          <w:lang w:bidi="fa-IR"/>
        </w:rPr>
        <w:t>PPP</w:t>
      </w:r>
      <w:r w:rsidR="009F4EF1" w:rsidRPr="009D5852">
        <w:rPr>
          <w:rFonts w:cs="B Lotus" w:hint="cs"/>
          <w:sz w:val="28"/>
          <w:szCs w:val="28"/>
          <w:rtl/>
          <w:lang w:bidi="fa-IR"/>
        </w:rPr>
        <w:t xml:space="preserve"> روی </w:t>
      </w:r>
      <w:r w:rsidR="009F4EF1" w:rsidRPr="009D5852">
        <w:rPr>
          <w:rFonts w:cs="B Lotus"/>
          <w:sz w:val="28"/>
          <w:szCs w:val="28"/>
          <w:lang w:bidi="fa-IR"/>
        </w:rPr>
        <w:t>ATM</w:t>
      </w:r>
      <w:r w:rsidR="009F4EF1" w:rsidRPr="009D5852">
        <w:rPr>
          <w:rFonts w:cs="B Lotus" w:hint="cs"/>
          <w:sz w:val="28"/>
          <w:szCs w:val="28"/>
          <w:rtl/>
          <w:lang w:bidi="fa-IR"/>
        </w:rPr>
        <w:t xml:space="preserve"> استفاده می کند.</w:t>
      </w:r>
      <w:r w:rsidR="00193940" w:rsidRPr="009D5852">
        <w:rPr>
          <w:rFonts w:cs="B Lotus" w:hint="cs"/>
          <w:sz w:val="28"/>
          <w:szCs w:val="28"/>
          <w:rtl/>
          <w:lang w:bidi="fa-IR"/>
        </w:rPr>
        <w:t>(</w:t>
      </w:r>
      <w:proofErr w:type="spellStart"/>
      <w:r w:rsidR="00193940" w:rsidRPr="009D5852">
        <w:rPr>
          <w:rFonts w:cs="B Lotus"/>
          <w:sz w:val="28"/>
          <w:szCs w:val="28"/>
          <w:lang w:bidi="fa-IR"/>
        </w:rPr>
        <w:t>PPPoATM</w:t>
      </w:r>
      <w:proofErr w:type="spellEnd"/>
      <w:r w:rsidR="00193940" w:rsidRPr="009D5852">
        <w:rPr>
          <w:rFonts w:cs="B Lotus" w:hint="cs"/>
          <w:sz w:val="28"/>
          <w:szCs w:val="28"/>
          <w:rtl/>
          <w:lang w:bidi="fa-IR"/>
        </w:rPr>
        <w:t>)</w:t>
      </w:r>
    </w:p>
    <w:p w14:paraId="58C6C7F0" w14:textId="72363A79" w:rsidR="00DD43B7" w:rsidRPr="009D5852" w:rsidRDefault="00DD43B7" w:rsidP="000C4DE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 -</w:t>
      </w:r>
      <w:r w:rsidR="001A1478" w:rsidRPr="009D5852">
        <w:rPr>
          <w:rFonts w:cs="B Lotus" w:hint="cs"/>
          <w:sz w:val="28"/>
          <w:szCs w:val="28"/>
          <w:rtl/>
          <w:lang w:bidi="fa-IR"/>
        </w:rPr>
        <w:t xml:space="preserve">کارت داخلی </w:t>
      </w:r>
      <w:r w:rsidR="001A1478" w:rsidRPr="009D5852">
        <w:rPr>
          <w:rFonts w:cs="B Lotus"/>
          <w:sz w:val="28"/>
          <w:szCs w:val="28"/>
          <w:lang w:bidi="fa-IR"/>
        </w:rPr>
        <w:t>ADSL</w:t>
      </w:r>
      <w:r w:rsidR="001A1478" w:rsidRPr="009D5852">
        <w:rPr>
          <w:rFonts w:cs="B Lotus" w:hint="cs"/>
          <w:sz w:val="28"/>
          <w:szCs w:val="28"/>
          <w:rtl/>
          <w:lang w:bidi="fa-IR"/>
        </w:rPr>
        <w:t xml:space="preserve"> فریتز </w:t>
      </w:r>
      <w:r w:rsidR="0085053B" w:rsidRPr="009D5852">
        <w:rPr>
          <w:rFonts w:cs="B Lotus" w:hint="cs"/>
          <w:sz w:val="28"/>
          <w:szCs w:val="28"/>
          <w:rtl/>
          <w:lang w:bidi="fa-IR"/>
        </w:rPr>
        <w:t>که از</w:t>
      </w:r>
      <w:r w:rsidR="0085053B" w:rsidRPr="009D5852">
        <w:rPr>
          <w:rFonts w:cs="B Lotus"/>
          <w:sz w:val="28"/>
          <w:szCs w:val="28"/>
          <w:lang w:bidi="fa-IR"/>
        </w:rPr>
        <w:t>CAPI</w:t>
      </w:r>
      <w:r w:rsidR="0085053B" w:rsidRPr="009D5852">
        <w:rPr>
          <w:rFonts w:cs="B Lotus" w:hint="cs"/>
          <w:sz w:val="28"/>
          <w:szCs w:val="28"/>
          <w:rtl/>
          <w:lang w:bidi="fa-IR"/>
        </w:rPr>
        <w:t xml:space="preserve"> برای </w:t>
      </w:r>
      <w:r w:rsidR="0085053B" w:rsidRPr="009D5852">
        <w:rPr>
          <w:rFonts w:cs="B Lotus"/>
          <w:sz w:val="28"/>
          <w:szCs w:val="28"/>
          <w:lang w:bidi="fa-IR"/>
        </w:rPr>
        <w:t>ADSL</w:t>
      </w:r>
      <w:r w:rsidR="0085053B" w:rsidRPr="009D5852">
        <w:rPr>
          <w:rFonts w:cs="B Lotus" w:hint="cs"/>
          <w:sz w:val="28"/>
          <w:szCs w:val="28"/>
          <w:rtl/>
          <w:lang w:bidi="fa-IR"/>
        </w:rPr>
        <w:t xml:space="preserve"> استفاده می کند.</w:t>
      </w:r>
    </w:p>
    <w:p w14:paraId="5CF11C8D" w14:textId="77777777" w:rsidR="00574A6E" w:rsidRPr="009D5852" w:rsidRDefault="00D7523C" w:rsidP="00574A6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ماژول پیکربندی </w:t>
      </w:r>
      <w:r w:rsidRPr="009D5852">
        <w:rPr>
          <w:rFonts w:cs="B Lotus"/>
          <w:sz w:val="28"/>
          <w:szCs w:val="28"/>
          <w:lang w:bidi="fa-IR"/>
        </w:rPr>
        <w:t>DSL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به طورپیش فرض شامل اطلاعات </w:t>
      </w:r>
      <w:r w:rsidRPr="009D5852">
        <w:rPr>
          <w:rFonts w:cs="B Lotus"/>
          <w:sz w:val="28"/>
          <w:szCs w:val="28"/>
          <w:lang w:bidi="fa-IR"/>
        </w:rPr>
        <w:t>ISP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های بزرگ بعضی ازکشورهااست.</w:t>
      </w:r>
      <w:r w:rsidR="00B47D97" w:rsidRPr="009D5852">
        <w:rPr>
          <w:rFonts w:cs="B Lotus" w:hint="cs"/>
          <w:sz w:val="28"/>
          <w:szCs w:val="28"/>
          <w:rtl/>
          <w:lang w:bidi="fa-IR"/>
        </w:rPr>
        <w:t xml:space="preserve">اگر </w:t>
      </w:r>
      <w:r w:rsidR="00B47D97" w:rsidRPr="009D5852">
        <w:rPr>
          <w:rFonts w:cs="B Lotus"/>
          <w:sz w:val="28"/>
          <w:szCs w:val="28"/>
          <w:lang w:bidi="fa-IR"/>
        </w:rPr>
        <w:t>ISP</w:t>
      </w:r>
      <w:r w:rsidR="00B47D97" w:rsidRPr="009D5852">
        <w:rPr>
          <w:rFonts w:cs="B Lotus" w:hint="cs"/>
          <w:sz w:val="28"/>
          <w:szCs w:val="28"/>
          <w:rtl/>
          <w:lang w:bidi="fa-IR"/>
        </w:rPr>
        <w:t xml:space="preserve"> شمادرلیست نیست بایداطلاعات </w:t>
      </w:r>
      <w:r w:rsidR="00B47D97" w:rsidRPr="009D5852">
        <w:rPr>
          <w:rFonts w:cs="B Lotus"/>
          <w:sz w:val="28"/>
          <w:szCs w:val="28"/>
          <w:lang w:bidi="fa-IR"/>
        </w:rPr>
        <w:t>DNS</w:t>
      </w:r>
      <w:r w:rsidR="00B47D97" w:rsidRPr="009D5852">
        <w:rPr>
          <w:rFonts w:cs="B Lotus" w:hint="cs"/>
          <w:sz w:val="28"/>
          <w:szCs w:val="28"/>
          <w:rtl/>
          <w:lang w:bidi="fa-IR"/>
        </w:rPr>
        <w:t>و</w:t>
      </w:r>
      <w:r w:rsidR="00B47D97" w:rsidRPr="009D5852">
        <w:rPr>
          <w:rFonts w:cs="B Lotus"/>
          <w:sz w:val="28"/>
          <w:szCs w:val="28"/>
          <w:lang w:bidi="fa-IR"/>
        </w:rPr>
        <w:t>IP</w:t>
      </w:r>
      <w:r w:rsidR="00B47D97" w:rsidRPr="009D5852">
        <w:rPr>
          <w:rFonts w:cs="B Lotus" w:hint="cs"/>
          <w:sz w:val="28"/>
          <w:szCs w:val="28"/>
          <w:rtl/>
          <w:lang w:bidi="fa-IR"/>
        </w:rPr>
        <w:t xml:space="preserve"> رااز</w:t>
      </w:r>
      <w:r w:rsidR="00B47D97" w:rsidRPr="009D5852">
        <w:rPr>
          <w:rFonts w:cs="B Lotus"/>
          <w:sz w:val="28"/>
          <w:szCs w:val="28"/>
          <w:lang w:bidi="fa-IR"/>
        </w:rPr>
        <w:t>ISP</w:t>
      </w:r>
      <w:r w:rsidR="00B47D97" w:rsidRPr="009D5852">
        <w:rPr>
          <w:rFonts w:cs="B Lotus" w:hint="cs"/>
          <w:sz w:val="28"/>
          <w:szCs w:val="28"/>
          <w:rtl/>
          <w:lang w:bidi="fa-IR"/>
        </w:rPr>
        <w:t xml:space="preserve"> بگیرید</w:t>
      </w:r>
      <w:r w:rsidR="001B4445" w:rsidRPr="009D5852">
        <w:rPr>
          <w:rFonts w:cs="B Lotus" w:hint="cs"/>
          <w:sz w:val="28"/>
          <w:szCs w:val="28"/>
          <w:rtl/>
          <w:lang w:bidi="fa-IR"/>
        </w:rPr>
        <w:t>و</w:t>
      </w:r>
      <w:r w:rsidR="00DC5D97" w:rsidRPr="009D5852">
        <w:rPr>
          <w:rFonts w:cs="B Lotus" w:hint="cs"/>
          <w:sz w:val="28"/>
          <w:szCs w:val="28"/>
          <w:rtl/>
          <w:lang w:bidi="fa-IR"/>
        </w:rPr>
        <w:t>دربرنام</w:t>
      </w:r>
      <w:r w:rsidR="00C17551" w:rsidRPr="009D5852">
        <w:rPr>
          <w:rFonts w:cs="B Lotus" w:hint="cs"/>
          <w:sz w:val="28"/>
          <w:szCs w:val="28"/>
          <w:rtl/>
          <w:lang w:bidi="fa-IR"/>
        </w:rPr>
        <w:t>ه های مربوطه واردکنید. (اکثراین کارهابه طورخودکارانجام می</w:t>
      </w:r>
      <w:r w:rsidR="00DC5D97" w:rsidRPr="009D5852">
        <w:rPr>
          <w:rFonts w:cs="B Lotus" w:hint="cs"/>
          <w:sz w:val="28"/>
          <w:szCs w:val="28"/>
          <w:rtl/>
          <w:lang w:bidi="fa-IR"/>
        </w:rPr>
        <w:t>شود)</w:t>
      </w:r>
      <w:r w:rsidR="001B4445" w:rsidRPr="009D5852">
        <w:rPr>
          <w:rFonts w:cs="B Lotus" w:hint="cs"/>
          <w:sz w:val="28"/>
          <w:szCs w:val="28"/>
          <w:rtl/>
          <w:lang w:bidi="fa-IR"/>
        </w:rPr>
        <w:t xml:space="preserve">چه </w:t>
      </w:r>
      <w:r w:rsidR="001B4445" w:rsidRPr="009D5852">
        <w:rPr>
          <w:rFonts w:cs="B Lotus"/>
          <w:sz w:val="28"/>
          <w:szCs w:val="28"/>
          <w:lang w:bidi="fa-IR"/>
        </w:rPr>
        <w:t>ISP</w:t>
      </w:r>
      <w:r w:rsidR="001B4445" w:rsidRPr="009D5852">
        <w:rPr>
          <w:rFonts w:cs="B Lotus" w:hint="cs"/>
          <w:sz w:val="28"/>
          <w:szCs w:val="28"/>
          <w:rtl/>
          <w:lang w:bidi="fa-IR"/>
        </w:rPr>
        <w:t xml:space="preserve"> خود</w:t>
      </w:r>
      <w:r w:rsidR="00C17551" w:rsidRPr="009D5852">
        <w:rPr>
          <w:rFonts w:cs="B Lotus" w:hint="cs"/>
          <w:sz w:val="28"/>
          <w:szCs w:val="28"/>
          <w:rtl/>
          <w:lang w:bidi="fa-IR"/>
        </w:rPr>
        <w:t xml:space="preserve">راازلیست انتخاب کنیدویاخودتان </w:t>
      </w:r>
      <w:r w:rsidR="001B4445" w:rsidRPr="009D5852">
        <w:rPr>
          <w:rFonts w:cs="B Lotus" w:hint="cs"/>
          <w:sz w:val="28"/>
          <w:szCs w:val="28"/>
          <w:rtl/>
          <w:lang w:bidi="fa-IR"/>
        </w:rPr>
        <w:t xml:space="preserve">به صورت دستی اطلاعات </w:t>
      </w:r>
      <w:r w:rsidR="001B4445" w:rsidRPr="009D5852">
        <w:rPr>
          <w:rFonts w:cs="B Lotus"/>
          <w:sz w:val="28"/>
          <w:szCs w:val="28"/>
          <w:lang w:bidi="fa-IR"/>
        </w:rPr>
        <w:t>ISP</w:t>
      </w:r>
      <w:r w:rsidR="001B4445" w:rsidRPr="009D5852">
        <w:rPr>
          <w:rFonts w:cs="B Lotus" w:hint="cs"/>
          <w:sz w:val="28"/>
          <w:szCs w:val="28"/>
          <w:rtl/>
          <w:lang w:bidi="fa-IR"/>
        </w:rPr>
        <w:t xml:space="preserve"> راواردکنیددرهرحال دست کم بایداطلاعات ورودوکلمه عبورراوارد کنید.</w:t>
      </w:r>
    </w:p>
    <w:p w14:paraId="28E12950" w14:textId="77777777" w:rsidR="00C17551" w:rsidRPr="009D5852" w:rsidRDefault="00D15D13" w:rsidP="00C17551">
      <w:pPr>
        <w:bidi/>
        <w:jc w:val="both"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4-3 </w:t>
      </w:r>
      <w:r w:rsidR="00825312" w:rsidRPr="009D5852">
        <w:rPr>
          <w:rFonts w:cs="B Lotus" w:hint="cs"/>
          <w:sz w:val="36"/>
          <w:szCs w:val="36"/>
          <w:rtl/>
          <w:lang w:bidi="fa-IR"/>
        </w:rPr>
        <w:t xml:space="preserve">فهرست </w:t>
      </w:r>
      <w:r w:rsidR="00825312" w:rsidRPr="009D5852">
        <w:rPr>
          <w:rFonts w:cs="B Lotus"/>
          <w:sz w:val="36"/>
          <w:szCs w:val="36"/>
          <w:lang w:bidi="fa-IR"/>
        </w:rPr>
        <w:t>ISDN</w:t>
      </w:r>
    </w:p>
    <w:p w14:paraId="60FA9E9A" w14:textId="77777777" w:rsidR="004210F4" w:rsidRPr="009D5852" w:rsidRDefault="00E02135" w:rsidP="00D06C3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درمواردی که کارت </w:t>
      </w:r>
      <w:r w:rsidRPr="009D5852">
        <w:rPr>
          <w:rFonts w:cs="B Lotus"/>
          <w:sz w:val="28"/>
          <w:szCs w:val="28"/>
          <w:lang w:bidi="fa-IR"/>
        </w:rPr>
        <w:t>ISDN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داخلی شمابه صورت</w:t>
      </w:r>
      <w:r w:rsidR="00E71BA2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C65DA6" w:rsidRPr="009D5852">
        <w:rPr>
          <w:rFonts w:cs="B Lotus" w:hint="cs"/>
          <w:sz w:val="28"/>
          <w:szCs w:val="28"/>
          <w:rtl/>
          <w:lang w:bidi="fa-IR"/>
        </w:rPr>
        <w:t xml:space="preserve">خودکارتوسط سیستم شناسایی نشودشماباید اطلاعات سازنده </w:t>
      </w:r>
      <w:r w:rsidR="00236472" w:rsidRPr="009D5852">
        <w:rPr>
          <w:rFonts w:cs="B Lotus" w:hint="cs"/>
          <w:sz w:val="28"/>
          <w:szCs w:val="28"/>
          <w:rtl/>
          <w:lang w:bidi="fa-IR"/>
        </w:rPr>
        <w:t>،</w:t>
      </w:r>
      <w:r w:rsidR="00C65DA6" w:rsidRPr="009D5852">
        <w:rPr>
          <w:rFonts w:cs="B Lotus" w:hint="cs"/>
          <w:sz w:val="28"/>
          <w:szCs w:val="28"/>
          <w:rtl/>
          <w:lang w:bidi="fa-IR"/>
        </w:rPr>
        <w:t xml:space="preserve">کمپانی فروش </w:t>
      </w:r>
      <w:r w:rsidR="00C13E78" w:rsidRPr="009D5852">
        <w:rPr>
          <w:rFonts w:cs="B Lotus" w:hint="cs"/>
          <w:sz w:val="28"/>
          <w:szCs w:val="28"/>
          <w:rtl/>
          <w:lang w:bidi="fa-IR"/>
        </w:rPr>
        <w:t>ونام وسیله رابدانید.</w:t>
      </w:r>
    </w:p>
    <w:p w14:paraId="09A37129" w14:textId="77777777" w:rsidR="00D06C3C" w:rsidRPr="009D5852" w:rsidRDefault="00D06C3C" w:rsidP="00D06C3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برای پیکربندی </w:t>
      </w:r>
      <w:r w:rsidRPr="009D5852">
        <w:rPr>
          <w:rFonts w:cs="B Lotus"/>
          <w:sz w:val="28"/>
          <w:szCs w:val="28"/>
          <w:lang w:bidi="fa-IR"/>
        </w:rPr>
        <w:t>ISDN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شمابه اطلاعات زیرنیازدارید:</w:t>
      </w:r>
    </w:p>
    <w:p w14:paraId="5E38E4FE" w14:textId="77777777" w:rsidR="00D06C3C" w:rsidRPr="009D5852" w:rsidRDefault="00D06C3C" w:rsidP="00D06C3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 -</w:t>
      </w:r>
      <w:r w:rsidR="008624F3" w:rsidRPr="009D5852">
        <w:rPr>
          <w:rFonts w:cs="B Lotus" w:hint="cs"/>
          <w:sz w:val="28"/>
          <w:szCs w:val="28"/>
          <w:rtl/>
          <w:lang w:bidi="fa-IR"/>
        </w:rPr>
        <w:t xml:space="preserve"> </w:t>
      </w:r>
      <w:r w:rsidR="003C23B8" w:rsidRPr="009D5852">
        <w:rPr>
          <w:rFonts w:cs="B Lotus" w:hint="cs"/>
          <w:sz w:val="28"/>
          <w:szCs w:val="28"/>
          <w:rtl/>
          <w:lang w:bidi="fa-IR"/>
        </w:rPr>
        <w:t xml:space="preserve">پروتکل </w:t>
      </w:r>
      <w:r w:rsidR="003C23B8" w:rsidRPr="009D5852">
        <w:rPr>
          <w:rFonts w:cs="B Lotus"/>
          <w:sz w:val="28"/>
          <w:szCs w:val="28"/>
          <w:lang w:bidi="fa-IR"/>
        </w:rPr>
        <w:t>ISDN</w:t>
      </w:r>
      <w:r w:rsidR="003C23B8" w:rsidRPr="009D5852">
        <w:rPr>
          <w:rFonts w:cs="B Lotus" w:hint="cs"/>
          <w:sz w:val="28"/>
          <w:szCs w:val="28"/>
          <w:rtl/>
          <w:lang w:bidi="fa-IR"/>
        </w:rPr>
        <w:t>(بستگی به کشورشمادارد)</w:t>
      </w:r>
    </w:p>
    <w:p w14:paraId="47B5DFD4" w14:textId="77777777" w:rsidR="003C23B8" w:rsidRPr="009D5852" w:rsidRDefault="003C23B8" w:rsidP="003C23B8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 -کدمنطقه وشماره تلفن</w:t>
      </w:r>
    </w:p>
    <w:p w14:paraId="2758B603" w14:textId="77777777" w:rsidR="003C23B8" w:rsidRPr="009D5852" w:rsidRDefault="003C23B8" w:rsidP="003C23B8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 - نوع رابط(</w:t>
      </w:r>
      <w:proofErr w:type="spellStart"/>
      <w:r w:rsidRPr="009D5852">
        <w:rPr>
          <w:rFonts w:cs="B Lotus"/>
          <w:sz w:val="28"/>
          <w:szCs w:val="28"/>
          <w:lang w:bidi="fa-IR"/>
        </w:rPr>
        <w:t>SyncPPP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یا </w:t>
      </w:r>
      <w:proofErr w:type="spellStart"/>
      <w:r w:rsidRPr="009D5852">
        <w:rPr>
          <w:rFonts w:cs="B Lotus"/>
          <w:sz w:val="28"/>
          <w:szCs w:val="28"/>
          <w:lang w:bidi="fa-IR"/>
        </w:rPr>
        <w:t>RawIP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>)</w:t>
      </w:r>
      <w:r w:rsidR="00FF3C9A" w:rsidRPr="009D5852">
        <w:rPr>
          <w:rFonts w:cs="B Lotus" w:hint="cs"/>
          <w:sz w:val="28"/>
          <w:szCs w:val="28"/>
          <w:rtl/>
          <w:lang w:bidi="fa-IR"/>
        </w:rPr>
        <w:t>اگرمطمئن نیستیداز</w:t>
      </w:r>
      <w:proofErr w:type="spellStart"/>
      <w:r w:rsidR="00FF3C9A" w:rsidRPr="009D5852">
        <w:rPr>
          <w:rFonts w:cs="B Lotus"/>
          <w:sz w:val="28"/>
          <w:szCs w:val="28"/>
          <w:lang w:bidi="fa-IR"/>
        </w:rPr>
        <w:t>SyncPPP</w:t>
      </w:r>
      <w:proofErr w:type="spellEnd"/>
      <w:r w:rsidR="00FF3C9A" w:rsidRPr="009D5852">
        <w:rPr>
          <w:rFonts w:cs="B Lotus" w:hint="cs"/>
          <w:sz w:val="28"/>
          <w:szCs w:val="28"/>
          <w:rtl/>
          <w:lang w:bidi="fa-IR"/>
        </w:rPr>
        <w:t xml:space="preserve"> استفاده کنید</w:t>
      </w:r>
      <w:r w:rsidR="002442C3" w:rsidRPr="009D5852">
        <w:rPr>
          <w:rFonts w:cs="B Lotus" w:hint="cs"/>
          <w:sz w:val="28"/>
          <w:szCs w:val="28"/>
          <w:rtl/>
          <w:lang w:bidi="fa-IR"/>
        </w:rPr>
        <w:t xml:space="preserve">جون </w:t>
      </w:r>
      <w:proofErr w:type="spellStart"/>
      <w:r w:rsidR="002442C3" w:rsidRPr="009D5852">
        <w:rPr>
          <w:rFonts w:cs="B Lotus"/>
          <w:sz w:val="28"/>
          <w:szCs w:val="28"/>
          <w:lang w:bidi="fa-IR"/>
        </w:rPr>
        <w:t>RawIP</w:t>
      </w:r>
      <w:proofErr w:type="spellEnd"/>
      <w:r w:rsidR="002442C3" w:rsidRPr="009D5852">
        <w:rPr>
          <w:rFonts w:cs="B Lotus" w:hint="cs"/>
          <w:sz w:val="28"/>
          <w:szCs w:val="28"/>
          <w:rtl/>
          <w:lang w:bidi="fa-IR"/>
        </w:rPr>
        <w:t xml:space="preserve"> برای اتصال به سیستم های تلفن خاص به کارمی رود.</w:t>
      </w:r>
    </w:p>
    <w:p w14:paraId="114B5D72" w14:textId="37B9F644" w:rsidR="006E0D6D" w:rsidRPr="009D5852" w:rsidRDefault="006E0D6D" w:rsidP="000C4DE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 - گرفتن یک </w:t>
      </w:r>
      <w:r w:rsidRPr="009D5852">
        <w:rPr>
          <w:rFonts w:cs="B Lotus"/>
          <w:sz w:val="28"/>
          <w:szCs w:val="28"/>
          <w:lang w:bidi="fa-IR"/>
        </w:rPr>
        <w:t>IP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استاتیک ازشرکتی که ازآن این سرویس رامی گیرید:</w:t>
      </w:r>
      <w:r w:rsidRPr="009D5852">
        <w:rPr>
          <w:rFonts w:cs="B Lotus"/>
          <w:sz w:val="28"/>
          <w:szCs w:val="28"/>
          <w:lang w:bidi="fa-IR"/>
        </w:rPr>
        <w:t>IP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های محلی وراه دوربرای شماره گیری سروروهمچنین دروازه خروج.</w:t>
      </w:r>
    </w:p>
    <w:p w14:paraId="134C956A" w14:textId="77777777" w:rsidR="00503725" w:rsidRPr="009D5852" w:rsidRDefault="00503725" w:rsidP="00503725">
      <w:p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 - ماژول پیکربندی </w:t>
      </w:r>
      <w:r w:rsidRPr="009D5852">
        <w:rPr>
          <w:rFonts w:cs="B Lotus"/>
          <w:sz w:val="28"/>
          <w:szCs w:val="28"/>
          <w:lang w:bidi="fa-IR"/>
        </w:rPr>
        <w:t>ISDN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به طورپیش فرض شامل اطلاعات </w:t>
      </w:r>
      <w:r w:rsidRPr="009D5852">
        <w:rPr>
          <w:rFonts w:cs="B Lotus"/>
          <w:sz w:val="28"/>
          <w:szCs w:val="28"/>
          <w:lang w:bidi="fa-IR"/>
        </w:rPr>
        <w:t>ISP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های بزرگ بعضی ازکشورهااست.اگر </w:t>
      </w:r>
      <w:r w:rsidRPr="009D5852">
        <w:rPr>
          <w:rFonts w:cs="B Lotus"/>
          <w:sz w:val="28"/>
          <w:szCs w:val="28"/>
          <w:lang w:bidi="fa-IR"/>
        </w:rPr>
        <w:t>ISP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شمادرلیست نیست بایداطلاعات </w:t>
      </w:r>
      <w:r w:rsidRPr="009D5852">
        <w:rPr>
          <w:rFonts w:cs="B Lotus"/>
          <w:sz w:val="28"/>
          <w:szCs w:val="28"/>
          <w:lang w:bidi="fa-IR"/>
        </w:rPr>
        <w:t>DNS</w:t>
      </w:r>
      <w:r w:rsidRPr="009D5852">
        <w:rPr>
          <w:rFonts w:cs="B Lotus" w:hint="cs"/>
          <w:sz w:val="28"/>
          <w:szCs w:val="28"/>
          <w:rtl/>
          <w:lang w:bidi="fa-IR"/>
        </w:rPr>
        <w:t>و</w:t>
      </w:r>
      <w:r w:rsidRPr="009D5852">
        <w:rPr>
          <w:rFonts w:cs="B Lotus"/>
          <w:sz w:val="28"/>
          <w:szCs w:val="28"/>
          <w:lang w:bidi="fa-IR"/>
        </w:rPr>
        <w:t>IP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رااز</w:t>
      </w:r>
      <w:r w:rsidRPr="009D5852">
        <w:rPr>
          <w:rFonts w:cs="B Lotus"/>
          <w:sz w:val="28"/>
          <w:szCs w:val="28"/>
          <w:lang w:bidi="fa-IR"/>
        </w:rPr>
        <w:t>ISP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بگیریدودربرنامه های مربوطه واردکنید. (اکثراین کارهابه </w:t>
      </w:r>
      <w:r w:rsidRPr="009D5852">
        <w:rPr>
          <w:rFonts w:cs="B Lotus" w:hint="cs"/>
          <w:sz w:val="28"/>
          <w:szCs w:val="28"/>
          <w:rtl/>
          <w:lang w:bidi="fa-IR"/>
        </w:rPr>
        <w:lastRenderedPageBreak/>
        <w:t xml:space="preserve">طورخودکارانجام میشود)چه </w:t>
      </w:r>
      <w:r w:rsidRPr="009D5852">
        <w:rPr>
          <w:rFonts w:cs="B Lotus"/>
          <w:sz w:val="28"/>
          <w:szCs w:val="28"/>
          <w:lang w:bidi="fa-IR"/>
        </w:rPr>
        <w:t>ISP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خودراازلیست انتخاب کنیدویاخودتان به صورت دستی اطلاعات </w:t>
      </w:r>
      <w:r w:rsidRPr="009D5852">
        <w:rPr>
          <w:rFonts w:cs="B Lotus"/>
          <w:sz w:val="28"/>
          <w:szCs w:val="28"/>
          <w:lang w:bidi="fa-IR"/>
        </w:rPr>
        <w:t>ISP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راواردکنیددرهرحال دست کم بایداطلاعات ورودوکلمه عبورراوارد کنید.</w:t>
      </w:r>
    </w:p>
    <w:p w14:paraId="7C0CC36B" w14:textId="77777777" w:rsidR="00503725" w:rsidRPr="009D5852" w:rsidRDefault="009C7CAC" w:rsidP="00503725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4-4 </w:t>
      </w:r>
      <w:r w:rsidR="008624F3" w:rsidRPr="009D5852">
        <w:rPr>
          <w:rFonts w:cs="B Lotus" w:hint="cs"/>
          <w:sz w:val="36"/>
          <w:szCs w:val="36"/>
          <w:rtl/>
          <w:lang w:bidi="fa-IR"/>
        </w:rPr>
        <w:t>فهرست مودم</w:t>
      </w:r>
    </w:p>
    <w:p w14:paraId="10B1DDC1" w14:textId="7D0A23AF" w:rsidR="008624F3" w:rsidRPr="009D5852" w:rsidRDefault="000D46C5" w:rsidP="000C4DE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درمواردی که مودم شمابه طورخودکار شناسایی نمی شودشمابایدبدانیدمودمتان به پورت </w:t>
      </w:r>
      <w:r w:rsidRPr="009D5852">
        <w:rPr>
          <w:rFonts w:cs="B Lotus"/>
          <w:sz w:val="28"/>
          <w:szCs w:val="28"/>
          <w:lang w:bidi="fa-IR"/>
        </w:rPr>
        <w:t>USB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ویاسریال متصل است.البته سیستم عامل </w:t>
      </w:r>
      <w:proofErr w:type="spellStart"/>
      <w:r w:rsidRPr="009D5852">
        <w:rPr>
          <w:rFonts w:cs="B Lotus"/>
          <w:sz w:val="28"/>
          <w:szCs w:val="28"/>
          <w:lang w:bidi="fa-IR"/>
        </w:rPr>
        <w:t>openSUSE</w:t>
      </w:r>
      <w:proofErr w:type="spellEnd"/>
      <w:r w:rsidRPr="009D5852">
        <w:rPr>
          <w:rFonts w:cs="B Lotus" w:hint="cs"/>
          <w:sz w:val="28"/>
          <w:szCs w:val="28"/>
          <w:rtl/>
          <w:lang w:bidi="fa-IR"/>
        </w:rPr>
        <w:t xml:space="preserve"> همه </w:t>
      </w:r>
      <w:r w:rsidR="00A0189C" w:rsidRPr="009D5852">
        <w:rPr>
          <w:rFonts w:cs="B Lotus" w:hint="cs"/>
          <w:sz w:val="28"/>
          <w:szCs w:val="28"/>
          <w:rtl/>
          <w:lang w:bidi="fa-IR"/>
        </w:rPr>
        <w:t>مودم های داخلی و</w:t>
      </w:r>
      <w:proofErr w:type="spellStart"/>
      <w:r w:rsidR="00A0189C" w:rsidRPr="009D5852">
        <w:rPr>
          <w:rFonts w:cs="B Lotus"/>
          <w:sz w:val="28"/>
          <w:szCs w:val="28"/>
          <w:lang w:bidi="fa-IR"/>
        </w:rPr>
        <w:t>usb</w:t>
      </w:r>
      <w:proofErr w:type="spellEnd"/>
      <w:r w:rsidR="00A0189C" w:rsidRPr="009D5852">
        <w:rPr>
          <w:rFonts w:cs="B Lotus" w:hint="cs"/>
          <w:sz w:val="28"/>
          <w:szCs w:val="28"/>
          <w:rtl/>
          <w:lang w:bidi="fa-IR"/>
        </w:rPr>
        <w:t xml:space="preserve"> راپشتیبانی نمی کند.</w:t>
      </w:r>
    </w:p>
    <w:p w14:paraId="1294EE96" w14:textId="77777777" w:rsidR="00503725" w:rsidRPr="009D5852" w:rsidRDefault="00354F85" w:rsidP="00354F85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ماژول پیکربندی مودم به طورپیش فرض شامل اطلاعات </w:t>
      </w:r>
      <w:r w:rsidRPr="009D5852">
        <w:rPr>
          <w:rFonts w:cs="B Lotus"/>
          <w:sz w:val="28"/>
          <w:szCs w:val="28"/>
          <w:lang w:bidi="fa-IR"/>
        </w:rPr>
        <w:t>ISP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های بزرگ بعضی از کشورها است . اگر </w:t>
      </w:r>
      <w:r w:rsidRPr="009D5852">
        <w:rPr>
          <w:rFonts w:cs="B Lotus"/>
          <w:sz w:val="28"/>
          <w:szCs w:val="28"/>
          <w:lang w:bidi="fa-IR"/>
        </w:rPr>
        <w:t>ISP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شمادرلیست نیست بایداطلاعات </w:t>
      </w:r>
      <w:r w:rsidRPr="009D5852">
        <w:rPr>
          <w:rFonts w:cs="B Lotus"/>
          <w:sz w:val="28"/>
          <w:szCs w:val="28"/>
          <w:lang w:bidi="fa-IR"/>
        </w:rPr>
        <w:t>DNS</w:t>
      </w:r>
      <w:r w:rsidRPr="009D5852">
        <w:rPr>
          <w:rFonts w:cs="B Lotus" w:hint="cs"/>
          <w:sz w:val="28"/>
          <w:szCs w:val="28"/>
          <w:rtl/>
          <w:lang w:bidi="fa-IR"/>
        </w:rPr>
        <w:t>و</w:t>
      </w:r>
      <w:r w:rsidRPr="009D5852">
        <w:rPr>
          <w:rFonts w:cs="B Lotus"/>
          <w:sz w:val="28"/>
          <w:szCs w:val="28"/>
          <w:lang w:bidi="fa-IR"/>
        </w:rPr>
        <w:t>IP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رااز</w:t>
      </w:r>
      <w:r w:rsidRPr="009D5852">
        <w:rPr>
          <w:rFonts w:cs="B Lotus"/>
          <w:sz w:val="28"/>
          <w:szCs w:val="28"/>
          <w:lang w:bidi="fa-IR"/>
        </w:rPr>
        <w:t>ISP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بگیریدودربرنامه های مربوطه وارد کنید. (اکثراین کارهابه طورخودکارانجام میشود)چه </w:t>
      </w:r>
      <w:r w:rsidRPr="009D5852">
        <w:rPr>
          <w:rFonts w:cs="B Lotus"/>
          <w:sz w:val="28"/>
          <w:szCs w:val="28"/>
          <w:lang w:bidi="fa-IR"/>
        </w:rPr>
        <w:t>ISP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خودراازلیست انتخاب کنیدویاخودتان به صورت دستی اطلاعات </w:t>
      </w:r>
      <w:r w:rsidRPr="009D5852">
        <w:rPr>
          <w:rFonts w:cs="B Lotus"/>
          <w:sz w:val="28"/>
          <w:szCs w:val="28"/>
          <w:lang w:bidi="fa-IR"/>
        </w:rPr>
        <w:t>ISP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راواردکنیددرهرحال دست کم بایداطلاعات ورودوکلمه عبورراوارد کنید.</w:t>
      </w:r>
    </w:p>
    <w:p w14:paraId="7691B02E" w14:textId="77777777" w:rsidR="007A4825" w:rsidRPr="009D5852" w:rsidRDefault="00440733" w:rsidP="007A4825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4-5 </w:t>
      </w:r>
      <w:r w:rsidR="00B45A76" w:rsidRPr="009D5852">
        <w:rPr>
          <w:rFonts w:cs="B Lotus" w:hint="cs"/>
          <w:sz w:val="36"/>
          <w:szCs w:val="36"/>
          <w:rtl/>
          <w:lang w:bidi="fa-IR"/>
        </w:rPr>
        <w:t>فهرست مودم های کابلی</w:t>
      </w:r>
    </w:p>
    <w:p w14:paraId="4E20BDAF" w14:textId="77777777" w:rsidR="00B80C01" w:rsidRPr="009D5852" w:rsidRDefault="001275E4" w:rsidP="00B80C01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دسترسی به اینترنت ازراه کابل </w:t>
      </w:r>
      <w:r w:rsidRPr="009D5852">
        <w:rPr>
          <w:rFonts w:cs="B Lotus"/>
          <w:sz w:val="28"/>
          <w:szCs w:val="28"/>
          <w:lang w:bidi="fa-IR"/>
        </w:rPr>
        <w:t>TV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نیازبه مودم کابلی دارد.مانندمودم که بوسیله کابل اترنت به کامپیوترمتصل است.</w:t>
      </w:r>
      <w:r w:rsidR="00B80C01" w:rsidRPr="009D5852">
        <w:rPr>
          <w:rFonts w:cs="B Lotus" w:hint="cs"/>
          <w:sz w:val="28"/>
          <w:szCs w:val="28"/>
          <w:rtl/>
          <w:lang w:bidi="fa-IR"/>
        </w:rPr>
        <w:t>بنابرا</w:t>
      </w:r>
      <w:r w:rsidR="00A87C69" w:rsidRPr="009D5852">
        <w:rPr>
          <w:rFonts w:cs="B Lotus" w:hint="cs"/>
          <w:sz w:val="28"/>
          <w:szCs w:val="28"/>
          <w:rtl/>
          <w:lang w:bidi="fa-IR"/>
        </w:rPr>
        <w:t>ین شمافقط نیازداریدکه کارت شبکه</w:t>
      </w:r>
      <w:r w:rsidR="00B80C01" w:rsidRPr="009D5852">
        <w:rPr>
          <w:rFonts w:cs="B Lotus" w:hint="cs"/>
          <w:sz w:val="28"/>
          <w:szCs w:val="28"/>
          <w:rtl/>
          <w:lang w:bidi="fa-IR"/>
        </w:rPr>
        <w:t xml:space="preserve"> خودراپیکربندی کنید.</w:t>
      </w:r>
    </w:p>
    <w:p w14:paraId="5919CED8" w14:textId="77777777" w:rsidR="00A87C69" w:rsidRPr="009D5852" w:rsidRDefault="00E91595" w:rsidP="00A87C69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4-6 </w:t>
      </w:r>
      <w:r w:rsidR="00A87C69" w:rsidRPr="009D5852">
        <w:rPr>
          <w:rFonts w:cs="B Lotus" w:hint="cs"/>
          <w:sz w:val="36"/>
          <w:szCs w:val="36"/>
          <w:rtl/>
          <w:lang w:bidi="fa-IR"/>
        </w:rPr>
        <w:t>اتصال به اینترنت ازراه شبکه</w:t>
      </w:r>
    </w:p>
    <w:p w14:paraId="4E21205D" w14:textId="77777777" w:rsidR="00F44205" w:rsidRPr="009D5852" w:rsidRDefault="00F44205" w:rsidP="0042725D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اگر</w:t>
      </w:r>
      <w:r w:rsidR="002E1ECF" w:rsidRPr="009D5852">
        <w:rPr>
          <w:rFonts w:cs="B Lotus" w:hint="cs"/>
          <w:sz w:val="28"/>
          <w:szCs w:val="28"/>
          <w:rtl/>
          <w:lang w:bidi="fa-IR"/>
        </w:rPr>
        <w:t>ماشین شماقسمتی ازیک شبکه است که هم اکنون به اینترنت متصل است خیلی راحت می توانید شماهم به اینترنت دسترسی داشته باشید.</w:t>
      </w:r>
      <w:r w:rsidR="0042725D" w:rsidRPr="009D5852">
        <w:rPr>
          <w:rFonts w:cs="B Lotus" w:hint="cs"/>
          <w:sz w:val="28"/>
          <w:szCs w:val="28"/>
          <w:rtl/>
          <w:lang w:bidi="fa-IR"/>
        </w:rPr>
        <w:t xml:space="preserve">فقط کارت شبکه تان راپیکربندی کنیدتابه </w:t>
      </w:r>
      <w:r w:rsidRPr="009D5852">
        <w:rPr>
          <w:rFonts w:cs="B Lotus" w:hint="cs"/>
          <w:sz w:val="28"/>
          <w:szCs w:val="28"/>
          <w:rtl/>
          <w:lang w:bidi="fa-IR"/>
        </w:rPr>
        <w:t>شبکه مورد نظرتان متصل شودوتمام!این فقط برای شبکه های بزرگ شرکت های بزرگ کاربردندارد بلکه برای شبکه های کوچک خانگی هم به کارمی رود.</w:t>
      </w:r>
    </w:p>
    <w:p w14:paraId="67E37F34" w14:textId="77777777" w:rsidR="00B11DCD" w:rsidRPr="009D5852" w:rsidRDefault="004F1975" w:rsidP="00F44205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4-7 </w:t>
      </w:r>
      <w:r w:rsidR="00B11DCD" w:rsidRPr="009D5852">
        <w:rPr>
          <w:rFonts w:cs="B Lotus" w:hint="cs"/>
          <w:sz w:val="36"/>
          <w:szCs w:val="36"/>
          <w:rtl/>
          <w:lang w:bidi="fa-IR"/>
        </w:rPr>
        <w:t>فهرست شبکه</w:t>
      </w:r>
    </w:p>
    <w:p w14:paraId="1D93CB8E" w14:textId="77777777" w:rsidR="00D21D8C" w:rsidRPr="009D5852" w:rsidRDefault="00AC6A95" w:rsidP="00F62447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lastRenderedPageBreak/>
        <w:t>اگرشبکه شمااز</w:t>
      </w:r>
      <w:r w:rsidRPr="009D5852">
        <w:rPr>
          <w:rFonts w:cs="B Lotus"/>
          <w:sz w:val="28"/>
          <w:szCs w:val="28"/>
          <w:lang w:bidi="fa-IR"/>
        </w:rPr>
        <w:t>DHCP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استفاده می کند</w:t>
      </w:r>
      <w:r w:rsidR="00A35AD6" w:rsidRPr="009D5852">
        <w:rPr>
          <w:rFonts w:cs="B Lotus" w:hint="cs"/>
          <w:sz w:val="28"/>
          <w:szCs w:val="28"/>
          <w:rtl/>
          <w:lang w:bidi="fa-IR"/>
        </w:rPr>
        <w:t>درهنگام پیکربندی کارت شبکه یادتان باشدکه تنظیمات مناسب رااعمال کنید.</w:t>
      </w:r>
      <w:r w:rsidR="003875E5" w:rsidRPr="009D5852">
        <w:rPr>
          <w:rFonts w:cs="B Lotus" w:hint="cs"/>
          <w:sz w:val="28"/>
          <w:szCs w:val="28"/>
          <w:rtl/>
          <w:lang w:bidi="fa-IR"/>
        </w:rPr>
        <w:t>بقیه کارهاراسرور</w:t>
      </w:r>
      <w:r w:rsidR="003875E5" w:rsidRPr="009D5852">
        <w:rPr>
          <w:rFonts w:cs="B Lotus"/>
          <w:sz w:val="28"/>
          <w:szCs w:val="28"/>
          <w:lang w:bidi="fa-IR"/>
        </w:rPr>
        <w:t>DHCP</w:t>
      </w:r>
      <w:r w:rsidR="003875E5" w:rsidRPr="009D5852">
        <w:rPr>
          <w:rFonts w:cs="B Lotus" w:hint="cs"/>
          <w:sz w:val="28"/>
          <w:szCs w:val="28"/>
          <w:rtl/>
          <w:lang w:bidi="fa-IR"/>
        </w:rPr>
        <w:t xml:space="preserve"> انجام می دهد.</w:t>
      </w:r>
    </w:p>
    <w:p w14:paraId="49F4BC02" w14:textId="77777777" w:rsidR="00D21D8C" w:rsidRPr="009D5852" w:rsidRDefault="00D21D8C" w:rsidP="00D21D8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درمواردی که </w:t>
      </w:r>
      <w:r w:rsidRPr="009D5852">
        <w:rPr>
          <w:rFonts w:cs="B Lotus"/>
          <w:sz w:val="28"/>
          <w:szCs w:val="28"/>
          <w:lang w:bidi="fa-IR"/>
        </w:rPr>
        <w:t>DHCP</w:t>
      </w:r>
      <w:r w:rsidRPr="009D5852">
        <w:rPr>
          <w:rFonts w:cs="B Lotus" w:hint="cs"/>
          <w:sz w:val="28"/>
          <w:szCs w:val="28"/>
          <w:rtl/>
          <w:lang w:bidi="fa-IR"/>
        </w:rPr>
        <w:t xml:space="preserve"> موجودنیست ازمدیرشبکه تان درباره ی اطلاعات زیرسوال کنید:</w:t>
      </w:r>
    </w:p>
    <w:p w14:paraId="4CDD861F" w14:textId="77777777" w:rsidR="002E0086" w:rsidRPr="009D5852" w:rsidRDefault="002E0086" w:rsidP="002E0086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نام میزبان</w:t>
      </w:r>
    </w:p>
    <w:p w14:paraId="696F3497" w14:textId="77777777" w:rsidR="002E0086" w:rsidRPr="009D5852" w:rsidRDefault="002E0086" w:rsidP="002E0086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سرور نام</w:t>
      </w:r>
    </w:p>
    <w:p w14:paraId="6A41832F" w14:textId="77777777" w:rsidR="00E556D4" w:rsidRPr="0071339A" w:rsidRDefault="002E0086" w:rsidP="0071339A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>دروازه خروج</w:t>
      </w:r>
      <w:r w:rsidR="00F44205" w:rsidRPr="009D5852">
        <w:rPr>
          <w:rFonts w:cs="B Lotus" w:hint="cs"/>
          <w:sz w:val="28"/>
          <w:szCs w:val="28"/>
          <w:rtl/>
          <w:lang w:bidi="fa-IR"/>
        </w:rPr>
        <w:t xml:space="preserve"> </w:t>
      </w:r>
    </w:p>
    <w:p w14:paraId="6E52855A" w14:textId="77777777" w:rsidR="00E577B0" w:rsidRPr="00A702F1" w:rsidRDefault="00A702F1" w:rsidP="00E577B0">
      <w:pPr>
        <w:bidi/>
        <w:jc w:val="both"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4-8 </w:t>
      </w:r>
      <w:r w:rsidR="00E577B0" w:rsidRPr="00A702F1">
        <w:rPr>
          <w:rFonts w:cs="B Lotus" w:hint="cs"/>
          <w:sz w:val="36"/>
          <w:szCs w:val="36"/>
          <w:rtl/>
          <w:lang w:bidi="fa-IR"/>
        </w:rPr>
        <w:t xml:space="preserve">تنظیمات شبکه بااستفاده ازماژول </w:t>
      </w:r>
      <w:r w:rsidR="00E577B0" w:rsidRPr="00A702F1">
        <w:rPr>
          <w:rFonts w:cs="B Lotus"/>
          <w:sz w:val="36"/>
          <w:szCs w:val="36"/>
          <w:lang w:bidi="fa-IR"/>
        </w:rPr>
        <w:t>Network Settings</w:t>
      </w:r>
    </w:p>
    <w:p w14:paraId="6ED2C162" w14:textId="77777777" w:rsidR="00E577B0" w:rsidRDefault="00422B63" w:rsidP="00E577B0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برای تنظیمات مربوط به </w:t>
      </w:r>
      <w:proofErr w:type="spellStart"/>
      <w:r>
        <w:rPr>
          <w:rFonts w:cs="B Lotus"/>
          <w:sz w:val="28"/>
          <w:szCs w:val="28"/>
          <w:lang w:bidi="fa-IR"/>
        </w:rPr>
        <w:t>ip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شبکه تان بایداین ماژول راازابزار</w:t>
      </w:r>
      <w:proofErr w:type="spellStart"/>
      <w:r>
        <w:rPr>
          <w:rFonts w:cs="B Lotus"/>
          <w:sz w:val="28"/>
          <w:szCs w:val="28"/>
          <w:lang w:bidi="fa-IR"/>
        </w:rPr>
        <w:t>YaST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اجراکنید.</w:t>
      </w:r>
    </w:p>
    <w:p w14:paraId="2651B7D3" w14:textId="77777777" w:rsidR="0084446A" w:rsidRDefault="00105F7C" w:rsidP="0084446A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lang w:bidi="fa-IR"/>
        </w:rPr>
        <w:drawing>
          <wp:inline distT="0" distB="0" distL="0" distR="0" wp14:editId="08D300A9">
            <wp:extent cx="5305425" cy="3533775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5F0CC" w14:textId="77777777" w:rsidR="00105F7C" w:rsidRDefault="00105F7C" w:rsidP="00105F7C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دربخش </w:t>
      </w:r>
      <w:r>
        <w:rPr>
          <w:rFonts w:cs="B Lotus"/>
          <w:sz w:val="28"/>
          <w:szCs w:val="28"/>
          <w:lang w:bidi="fa-IR"/>
        </w:rPr>
        <w:t>Overview</w:t>
      </w:r>
      <w:r>
        <w:rPr>
          <w:rFonts w:cs="B Lotus" w:hint="cs"/>
          <w:sz w:val="28"/>
          <w:szCs w:val="28"/>
          <w:rtl/>
          <w:lang w:bidi="fa-IR"/>
        </w:rPr>
        <w:t xml:space="preserve"> بایدنام کارت شبکه شماموجودباشد.(اگرنباشدبه این معنی است که سیستم کارت شبکه شمارانشناخته </w:t>
      </w:r>
      <w:r w:rsidR="00262CFA">
        <w:rPr>
          <w:rFonts w:cs="B Lotus" w:hint="cs"/>
          <w:sz w:val="28"/>
          <w:szCs w:val="28"/>
          <w:rtl/>
          <w:lang w:bidi="fa-IR"/>
        </w:rPr>
        <w:t>وبایدبه سورت دستی نصب کنید</w:t>
      </w:r>
      <w:r>
        <w:rPr>
          <w:rFonts w:cs="B Lotus" w:hint="cs"/>
          <w:sz w:val="28"/>
          <w:szCs w:val="28"/>
          <w:rtl/>
          <w:lang w:bidi="fa-IR"/>
        </w:rPr>
        <w:t xml:space="preserve"> )</w:t>
      </w:r>
      <w:r w:rsidR="001D7640">
        <w:rPr>
          <w:rFonts w:cs="B Lotus" w:hint="cs"/>
          <w:sz w:val="28"/>
          <w:szCs w:val="28"/>
          <w:rtl/>
          <w:lang w:bidi="fa-IR"/>
        </w:rPr>
        <w:t xml:space="preserve">درقسمت </w:t>
      </w:r>
      <w:r w:rsidR="001D7640">
        <w:rPr>
          <w:rFonts w:cs="B Lotus"/>
          <w:sz w:val="28"/>
          <w:szCs w:val="28"/>
          <w:lang w:bidi="fa-IR"/>
        </w:rPr>
        <w:t>Name</w:t>
      </w:r>
      <w:r w:rsidR="001D7640">
        <w:rPr>
          <w:rFonts w:cs="B Lotus" w:hint="cs"/>
          <w:sz w:val="28"/>
          <w:szCs w:val="28"/>
          <w:rtl/>
          <w:lang w:bidi="fa-IR"/>
        </w:rPr>
        <w:t xml:space="preserve"> کارت رابه صورت انتخاب شده قراردهیدو درپایین روی دکمه </w:t>
      </w:r>
      <w:r w:rsidR="001D7640">
        <w:rPr>
          <w:rFonts w:cs="B Lotus"/>
          <w:sz w:val="28"/>
          <w:szCs w:val="28"/>
          <w:lang w:bidi="fa-IR"/>
        </w:rPr>
        <w:t>Edit</w:t>
      </w:r>
      <w:r w:rsidR="001D7640">
        <w:rPr>
          <w:rFonts w:cs="B Lotus" w:hint="cs"/>
          <w:sz w:val="28"/>
          <w:szCs w:val="28"/>
          <w:rtl/>
          <w:lang w:bidi="fa-IR"/>
        </w:rPr>
        <w:t xml:space="preserve"> کلیک کنید</w:t>
      </w:r>
      <w:r w:rsidR="00223E56">
        <w:rPr>
          <w:rFonts w:cs="B Lotus" w:hint="cs"/>
          <w:sz w:val="28"/>
          <w:szCs w:val="28"/>
          <w:rtl/>
          <w:lang w:bidi="fa-IR"/>
        </w:rPr>
        <w:t>تاشکل زیرنمایان شود.</w:t>
      </w:r>
    </w:p>
    <w:p w14:paraId="06F37F1B" w14:textId="77777777" w:rsidR="00983400" w:rsidRDefault="007C0448" w:rsidP="007C0448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lang w:bidi="fa-IR"/>
        </w:rPr>
        <w:lastRenderedPageBreak/>
        <w:drawing>
          <wp:inline distT="0" distB="0" distL="0" distR="0" wp14:editId="21CD1901">
            <wp:extent cx="5057775" cy="3257550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FDCBD" w14:textId="6D552397" w:rsidR="007C0448" w:rsidRDefault="007C0448" w:rsidP="000C4DEC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دراین قسمت می توانیداطلاعات شبکه راواردکنید.</w:t>
      </w:r>
      <w:r w:rsidR="00372C0F">
        <w:rPr>
          <w:rFonts w:cs="B Lotus" w:hint="cs"/>
          <w:sz w:val="28"/>
          <w:szCs w:val="28"/>
          <w:rtl/>
          <w:lang w:bidi="fa-IR"/>
        </w:rPr>
        <w:t xml:space="preserve"> اگربه تنظیمات قبل برگردیدچندگزینه دیگرهم می بینید مانند</w:t>
      </w:r>
      <w:r w:rsidR="00773E99">
        <w:rPr>
          <w:rFonts w:cs="B Lotus"/>
          <w:sz w:val="28"/>
          <w:szCs w:val="28"/>
          <w:lang w:bidi="fa-IR"/>
        </w:rPr>
        <w:t>Hostname/DNS</w:t>
      </w:r>
      <w:r w:rsidR="00773E99">
        <w:rPr>
          <w:rFonts w:cs="B Lotus" w:hint="cs"/>
          <w:sz w:val="28"/>
          <w:szCs w:val="28"/>
          <w:rtl/>
          <w:lang w:bidi="fa-IR"/>
        </w:rPr>
        <w:t xml:space="preserve"> و </w:t>
      </w:r>
      <w:r w:rsidR="00773E99">
        <w:rPr>
          <w:rFonts w:cs="B Lotus"/>
          <w:sz w:val="28"/>
          <w:szCs w:val="28"/>
          <w:lang w:bidi="fa-IR"/>
        </w:rPr>
        <w:t>Routing</w:t>
      </w:r>
      <w:r w:rsidR="00773E99">
        <w:rPr>
          <w:rFonts w:cs="B Lotus" w:hint="cs"/>
          <w:sz w:val="28"/>
          <w:szCs w:val="28"/>
          <w:rtl/>
          <w:lang w:bidi="fa-IR"/>
        </w:rPr>
        <w:t xml:space="preserve"> که اگربه قسمت </w:t>
      </w:r>
      <w:r w:rsidR="00773E99">
        <w:rPr>
          <w:rFonts w:cs="B Lotus"/>
          <w:sz w:val="28"/>
          <w:szCs w:val="28"/>
          <w:lang w:bidi="fa-IR"/>
        </w:rPr>
        <w:t>Hostname/DNS</w:t>
      </w:r>
      <w:r w:rsidR="00773E99">
        <w:rPr>
          <w:rFonts w:cs="B Lotus" w:hint="cs"/>
          <w:sz w:val="28"/>
          <w:szCs w:val="28"/>
          <w:rtl/>
          <w:lang w:bidi="fa-IR"/>
        </w:rPr>
        <w:t xml:space="preserve"> برویدشکل زیربه شمانمایش داده می شود</w:t>
      </w:r>
      <w:r w:rsidR="00223E56">
        <w:rPr>
          <w:rFonts w:cs="B Lotus" w:hint="cs"/>
          <w:sz w:val="28"/>
          <w:szCs w:val="28"/>
          <w:rtl/>
          <w:lang w:bidi="fa-IR"/>
        </w:rPr>
        <w:t>.</w:t>
      </w:r>
    </w:p>
    <w:p w14:paraId="66A425C2" w14:textId="77777777" w:rsidR="00223E56" w:rsidRDefault="00C54013" w:rsidP="00223E56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lang w:bidi="fa-IR"/>
        </w:rPr>
        <w:lastRenderedPageBreak/>
        <w:drawing>
          <wp:inline distT="0" distB="0" distL="0" distR="0" wp14:editId="54450B63">
            <wp:extent cx="5600700" cy="3752850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98148" w14:textId="77777777" w:rsidR="00C54013" w:rsidRDefault="00C54013" w:rsidP="00C54013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که می توانیداطلاعات نام میزبان وتنظیمات </w:t>
      </w:r>
      <w:r>
        <w:rPr>
          <w:rFonts w:cs="B Lotus"/>
          <w:sz w:val="28"/>
          <w:szCs w:val="28"/>
          <w:lang w:bidi="fa-IR"/>
        </w:rPr>
        <w:t>DNS</w:t>
      </w:r>
      <w:r>
        <w:rPr>
          <w:rFonts w:cs="B Lotus" w:hint="cs"/>
          <w:sz w:val="28"/>
          <w:szCs w:val="28"/>
          <w:rtl/>
          <w:lang w:bidi="fa-IR"/>
        </w:rPr>
        <w:t xml:space="preserve"> رادراینجاانجام دهید.</w:t>
      </w:r>
      <w:r w:rsidR="003A3FD2">
        <w:rPr>
          <w:rFonts w:cs="B Lotus" w:hint="cs"/>
          <w:sz w:val="28"/>
          <w:szCs w:val="28"/>
          <w:rtl/>
          <w:lang w:bidi="fa-IR"/>
        </w:rPr>
        <w:t>قسمت آخر</w:t>
      </w:r>
      <w:r w:rsidR="003A3FD2">
        <w:rPr>
          <w:rFonts w:cs="B Lotus"/>
          <w:sz w:val="28"/>
          <w:szCs w:val="28"/>
          <w:lang w:bidi="fa-IR"/>
        </w:rPr>
        <w:t>Routing</w:t>
      </w:r>
      <w:r w:rsidR="003A3FD2">
        <w:rPr>
          <w:rFonts w:cs="B Lotus" w:hint="cs"/>
          <w:sz w:val="28"/>
          <w:szCs w:val="28"/>
          <w:rtl/>
          <w:lang w:bidi="fa-IR"/>
        </w:rPr>
        <w:t xml:space="preserve"> است که بارفتن به این قسمت شکل زیررامی بینید.</w:t>
      </w:r>
      <w:r w:rsidR="008546EA">
        <w:rPr>
          <w:rFonts w:cs="B Lotus" w:hint="cs"/>
          <w:sz w:val="28"/>
          <w:szCs w:val="28"/>
          <w:rtl/>
          <w:lang w:bidi="fa-IR"/>
        </w:rPr>
        <w:t xml:space="preserve">که باید اطلاعات مربوط به دروازه خروج وهمچنین </w:t>
      </w:r>
      <w:r w:rsidR="00F052D6">
        <w:rPr>
          <w:rFonts w:cs="B Lotus" w:hint="cs"/>
          <w:sz w:val="28"/>
          <w:szCs w:val="28"/>
          <w:rtl/>
          <w:lang w:bidi="fa-IR"/>
        </w:rPr>
        <w:t>مسیریابی راواردکنید.</w:t>
      </w:r>
    </w:p>
    <w:p w14:paraId="18F18006" w14:textId="77777777" w:rsidR="00F052D6" w:rsidRDefault="00F052D6" w:rsidP="00F052D6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lang w:bidi="fa-IR"/>
        </w:rPr>
        <w:lastRenderedPageBreak/>
        <w:drawing>
          <wp:inline distT="0" distB="0" distL="0" distR="0" wp14:editId="77D2AE80">
            <wp:extent cx="5276850" cy="3924300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929FE" w14:textId="77777777" w:rsidR="0019689D" w:rsidRPr="00DA6B6F" w:rsidRDefault="00DA6B6F" w:rsidP="0019689D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4</w:t>
      </w:r>
      <w:r w:rsidRPr="00DA6B6F">
        <w:rPr>
          <w:rFonts w:cs="B Lotus" w:hint="cs"/>
          <w:sz w:val="36"/>
          <w:szCs w:val="36"/>
          <w:rtl/>
          <w:lang w:bidi="fa-IR"/>
        </w:rPr>
        <w:t xml:space="preserve">-9 شماره گیری </w:t>
      </w:r>
      <w:r w:rsidRPr="00DA6B6F">
        <w:rPr>
          <w:rFonts w:cs="B Lotus"/>
          <w:sz w:val="36"/>
          <w:szCs w:val="36"/>
          <w:lang w:bidi="fa-IR"/>
        </w:rPr>
        <w:t>ISP</w:t>
      </w:r>
      <w:r w:rsidRPr="00DA6B6F">
        <w:rPr>
          <w:rFonts w:cs="B Lotus" w:hint="cs"/>
          <w:sz w:val="36"/>
          <w:szCs w:val="36"/>
          <w:rtl/>
          <w:lang w:bidi="fa-IR"/>
        </w:rPr>
        <w:t xml:space="preserve"> برای مودمهای </w:t>
      </w:r>
      <w:r w:rsidRPr="00DA6B6F">
        <w:rPr>
          <w:rFonts w:cs="B Lotus"/>
          <w:sz w:val="36"/>
          <w:szCs w:val="36"/>
          <w:lang w:bidi="fa-IR"/>
        </w:rPr>
        <w:t>Dial-up</w:t>
      </w:r>
    </w:p>
    <w:p w14:paraId="575CB782" w14:textId="75749D2E" w:rsidR="00DA6B6F" w:rsidRDefault="007B63A6" w:rsidP="008B1D4E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برای </w:t>
      </w:r>
      <w:r w:rsidR="004E48B2">
        <w:rPr>
          <w:rFonts w:cs="B Lotus" w:hint="cs"/>
          <w:sz w:val="28"/>
          <w:szCs w:val="28"/>
          <w:rtl/>
          <w:lang w:bidi="fa-IR"/>
        </w:rPr>
        <w:t xml:space="preserve">شماره گیری </w:t>
      </w:r>
      <w:r w:rsidR="004E48B2">
        <w:rPr>
          <w:rFonts w:cs="B Lotus"/>
          <w:sz w:val="28"/>
          <w:szCs w:val="28"/>
          <w:lang w:bidi="fa-IR"/>
        </w:rPr>
        <w:t>ISP</w:t>
      </w:r>
      <w:r w:rsidR="004E48B2">
        <w:rPr>
          <w:rFonts w:cs="B Lotus" w:hint="cs"/>
          <w:sz w:val="28"/>
          <w:szCs w:val="28"/>
          <w:rtl/>
          <w:lang w:bidi="fa-IR"/>
        </w:rPr>
        <w:t xml:space="preserve"> واتصال به اینترنت ابتدابایدمطمئن شویدکه مودم شمانصب است،برای اینکارماژول </w:t>
      </w:r>
      <w:r w:rsidR="004E48B2">
        <w:rPr>
          <w:rFonts w:cs="B Lotus"/>
          <w:sz w:val="28"/>
          <w:szCs w:val="28"/>
          <w:lang w:bidi="fa-IR"/>
        </w:rPr>
        <w:t>modem</w:t>
      </w:r>
      <w:r w:rsidR="004E48B2">
        <w:rPr>
          <w:rFonts w:cs="B Lotus" w:hint="cs"/>
          <w:sz w:val="28"/>
          <w:szCs w:val="28"/>
          <w:rtl/>
          <w:lang w:bidi="fa-IR"/>
        </w:rPr>
        <w:t xml:space="preserve"> ازابزار</w:t>
      </w:r>
      <w:proofErr w:type="spellStart"/>
      <w:r w:rsidR="004E48B2">
        <w:rPr>
          <w:rFonts w:cs="B Lotus"/>
          <w:sz w:val="28"/>
          <w:szCs w:val="28"/>
          <w:lang w:bidi="fa-IR"/>
        </w:rPr>
        <w:t>YaST</w:t>
      </w:r>
      <w:proofErr w:type="spellEnd"/>
      <w:r w:rsidR="004E48B2">
        <w:rPr>
          <w:rFonts w:cs="B Lotus" w:hint="cs"/>
          <w:sz w:val="28"/>
          <w:szCs w:val="28"/>
          <w:rtl/>
          <w:lang w:bidi="fa-IR"/>
        </w:rPr>
        <w:t xml:space="preserve"> رااجراکنید</w:t>
      </w:r>
      <w:r w:rsidR="002D20A5">
        <w:rPr>
          <w:rFonts w:cs="B Lotus" w:hint="cs"/>
          <w:sz w:val="28"/>
          <w:szCs w:val="28"/>
          <w:rtl/>
          <w:lang w:bidi="fa-IR"/>
        </w:rPr>
        <w:t>اگرسیستم مودم شمارابه صورت خودکاربشناسدپس بارگذاری هانام مودم شمارادرقسمت مودم می نویسدولی اگرنشناسداحتمالابایدراه اندازمودم خودرانصب کنید.</w:t>
      </w:r>
      <w:r w:rsidR="004E48B2">
        <w:rPr>
          <w:rFonts w:cs="B Lotus" w:hint="cs"/>
          <w:sz w:val="28"/>
          <w:szCs w:val="28"/>
          <w:rtl/>
          <w:lang w:bidi="fa-IR"/>
        </w:rPr>
        <w:t xml:space="preserve"> </w:t>
      </w:r>
      <w:r w:rsidR="00D230F4">
        <w:rPr>
          <w:rFonts w:cs="B Lotus" w:hint="cs"/>
          <w:sz w:val="28"/>
          <w:szCs w:val="28"/>
          <w:rtl/>
          <w:lang w:bidi="fa-IR"/>
        </w:rPr>
        <w:t>بعدازنصب راه انداز دوباره این ماژول رااجراکنیدواگراین دفعه هم مودم شماراپیدانکردبایدان رابه صورت دستی به سیستم بشناسانید.</w:t>
      </w:r>
    </w:p>
    <w:p w14:paraId="1AF8E5F2" w14:textId="77777777" w:rsidR="002C5A4B" w:rsidRDefault="002C5A4B" w:rsidP="002C5A4B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که برای اینکارازگزینه </w:t>
      </w:r>
      <w:r>
        <w:rPr>
          <w:rFonts w:cs="B Lotus"/>
          <w:sz w:val="28"/>
          <w:szCs w:val="28"/>
          <w:lang w:bidi="fa-IR"/>
        </w:rPr>
        <w:t>Add</w:t>
      </w:r>
      <w:r>
        <w:rPr>
          <w:rFonts w:cs="B Lotus" w:hint="cs"/>
          <w:sz w:val="28"/>
          <w:szCs w:val="28"/>
          <w:rtl/>
          <w:lang w:bidi="fa-IR"/>
        </w:rPr>
        <w:t xml:space="preserve"> استفاده کنید.</w:t>
      </w:r>
      <w:r w:rsidR="00F6432D">
        <w:rPr>
          <w:rFonts w:cs="B Lotus" w:hint="cs"/>
          <w:sz w:val="28"/>
          <w:szCs w:val="28"/>
          <w:rtl/>
          <w:lang w:bidi="fa-IR"/>
        </w:rPr>
        <w:t xml:space="preserve">(معمولاوقتی ازسایتی </w:t>
      </w:r>
      <w:r w:rsidR="004557A3">
        <w:rPr>
          <w:rFonts w:cs="B Lotus" w:hint="cs"/>
          <w:sz w:val="28"/>
          <w:szCs w:val="28"/>
          <w:rtl/>
          <w:lang w:bidi="fa-IR"/>
        </w:rPr>
        <w:t>راه اندازمودم خودرادانلودمی کنیددرباره ی نحوه نصب وراه اندازی آن هم اطلاعات است</w:t>
      </w:r>
      <w:r w:rsidR="00F6432D">
        <w:rPr>
          <w:rFonts w:cs="B Lotus" w:hint="cs"/>
          <w:sz w:val="28"/>
          <w:szCs w:val="28"/>
          <w:rtl/>
          <w:lang w:bidi="fa-IR"/>
        </w:rPr>
        <w:t>)</w:t>
      </w:r>
    </w:p>
    <w:p w14:paraId="599A4815" w14:textId="77777777" w:rsidR="004557A3" w:rsidRDefault="004557A3" w:rsidP="004557A3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اگرروی گزینه </w:t>
      </w:r>
      <w:r>
        <w:rPr>
          <w:rFonts w:cs="B Lotus"/>
          <w:sz w:val="28"/>
          <w:szCs w:val="28"/>
          <w:lang w:bidi="fa-IR"/>
        </w:rPr>
        <w:t>Add</w:t>
      </w:r>
      <w:r>
        <w:rPr>
          <w:rFonts w:cs="B Lotus" w:hint="cs"/>
          <w:sz w:val="28"/>
          <w:szCs w:val="28"/>
          <w:rtl/>
          <w:lang w:bidi="fa-IR"/>
        </w:rPr>
        <w:t xml:space="preserve"> کلیک کنیدتصویرزیرراخواهیددید.</w:t>
      </w:r>
    </w:p>
    <w:p w14:paraId="0ECC3F4C" w14:textId="77777777" w:rsidR="004557A3" w:rsidRDefault="004557A3" w:rsidP="004557A3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lang w:bidi="fa-IR"/>
        </w:rPr>
        <w:lastRenderedPageBreak/>
        <w:drawing>
          <wp:inline distT="0" distB="0" distL="0" distR="0" wp14:editId="687D6706">
            <wp:extent cx="5438775" cy="4057650"/>
            <wp:effectExtent l="19050" t="0" r="952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50F24" w14:textId="77777777" w:rsidR="004557A3" w:rsidRDefault="007377B4" w:rsidP="004557A3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مافقط قسمت </w:t>
      </w:r>
      <w:r>
        <w:rPr>
          <w:rFonts w:cs="B Lotus"/>
          <w:sz w:val="28"/>
          <w:szCs w:val="28"/>
          <w:lang w:bidi="fa-IR"/>
        </w:rPr>
        <w:t>Modem Device</w:t>
      </w:r>
      <w:r>
        <w:rPr>
          <w:rFonts w:cs="B Lotus" w:hint="cs"/>
          <w:sz w:val="28"/>
          <w:szCs w:val="28"/>
          <w:rtl/>
          <w:lang w:bidi="fa-IR"/>
        </w:rPr>
        <w:t xml:space="preserve"> رابایدتنظیم کنیم.اگرازمودم های داخلی استفاده می کنیدگزینه پیش فرض راقبول کنیدولی اگرمودمتان خارجی </w:t>
      </w:r>
      <w:r>
        <w:rPr>
          <w:rFonts w:cs="B Lotus"/>
          <w:sz w:val="28"/>
          <w:szCs w:val="28"/>
          <w:lang w:bidi="fa-IR"/>
        </w:rPr>
        <w:t>USB</w:t>
      </w:r>
      <w:r>
        <w:rPr>
          <w:rFonts w:cs="B Lotus" w:hint="cs"/>
          <w:sz w:val="28"/>
          <w:szCs w:val="28"/>
          <w:rtl/>
          <w:lang w:bidi="fa-IR"/>
        </w:rPr>
        <w:t xml:space="preserve"> و یا سریال است ازگزینه های دیگراستفاده کنید.</w:t>
      </w:r>
      <w:r w:rsidR="00FE2AA5">
        <w:rPr>
          <w:rFonts w:cs="B Lotus" w:hint="cs"/>
          <w:sz w:val="28"/>
          <w:szCs w:val="28"/>
          <w:rtl/>
          <w:lang w:bidi="fa-IR"/>
        </w:rPr>
        <w:t xml:space="preserve">پس ازانتخاب روی </w:t>
      </w:r>
      <w:r w:rsidR="00FE2AA5">
        <w:rPr>
          <w:rFonts w:cs="B Lotus"/>
          <w:sz w:val="28"/>
          <w:szCs w:val="28"/>
          <w:lang w:bidi="fa-IR"/>
        </w:rPr>
        <w:t>Next</w:t>
      </w:r>
      <w:r w:rsidR="00FE2AA5">
        <w:rPr>
          <w:rFonts w:cs="B Lotus" w:hint="cs"/>
          <w:sz w:val="28"/>
          <w:szCs w:val="28"/>
          <w:rtl/>
          <w:lang w:bidi="fa-IR"/>
        </w:rPr>
        <w:t xml:space="preserve"> کلیک کنید</w:t>
      </w:r>
      <w:r w:rsidR="00BE1957">
        <w:rPr>
          <w:rFonts w:cs="B Lotus" w:hint="cs"/>
          <w:sz w:val="28"/>
          <w:szCs w:val="28"/>
          <w:rtl/>
          <w:lang w:bidi="fa-IR"/>
        </w:rPr>
        <w:t>.</w:t>
      </w:r>
    </w:p>
    <w:p w14:paraId="7342AB52" w14:textId="77777777" w:rsidR="00BE1957" w:rsidRDefault="00BE1957" w:rsidP="00BE1957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درمراحل بعد</w:t>
      </w:r>
      <w:r w:rsidR="00C334C9">
        <w:rPr>
          <w:rFonts w:cs="B Lotus" w:hint="cs"/>
          <w:sz w:val="28"/>
          <w:szCs w:val="28"/>
          <w:rtl/>
          <w:lang w:bidi="fa-IR"/>
        </w:rPr>
        <w:t xml:space="preserve">اطلاعات مربوط به </w:t>
      </w:r>
      <w:r w:rsidR="000747B6">
        <w:rPr>
          <w:rFonts w:cs="B Lotus"/>
          <w:sz w:val="28"/>
          <w:szCs w:val="28"/>
          <w:lang w:bidi="fa-IR"/>
        </w:rPr>
        <w:t>ISP</w:t>
      </w:r>
      <w:r w:rsidR="000747B6">
        <w:rPr>
          <w:rFonts w:cs="B Lotus" w:hint="cs"/>
          <w:sz w:val="28"/>
          <w:szCs w:val="28"/>
          <w:rtl/>
          <w:lang w:bidi="fa-IR"/>
        </w:rPr>
        <w:t xml:space="preserve"> را</w:t>
      </w:r>
      <w:r w:rsidR="00E50C82">
        <w:rPr>
          <w:rFonts w:cs="B Lotus" w:hint="cs"/>
          <w:sz w:val="28"/>
          <w:szCs w:val="28"/>
          <w:rtl/>
          <w:lang w:bidi="fa-IR"/>
        </w:rPr>
        <w:t>باید</w:t>
      </w:r>
      <w:r w:rsidR="000747B6">
        <w:rPr>
          <w:rFonts w:cs="B Lotus" w:hint="cs"/>
          <w:sz w:val="28"/>
          <w:szCs w:val="28"/>
          <w:rtl/>
          <w:lang w:bidi="fa-IR"/>
        </w:rPr>
        <w:t>واردکنید</w:t>
      </w:r>
      <w:r w:rsidR="00631E1B">
        <w:rPr>
          <w:rFonts w:cs="B Lotus" w:hint="cs"/>
          <w:sz w:val="28"/>
          <w:szCs w:val="28"/>
          <w:rtl/>
          <w:lang w:bidi="fa-IR"/>
        </w:rPr>
        <w:t xml:space="preserve">.درمرحله آخروقتی روی </w:t>
      </w:r>
      <w:r w:rsidR="00631E1B">
        <w:rPr>
          <w:rFonts w:cs="B Lotus"/>
          <w:sz w:val="28"/>
          <w:szCs w:val="28"/>
          <w:lang w:bidi="fa-IR"/>
        </w:rPr>
        <w:t>OK</w:t>
      </w:r>
      <w:r w:rsidR="00631E1B">
        <w:rPr>
          <w:rFonts w:cs="B Lotus" w:hint="cs"/>
          <w:sz w:val="28"/>
          <w:szCs w:val="28"/>
          <w:rtl/>
          <w:lang w:bidi="fa-IR"/>
        </w:rPr>
        <w:t xml:space="preserve"> کلیک می کنیداگربسته </w:t>
      </w:r>
      <w:proofErr w:type="spellStart"/>
      <w:r w:rsidR="00631E1B">
        <w:rPr>
          <w:rFonts w:cs="B Lotus"/>
          <w:sz w:val="28"/>
          <w:szCs w:val="28"/>
          <w:lang w:bidi="fa-IR"/>
        </w:rPr>
        <w:t>smpppd</w:t>
      </w:r>
      <w:proofErr w:type="spellEnd"/>
      <w:r w:rsidR="00631E1B">
        <w:rPr>
          <w:rFonts w:cs="B Lotus" w:hint="cs"/>
          <w:sz w:val="28"/>
          <w:szCs w:val="28"/>
          <w:rtl/>
          <w:lang w:bidi="fa-IR"/>
        </w:rPr>
        <w:t xml:space="preserve"> روی سیستم شمانصب نباشدبرنامه پیام می دهدکه می خواهیداین بسته رانصب کنید.</w:t>
      </w:r>
    </w:p>
    <w:p w14:paraId="5FB3616C" w14:textId="77777777" w:rsidR="00631E1B" w:rsidRDefault="00CF24C4" w:rsidP="00CF24C4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lang w:bidi="fa-IR"/>
        </w:rPr>
        <w:drawing>
          <wp:inline distT="0" distB="0" distL="0" distR="0" wp14:editId="2DE63B0E">
            <wp:extent cx="3076575" cy="1866900"/>
            <wp:effectExtent l="19050" t="0" r="9525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D5701" w14:textId="3A09D6C8" w:rsidR="00CF24C4" w:rsidRDefault="005443AA" w:rsidP="00CF24C4">
      <w:pPr>
        <w:bidi/>
        <w:jc w:val="both"/>
        <w:rPr>
          <w:rFonts w:cs="B Lotus"/>
          <w:sz w:val="28"/>
          <w:szCs w:val="28"/>
          <w:rtl/>
          <w:lang w:bidi="fa-IR"/>
        </w:rPr>
      </w:pPr>
      <w:bookmarkStart w:id="0" w:name="OLE_LINK1"/>
      <w:bookmarkStart w:id="1" w:name="OLE_LINK2"/>
      <w:r>
        <w:rPr>
          <w:rFonts w:cs="B Lotus" w:hint="cs"/>
          <w:sz w:val="28"/>
          <w:szCs w:val="28"/>
          <w:rtl/>
          <w:lang w:bidi="fa-IR"/>
        </w:rPr>
        <w:lastRenderedPageBreak/>
        <w:t xml:space="preserve">دراین مرحله </w:t>
      </w:r>
      <w:r>
        <w:rPr>
          <w:rFonts w:cs="B Lotus"/>
          <w:sz w:val="28"/>
          <w:szCs w:val="28"/>
          <w:lang w:bidi="fa-IR"/>
        </w:rPr>
        <w:t>DVD</w:t>
      </w:r>
      <w:r>
        <w:rPr>
          <w:rFonts w:cs="B Lotus" w:hint="cs"/>
          <w:sz w:val="28"/>
          <w:szCs w:val="28"/>
          <w:rtl/>
          <w:lang w:bidi="fa-IR"/>
        </w:rPr>
        <w:t xml:space="preserve"> نصب </w:t>
      </w:r>
      <w:proofErr w:type="spellStart"/>
      <w:r>
        <w:rPr>
          <w:rFonts w:cs="B Lotus"/>
          <w:sz w:val="28"/>
          <w:szCs w:val="28"/>
          <w:lang w:bidi="fa-IR"/>
        </w:rPr>
        <w:t>openSUSE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راداخل دستگاه قراردهیدوروی </w:t>
      </w:r>
      <w:r>
        <w:rPr>
          <w:rFonts w:cs="B Lotus"/>
          <w:sz w:val="28"/>
          <w:szCs w:val="28"/>
          <w:lang w:bidi="fa-IR"/>
        </w:rPr>
        <w:t>install</w:t>
      </w:r>
      <w:r>
        <w:rPr>
          <w:rFonts w:cs="B Lotus" w:hint="cs"/>
          <w:sz w:val="28"/>
          <w:szCs w:val="28"/>
          <w:rtl/>
          <w:lang w:bidi="fa-IR"/>
        </w:rPr>
        <w:t xml:space="preserve"> کلیک کنید.اگربرنامه خطای </w:t>
      </w:r>
      <w:r>
        <w:rPr>
          <w:rFonts w:cs="B Lotus"/>
          <w:sz w:val="28"/>
          <w:szCs w:val="28"/>
          <w:lang w:bidi="fa-IR"/>
        </w:rPr>
        <w:t>repository</w:t>
      </w:r>
      <w:r>
        <w:rPr>
          <w:rFonts w:cs="B Lotus" w:hint="cs"/>
          <w:sz w:val="28"/>
          <w:szCs w:val="28"/>
          <w:rtl/>
          <w:lang w:bidi="fa-IR"/>
        </w:rPr>
        <w:t xml:space="preserve"> داددرقسمت </w:t>
      </w:r>
      <w:r>
        <w:rPr>
          <w:rFonts w:cs="B Lotus"/>
          <w:sz w:val="28"/>
          <w:szCs w:val="28"/>
          <w:lang w:bidi="fa-IR"/>
        </w:rPr>
        <w:t>repository</w:t>
      </w:r>
      <w:r w:rsidR="008B1D4E">
        <w:rPr>
          <w:rFonts w:cs="B Lotus" w:hint="cs"/>
          <w:sz w:val="28"/>
          <w:szCs w:val="28"/>
          <w:rtl/>
          <w:lang w:bidi="fa-IR"/>
        </w:rPr>
        <w:t xml:space="preserve"> (دربخش های قبل توض</w:t>
      </w:r>
      <w:r>
        <w:rPr>
          <w:rFonts w:cs="B Lotus" w:hint="cs"/>
          <w:sz w:val="28"/>
          <w:szCs w:val="28"/>
          <w:rtl/>
          <w:lang w:bidi="fa-IR"/>
        </w:rPr>
        <w:t>یح داده شد)</w:t>
      </w:r>
      <w:r>
        <w:rPr>
          <w:rFonts w:cs="B Lotus"/>
          <w:sz w:val="28"/>
          <w:szCs w:val="28"/>
          <w:lang w:bidi="fa-IR"/>
        </w:rPr>
        <w:t>DVD</w:t>
      </w:r>
      <w:r>
        <w:rPr>
          <w:rFonts w:cs="B Lotus" w:hint="cs"/>
          <w:sz w:val="28"/>
          <w:szCs w:val="28"/>
          <w:rtl/>
          <w:lang w:bidi="fa-IR"/>
        </w:rPr>
        <w:t xml:space="preserve"> یا </w:t>
      </w:r>
      <w:r>
        <w:rPr>
          <w:rFonts w:cs="B Lotus"/>
          <w:sz w:val="28"/>
          <w:szCs w:val="28"/>
          <w:lang w:bidi="fa-IR"/>
        </w:rPr>
        <w:t>CD</w:t>
      </w:r>
      <w:r>
        <w:rPr>
          <w:rFonts w:cs="B Lotus" w:hint="cs"/>
          <w:sz w:val="28"/>
          <w:szCs w:val="28"/>
          <w:rtl/>
          <w:lang w:bidi="fa-IR"/>
        </w:rPr>
        <w:t xml:space="preserve"> رافعال کنید.</w:t>
      </w:r>
      <w:r w:rsidR="00066FB1">
        <w:rPr>
          <w:rFonts w:cs="B Lotus" w:hint="cs"/>
          <w:sz w:val="28"/>
          <w:szCs w:val="28"/>
          <w:rtl/>
          <w:lang w:bidi="fa-IR"/>
        </w:rPr>
        <w:t>سپس ادامه دهید.</w:t>
      </w:r>
    </w:p>
    <w:p w14:paraId="37EFBB59" w14:textId="77777777" w:rsidR="00827F04" w:rsidRDefault="00827F04" w:rsidP="00827F04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برای اتصال به اینترنت درمحیط </w:t>
      </w:r>
      <w:r>
        <w:rPr>
          <w:rFonts w:cs="B Lotus"/>
          <w:sz w:val="28"/>
          <w:szCs w:val="28"/>
          <w:lang w:bidi="fa-IR"/>
        </w:rPr>
        <w:t>GNOME</w:t>
      </w:r>
      <w:r>
        <w:rPr>
          <w:rFonts w:cs="B Lotus" w:hint="cs"/>
          <w:sz w:val="28"/>
          <w:szCs w:val="28"/>
          <w:rtl/>
          <w:lang w:bidi="fa-IR"/>
        </w:rPr>
        <w:t xml:space="preserve"> بایدازابزار</w:t>
      </w:r>
      <w:proofErr w:type="spellStart"/>
      <w:r>
        <w:rPr>
          <w:rFonts w:cs="B Lotus"/>
          <w:sz w:val="28"/>
          <w:szCs w:val="28"/>
          <w:lang w:bidi="fa-IR"/>
        </w:rPr>
        <w:t>wvdial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استفاده کنیدکه یک ابزارخط فرمانی است مستندات زیادی درباره ی این برنامه به زبان فارسی دراینترنت است که می تواندبه شماکمک کند.</w:t>
      </w:r>
    </w:p>
    <w:p w14:paraId="02F31416" w14:textId="77777777" w:rsidR="00827F04" w:rsidRDefault="00827F04" w:rsidP="00827F04">
      <w:pPr>
        <w:bidi/>
        <w:jc w:val="both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برای محیط </w:t>
      </w:r>
      <w:r>
        <w:rPr>
          <w:rFonts w:cs="B Lotus"/>
          <w:sz w:val="28"/>
          <w:szCs w:val="28"/>
          <w:lang w:bidi="fa-IR"/>
        </w:rPr>
        <w:t>KDE</w:t>
      </w:r>
      <w:r>
        <w:rPr>
          <w:rFonts w:cs="B Lotus" w:hint="cs"/>
          <w:sz w:val="28"/>
          <w:szCs w:val="28"/>
          <w:rtl/>
          <w:lang w:bidi="fa-IR"/>
        </w:rPr>
        <w:t xml:space="preserve"> شمامی توانیدازابزار</w:t>
      </w:r>
      <w:r>
        <w:rPr>
          <w:rFonts w:cs="B Lotus"/>
          <w:sz w:val="28"/>
          <w:szCs w:val="28"/>
          <w:lang w:bidi="fa-IR"/>
        </w:rPr>
        <w:t>KPPP</w:t>
      </w:r>
      <w:r>
        <w:rPr>
          <w:rFonts w:cs="B Lotus" w:hint="cs"/>
          <w:sz w:val="28"/>
          <w:szCs w:val="28"/>
          <w:rtl/>
          <w:lang w:bidi="fa-IR"/>
        </w:rPr>
        <w:t xml:space="preserve"> استفاده کنید.این برنامه درمنوی </w:t>
      </w:r>
      <w:r>
        <w:rPr>
          <w:rFonts w:cs="B Lotus"/>
          <w:sz w:val="28"/>
          <w:szCs w:val="28"/>
          <w:lang w:bidi="fa-IR"/>
        </w:rPr>
        <w:t>Internet</w:t>
      </w:r>
      <w:r>
        <w:rPr>
          <w:rFonts w:cs="B Lotus" w:hint="cs"/>
          <w:sz w:val="28"/>
          <w:szCs w:val="28"/>
          <w:rtl/>
          <w:lang w:bidi="fa-IR"/>
        </w:rPr>
        <w:t xml:space="preserve"> است.(اگرنبودبااستفاده ازتوضیحات مربوط به نصب برنامه های جدید</w:t>
      </w:r>
      <w:r w:rsidR="009752E0">
        <w:rPr>
          <w:rFonts w:cs="B Lotus" w:hint="cs"/>
          <w:sz w:val="28"/>
          <w:szCs w:val="28"/>
          <w:rtl/>
          <w:lang w:bidi="fa-IR"/>
        </w:rPr>
        <w:t xml:space="preserve">ن راازروی </w:t>
      </w:r>
      <w:proofErr w:type="spellStart"/>
      <w:r w:rsidR="009752E0">
        <w:rPr>
          <w:rFonts w:cs="B Lotus"/>
          <w:sz w:val="28"/>
          <w:szCs w:val="28"/>
          <w:lang w:bidi="fa-IR"/>
        </w:rPr>
        <w:t>dvd</w:t>
      </w:r>
      <w:proofErr w:type="spellEnd"/>
      <w:r w:rsidR="009752E0">
        <w:rPr>
          <w:rFonts w:cs="B Lotus" w:hint="cs"/>
          <w:sz w:val="28"/>
          <w:szCs w:val="28"/>
          <w:rtl/>
          <w:lang w:bidi="fa-IR"/>
        </w:rPr>
        <w:t xml:space="preserve"> نصب کنید</w:t>
      </w:r>
      <w:r>
        <w:rPr>
          <w:rFonts w:cs="B Lotus" w:hint="cs"/>
          <w:sz w:val="28"/>
          <w:szCs w:val="28"/>
          <w:rtl/>
          <w:lang w:bidi="fa-IR"/>
        </w:rPr>
        <w:t>)</w:t>
      </w:r>
    </w:p>
    <w:p w14:paraId="26817885" w14:textId="77777777" w:rsidR="008B1D4E" w:rsidRDefault="008B1D4E" w:rsidP="008B1D4E">
      <w:pPr>
        <w:bidi/>
        <w:jc w:val="both"/>
        <w:rPr>
          <w:rFonts w:cs="B Lotus"/>
          <w:sz w:val="28"/>
          <w:szCs w:val="28"/>
          <w:rtl/>
          <w:lang w:bidi="fa-IR"/>
        </w:rPr>
      </w:pPr>
      <w:bookmarkStart w:id="2" w:name="_GoBack"/>
      <w:bookmarkEnd w:id="2"/>
    </w:p>
    <w:bookmarkEnd w:id="0"/>
    <w:bookmarkEnd w:id="1"/>
    <w:p w14:paraId="42563FCC" w14:textId="77777777" w:rsidR="003A3FD2" w:rsidRDefault="003A3FD2" w:rsidP="003A3FD2">
      <w:pPr>
        <w:bidi/>
        <w:jc w:val="center"/>
        <w:rPr>
          <w:rFonts w:cs="B Lotus"/>
          <w:sz w:val="28"/>
          <w:szCs w:val="28"/>
          <w:rtl/>
          <w:lang w:bidi="fa-IR"/>
        </w:rPr>
      </w:pPr>
    </w:p>
    <w:p w14:paraId="01DA4A9C" w14:textId="77777777" w:rsidR="00422B63" w:rsidRPr="009D5852" w:rsidRDefault="00422B63" w:rsidP="00422B63">
      <w:pPr>
        <w:bidi/>
        <w:jc w:val="center"/>
        <w:rPr>
          <w:rFonts w:cs="B Lotus"/>
          <w:sz w:val="28"/>
          <w:szCs w:val="28"/>
          <w:rtl/>
          <w:lang w:bidi="fa-IR"/>
        </w:rPr>
      </w:pPr>
    </w:p>
    <w:p w14:paraId="2E6CF074" w14:textId="77777777" w:rsidR="008F67E9" w:rsidRPr="009D5852" w:rsidRDefault="00736F32" w:rsidP="007E7DBE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D5852">
        <w:rPr>
          <w:rFonts w:cs="B Lotus" w:hint="cs"/>
          <w:sz w:val="28"/>
          <w:szCs w:val="28"/>
          <w:rtl/>
          <w:lang w:bidi="fa-IR"/>
        </w:rPr>
        <w:t xml:space="preserve"> </w:t>
      </w:r>
    </w:p>
    <w:sectPr w:rsidR="008F67E9" w:rsidRPr="009D5852" w:rsidSect="007E7DBE">
      <w:headerReference w:type="even" r:id="rId29"/>
      <w:headerReference w:type="default" r:id="rId30"/>
      <w:footnotePr>
        <w:numRestart w:val="eachPage"/>
      </w:footnotePr>
      <w:pgSz w:w="12240" w:h="15840"/>
      <w:pgMar w:top="1440" w:right="1440" w:bottom="1440" w:left="1440" w:header="720" w:footer="720" w:gutter="0"/>
      <w:pgNumType w:start="13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AC379" w14:textId="77777777" w:rsidR="00797221" w:rsidRDefault="00797221" w:rsidP="00D93C76">
      <w:pPr>
        <w:spacing w:after="0" w:line="240" w:lineRule="auto"/>
      </w:pPr>
      <w:r>
        <w:separator/>
      </w:r>
    </w:p>
  </w:endnote>
  <w:endnote w:type="continuationSeparator" w:id="0">
    <w:p w14:paraId="66D86DC3" w14:textId="77777777" w:rsidR="00797221" w:rsidRDefault="00797221" w:rsidP="00D9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horndaleA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NimbusMonL-Regu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8D9F6" w14:textId="77777777" w:rsidR="00797221" w:rsidRDefault="00797221" w:rsidP="00D93C76">
      <w:pPr>
        <w:spacing w:after="0" w:line="240" w:lineRule="auto"/>
      </w:pPr>
      <w:r>
        <w:separator/>
      </w:r>
    </w:p>
  </w:footnote>
  <w:footnote w:type="continuationSeparator" w:id="0">
    <w:p w14:paraId="04BDDD1E" w14:textId="77777777" w:rsidR="00797221" w:rsidRDefault="00797221" w:rsidP="00D93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82A66"/>
    <w:multiLevelType w:val="hybridMultilevel"/>
    <w:tmpl w:val="6FBE66F8"/>
    <w:lvl w:ilvl="0" w:tplc="F8F80072"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6A963FB7"/>
    <w:multiLevelType w:val="hybridMultilevel"/>
    <w:tmpl w:val="D026D95C"/>
    <w:lvl w:ilvl="0" w:tplc="04E2AF68">
      <w:numFmt w:val="bullet"/>
      <w:lvlText w:val="-"/>
      <w:lvlJc w:val="left"/>
      <w:pPr>
        <w:ind w:left="420" w:hanging="360"/>
      </w:pPr>
      <w:rPr>
        <w:rFonts w:asciiTheme="minorHAnsi" w:eastAsiaTheme="minorHAnsi" w:hAnsiTheme="minorHAnsi" w:cs="B Traff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7A16"/>
    <w:rsid w:val="00007F0D"/>
    <w:rsid w:val="00013E72"/>
    <w:rsid w:val="000272AC"/>
    <w:rsid w:val="0003016C"/>
    <w:rsid w:val="000311B5"/>
    <w:rsid w:val="00037D9E"/>
    <w:rsid w:val="00037DC4"/>
    <w:rsid w:val="00044C74"/>
    <w:rsid w:val="000525C1"/>
    <w:rsid w:val="00052714"/>
    <w:rsid w:val="00057212"/>
    <w:rsid w:val="000606F3"/>
    <w:rsid w:val="000616F6"/>
    <w:rsid w:val="00066FB1"/>
    <w:rsid w:val="00071E20"/>
    <w:rsid w:val="00073E22"/>
    <w:rsid w:val="0007408B"/>
    <w:rsid w:val="000747B6"/>
    <w:rsid w:val="00077E3E"/>
    <w:rsid w:val="000829C0"/>
    <w:rsid w:val="000875BD"/>
    <w:rsid w:val="00087EC3"/>
    <w:rsid w:val="00090CAD"/>
    <w:rsid w:val="00093663"/>
    <w:rsid w:val="00094161"/>
    <w:rsid w:val="000942D8"/>
    <w:rsid w:val="00097A37"/>
    <w:rsid w:val="000A09B9"/>
    <w:rsid w:val="000A34BE"/>
    <w:rsid w:val="000B0CC7"/>
    <w:rsid w:val="000B718D"/>
    <w:rsid w:val="000B741B"/>
    <w:rsid w:val="000C17D3"/>
    <w:rsid w:val="000C2391"/>
    <w:rsid w:val="000C3D1C"/>
    <w:rsid w:val="000C3E95"/>
    <w:rsid w:val="000C4DEC"/>
    <w:rsid w:val="000D0631"/>
    <w:rsid w:val="000D06E2"/>
    <w:rsid w:val="000D38F3"/>
    <w:rsid w:val="000D46C5"/>
    <w:rsid w:val="000D49DF"/>
    <w:rsid w:val="000D4A1F"/>
    <w:rsid w:val="000D6696"/>
    <w:rsid w:val="000D7754"/>
    <w:rsid w:val="000E3501"/>
    <w:rsid w:val="000E7173"/>
    <w:rsid w:val="000E751F"/>
    <w:rsid w:val="000E7612"/>
    <w:rsid w:val="0010058C"/>
    <w:rsid w:val="00101973"/>
    <w:rsid w:val="00101A4B"/>
    <w:rsid w:val="001026E1"/>
    <w:rsid w:val="00105F7C"/>
    <w:rsid w:val="00107AF5"/>
    <w:rsid w:val="00112E05"/>
    <w:rsid w:val="00112FDB"/>
    <w:rsid w:val="00116ED6"/>
    <w:rsid w:val="00121274"/>
    <w:rsid w:val="0012574D"/>
    <w:rsid w:val="001275E4"/>
    <w:rsid w:val="00127F4C"/>
    <w:rsid w:val="00132BA2"/>
    <w:rsid w:val="00133988"/>
    <w:rsid w:val="0013697E"/>
    <w:rsid w:val="001432BA"/>
    <w:rsid w:val="00146CC7"/>
    <w:rsid w:val="001512EC"/>
    <w:rsid w:val="00155CB9"/>
    <w:rsid w:val="0016194E"/>
    <w:rsid w:val="00164F1A"/>
    <w:rsid w:val="00165D7B"/>
    <w:rsid w:val="0016666E"/>
    <w:rsid w:val="00170F1A"/>
    <w:rsid w:val="00171061"/>
    <w:rsid w:val="00172E56"/>
    <w:rsid w:val="001775F6"/>
    <w:rsid w:val="00180C2B"/>
    <w:rsid w:val="00183096"/>
    <w:rsid w:val="00186582"/>
    <w:rsid w:val="00193281"/>
    <w:rsid w:val="00193890"/>
    <w:rsid w:val="00193940"/>
    <w:rsid w:val="00194537"/>
    <w:rsid w:val="0019689D"/>
    <w:rsid w:val="00196E88"/>
    <w:rsid w:val="001A1478"/>
    <w:rsid w:val="001A452A"/>
    <w:rsid w:val="001A5A5A"/>
    <w:rsid w:val="001A66CE"/>
    <w:rsid w:val="001A7914"/>
    <w:rsid w:val="001A7D03"/>
    <w:rsid w:val="001B0894"/>
    <w:rsid w:val="001B1BE0"/>
    <w:rsid w:val="001B4445"/>
    <w:rsid w:val="001B595F"/>
    <w:rsid w:val="001B68C1"/>
    <w:rsid w:val="001C0FCF"/>
    <w:rsid w:val="001C22DD"/>
    <w:rsid w:val="001C5978"/>
    <w:rsid w:val="001D0DDE"/>
    <w:rsid w:val="001D0F2B"/>
    <w:rsid w:val="001D2C53"/>
    <w:rsid w:val="001D4C96"/>
    <w:rsid w:val="001D5DE3"/>
    <w:rsid w:val="001D6E38"/>
    <w:rsid w:val="001D7640"/>
    <w:rsid w:val="001D7A3F"/>
    <w:rsid w:val="001E0AC9"/>
    <w:rsid w:val="001E3F56"/>
    <w:rsid w:val="001E6E5D"/>
    <w:rsid w:val="001F3ADA"/>
    <w:rsid w:val="001F4107"/>
    <w:rsid w:val="001F7069"/>
    <w:rsid w:val="00205F8F"/>
    <w:rsid w:val="00206A2E"/>
    <w:rsid w:val="002102C1"/>
    <w:rsid w:val="0021518F"/>
    <w:rsid w:val="00222824"/>
    <w:rsid w:val="00223E56"/>
    <w:rsid w:val="00225AC0"/>
    <w:rsid w:val="0022779C"/>
    <w:rsid w:val="00236472"/>
    <w:rsid w:val="002442C3"/>
    <w:rsid w:val="002520F8"/>
    <w:rsid w:val="00252808"/>
    <w:rsid w:val="002537C7"/>
    <w:rsid w:val="0025769C"/>
    <w:rsid w:val="00262CFA"/>
    <w:rsid w:val="002704A7"/>
    <w:rsid w:val="00274FE8"/>
    <w:rsid w:val="002762D2"/>
    <w:rsid w:val="00281490"/>
    <w:rsid w:val="00285FFA"/>
    <w:rsid w:val="002876D8"/>
    <w:rsid w:val="002911B4"/>
    <w:rsid w:val="00292080"/>
    <w:rsid w:val="00292A5F"/>
    <w:rsid w:val="00296A39"/>
    <w:rsid w:val="002A34E3"/>
    <w:rsid w:val="002B1167"/>
    <w:rsid w:val="002C2B13"/>
    <w:rsid w:val="002C50C2"/>
    <w:rsid w:val="002C5A4B"/>
    <w:rsid w:val="002C67D6"/>
    <w:rsid w:val="002D164A"/>
    <w:rsid w:val="002D20A5"/>
    <w:rsid w:val="002D33B9"/>
    <w:rsid w:val="002D58C7"/>
    <w:rsid w:val="002E0086"/>
    <w:rsid w:val="002E1ECF"/>
    <w:rsid w:val="002E4C90"/>
    <w:rsid w:val="002F4593"/>
    <w:rsid w:val="003029EB"/>
    <w:rsid w:val="00305D21"/>
    <w:rsid w:val="003072D8"/>
    <w:rsid w:val="00307851"/>
    <w:rsid w:val="00313B76"/>
    <w:rsid w:val="00320BA5"/>
    <w:rsid w:val="00321976"/>
    <w:rsid w:val="00322F29"/>
    <w:rsid w:val="003232A1"/>
    <w:rsid w:val="00324BB6"/>
    <w:rsid w:val="00325717"/>
    <w:rsid w:val="00325EAC"/>
    <w:rsid w:val="00330CC9"/>
    <w:rsid w:val="00334C66"/>
    <w:rsid w:val="00341012"/>
    <w:rsid w:val="00342C84"/>
    <w:rsid w:val="00343694"/>
    <w:rsid w:val="00346D82"/>
    <w:rsid w:val="003471FC"/>
    <w:rsid w:val="00352869"/>
    <w:rsid w:val="00354F85"/>
    <w:rsid w:val="00355660"/>
    <w:rsid w:val="003615FB"/>
    <w:rsid w:val="0036350B"/>
    <w:rsid w:val="00363CD5"/>
    <w:rsid w:val="003717AA"/>
    <w:rsid w:val="00372C0F"/>
    <w:rsid w:val="003758C1"/>
    <w:rsid w:val="00376333"/>
    <w:rsid w:val="0037716C"/>
    <w:rsid w:val="00377800"/>
    <w:rsid w:val="00377DF7"/>
    <w:rsid w:val="00380613"/>
    <w:rsid w:val="003816CF"/>
    <w:rsid w:val="003851A5"/>
    <w:rsid w:val="00385465"/>
    <w:rsid w:val="003875E5"/>
    <w:rsid w:val="0038782A"/>
    <w:rsid w:val="00390393"/>
    <w:rsid w:val="00392F11"/>
    <w:rsid w:val="00393C97"/>
    <w:rsid w:val="003A2A1A"/>
    <w:rsid w:val="003A3031"/>
    <w:rsid w:val="003A3FD2"/>
    <w:rsid w:val="003A78BC"/>
    <w:rsid w:val="003B0E23"/>
    <w:rsid w:val="003C0574"/>
    <w:rsid w:val="003C1807"/>
    <w:rsid w:val="003C23B8"/>
    <w:rsid w:val="003C4206"/>
    <w:rsid w:val="003C56D6"/>
    <w:rsid w:val="003D70F0"/>
    <w:rsid w:val="003D71F0"/>
    <w:rsid w:val="003E7ECD"/>
    <w:rsid w:val="003E7F19"/>
    <w:rsid w:val="003F5C5A"/>
    <w:rsid w:val="003F64B6"/>
    <w:rsid w:val="00401B72"/>
    <w:rsid w:val="00401D4C"/>
    <w:rsid w:val="0040489B"/>
    <w:rsid w:val="00405A15"/>
    <w:rsid w:val="004060AC"/>
    <w:rsid w:val="00406E91"/>
    <w:rsid w:val="00410103"/>
    <w:rsid w:val="004210F4"/>
    <w:rsid w:val="00422B63"/>
    <w:rsid w:val="0042424F"/>
    <w:rsid w:val="0042725D"/>
    <w:rsid w:val="00430BA8"/>
    <w:rsid w:val="0043783A"/>
    <w:rsid w:val="00440733"/>
    <w:rsid w:val="00452295"/>
    <w:rsid w:val="00452FDF"/>
    <w:rsid w:val="004541C8"/>
    <w:rsid w:val="004553EA"/>
    <w:rsid w:val="004557A3"/>
    <w:rsid w:val="00460C9D"/>
    <w:rsid w:val="00463811"/>
    <w:rsid w:val="00463E02"/>
    <w:rsid w:val="0046600B"/>
    <w:rsid w:val="0046674E"/>
    <w:rsid w:val="004672BF"/>
    <w:rsid w:val="004675AD"/>
    <w:rsid w:val="00471366"/>
    <w:rsid w:val="00472889"/>
    <w:rsid w:val="004748E1"/>
    <w:rsid w:val="00484256"/>
    <w:rsid w:val="004856AD"/>
    <w:rsid w:val="00486B1A"/>
    <w:rsid w:val="00491F32"/>
    <w:rsid w:val="00493DAF"/>
    <w:rsid w:val="004B1C67"/>
    <w:rsid w:val="004B37F4"/>
    <w:rsid w:val="004B3A43"/>
    <w:rsid w:val="004B42E9"/>
    <w:rsid w:val="004B55FB"/>
    <w:rsid w:val="004B5842"/>
    <w:rsid w:val="004B5D7B"/>
    <w:rsid w:val="004C00AE"/>
    <w:rsid w:val="004C2404"/>
    <w:rsid w:val="004C3C85"/>
    <w:rsid w:val="004D208D"/>
    <w:rsid w:val="004E3219"/>
    <w:rsid w:val="004E36FB"/>
    <w:rsid w:val="004E3C3B"/>
    <w:rsid w:val="004E48B2"/>
    <w:rsid w:val="004E581D"/>
    <w:rsid w:val="004F1975"/>
    <w:rsid w:val="00503725"/>
    <w:rsid w:val="00505E4E"/>
    <w:rsid w:val="00507A16"/>
    <w:rsid w:val="00510217"/>
    <w:rsid w:val="00515C9C"/>
    <w:rsid w:val="005275F3"/>
    <w:rsid w:val="005443AA"/>
    <w:rsid w:val="005464C1"/>
    <w:rsid w:val="00546E90"/>
    <w:rsid w:val="005477CA"/>
    <w:rsid w:val="00550E2E"/>
    <w:rsid w:val="00551089"/>
    <w:rsid w:val="0055288D"/>
    <w:rsid w:val="00555032"/>
    <w:rsid w:val="005567FB"/>
    <w:rsid w:val="0055765D"/>
    <w:rsid w:val="00560053"/>
    <w:rsid w:val="0056044D"/>
    <w:rsid w:val="00561C6A"/>
    <w:rsid w:val="0056255C"/>
    <w:rsid w:val="0056590A"/>
    <w:rsid w:val="00566ED7"/>
    <w:rsid w:val="00567C48"/>
    <w:rsid w:val="00570811"/>
    <w:rsid w:val="00572961"/>
    <w:rsid w:val="00573472"/>
    <w:rsid w:val="00574A6E"/>
    <w:rsid w:val="00575E77"/>
    <w:rsid w:val="00590BEA"/>
    <w:rsid w:val="00591090"/>
    <w:rsid w:val="0059129F"/>
    <w:rsid w:val="00595019"/>
    <w:rsid w:val="005A1B2F"/>
    <w:rsid w:val="005B2005"/>
    <w:rsid w:val="005B22CC"/>
    <w:rsid w:val="005B2581"/>
    <w:rsid w:val="005B40F0"/>
    <w:rsid w:val="005C5DAA"/>
    <w:rsid w:val="005C7E08"/>
    <w:rsid w:val="005D243E"/>
    <w:rsid w:val="005D3575"/>
    <w:rsid w:val="005D3883"/>
    <w:rsid w:val="005D59A0"/>
    <w:rsid w:val="005E21DA"/>
    <w:rsid w:val="005E7160"/>
    <w:rsid w:val="005F182F"/>
    <w:rsid w:val="005F250E"/>
    <w:rsid w:val="005F2640"/>
    <w:rsid w:val="005F46C0"/>
    <w:rsid w:val="005F718B"/>
    <w:rsid w:val="00603428"/>
    <w:rsid w:val="006045E2"/>
    <w:rsid w:val="00604BE8"/>
    <w:rsid w:val="00615782"/>
    <w:rsid w:val="006202D2"/>
    <w:rsid w:val="00620695"/>
    <w:rsid w:val="00626FC6"/>
    <w:rsid w:val="00627129"/>
    <w:rsid w:val="006309C2"/>
    <w:rsid w:val="00631E1B"/>
    <w:rsid w:val="0063255D"/>
    <w:rsid w:val="00634353"/>
    <w:rsid w:val="00634523"/>
    <w:rsid w:val="006368DB"/>
    <w:rsid w:val="00644B58"/>
    <w:rsid w:val="0064584E"/>
    <w:rsid w:val="00646106"/>
    <w:rsid w:val="0065140E"/>
    <w:rsid w:val="00653CA9"/>
    <w:rsid w:val="00656FBC"/>
    <w:rsid w:val="00661F38"/>
    <w:rsid w:val="0066604B"/>
    <w:rsid w:val="00666961"/>
    <w:rsid w:val="00666C0E"/>
    <w:rsid w:val="00666E64"/>
    <w:rsid w:val="00670D55"/>
    <w:rsid w:val="00673091"/>
    <w:rsid w:val="006733B7"/>
    <w:rsid w:val="00673CD6"/>
    <w:rsid w:val="006750F1"/>
    <w:rsid w:val="00675E8B"/>
    <w:rsid w:val="0067758B"/>
    <w:rsid w:val="006802B1"/>
    <w:rsid w:val="006827C3"/>
    <w:rsid w:val="00687409"/>
    <w:rsid w:val="00687FA8"/>
    <w:rsid w:val="00691F56"/>
    <w:rsid w:val="00692790"/>
    <w:rsid w:val="00693F03"/>
    <w:rsid w:val="00695696"/>
    <w:rsid w:val="006A39CF"/>
    <w:rsid w:val="006A3AF5"/>
    <w:rsid w:val="006A3C92"/>
    <w:rsid w:val="006A739D"/>
    <w:rsid w:val="006B056B"/>
    <w:rsid w:val="006B0B92"/>
    <w:rsid w:val="006B3EBD"/>
    <w:rsid w:val="006B6B18"/>
    <w:rsid w:val="006C1F7A"/>
    <w:rsid w:val="006C3487"/>
    <w:rsid w:val="006C49D7"/>
    <w:rsid w:val="006C62A6"/>
    <w:rsid w:val="006C6ED5"/>
    <w:rsid w:val="006C7D1F"/>
    <w:rsid w:val="006D77ED"/>
    <w:rsid w:val="006E000E"/>
    <w:rsid w:val="006E0D6D"/>
    <w:rsid w:val="006E2C14"/>
    <w:rsid w:val="006E37FD"/>
    <w:rsid w:val="006F2B46"/>
    <w:rsid w:val="0070323A"/>
    <w:rsid w:val="0070632F"/>
    <w:rsid w:val="00711376"/>
    <w:rsid w:val="0071339A"/>
    <w:rsid w:val="00717396"/>
    <w:rsid w:val="00722881"/>
    <w:rsid w:val="00723E81"/>
    <w:rsid w:val="00724E3F"/>
    <w:rsid w:val="00726435"/>
    <w:rsid w:val="00727CBB"/>
    <w:rsid w:val="007300A7"/>
    <w:rsid w:val="0073295C"/>
    <w:rsid w:val="00732DE9"/>
    <w:rsid w:val="0073460A"/>
    <w:rsid w:val="00734C56"/>
    <w:rsid w:val="00736F32"/>
    <w:rsid w:val="00737182"/>
    <w:rsid w:val="007377B4"/>
    <w:rsid w:val="007426E1"/>
    <w:rsid w:val="00743180"/>
    <w:rsid w:val="0074354A"/>
    <w:rsid w:val="00743F4E"/>
    <w:rsid w:val="0074438B"/>
    <w:rsid w:val="00750AA2"/>
    <w:rsid w:val="00751E30"/>
    <w:rsid w:val="00752810"/>
    <w:rsid w:val="00754ED6"/>
    <w:rsid w:val="00760EC8"/>
    <w:rsid w:val="00763CA1"/>
    <w:rsid w:val="00764804"/>
    <w:rsid w:val="00771FC7"/>
    <w:rsid w:val="00773E99"/>
    <w:rsid w:val="00777F3D"/>
    <w:rsid w:val="0078331F"/>
    <w:rsid w:val="00786D3B"/>
    <w:rsid w:val="00786F4A"/>
    <w:rsid w:val="0078756E"/>
    <w:rsid w:val="00790228"/>
    <w:rsid w:val="0079161E"/>
    <w:rsid w:val="00795106"/>
    <w:rsid w:val="0079678C"/>
    <w:rsid w:val="00797221"/>
    <w:rsid w:val="007979FE"/>
    <w:rsid w:val="007A4825"/>
    <w:rsid w:val="007A6385"/>
    <w:rsid w:val="007A6393"/>
    <w:rsid w:val="007B0EBA"/>
    <w:rsid w:val="007B63A6"/>
    <w:rsid w:val="007C0448"/>
    <w:rsid w:val="007C4C63"/>
    <w:rsid w:val="007D2FA7"/>
    <w:rsid w:val="007E17A6"/>
    <w:rsid w:val="007E7DBE"/>
    <w:rsid w:val="007F41AD"/>
    <w:rsid w:val="007F7678"/>
    <w:rsid w:val="008021C9"/>
    <w:rsid w:val="00803B03"/>
    <w:rsid w:val="00805EB9"/>
    <w:rsid w:val="008063D2"/>
    <w:rsid w:val="0081343B"/>
    <w:rsid w:val="00813D57"/>
    <w:rsid w:val="00814243"/>
    <w:rsid w:val="00816866"/>
    <w:rsid w:val="00817756"/>
    <w:rsid w:val="00825312"/>
    <w:rsid w:val="00827F04"/>
    <w:rsid w:val="00831BB4"/>
    <w:rsid w:val="00832BB9"/>
    <w:rsid w:val="00834156"/>
    <w:rsid w:val="008374EA"/>
    <w:rsid w:val="008418D9"/>
    <w:rsid w:val="008442A6"/>
    <w:rsid w:val="0084446A"/>
    <w:rsid w:val="0085053B"/>
    <w:rsid w:val="00852794"/>
    <w:rsid w:val="008532B0"/>
    <w:rsid w:val="00853D7B"/>
    <w:rsid w:val="00853F7A"/>
    <w:rsid w:val="008546EA"/>
    <w:rsid w:val="00860DC5"/>
    <w:rsid w:val="008624F3"/>
    <w:rsid w:val="00862FA4"/>
    <w:rsid w:val="00863191"/>
    <w:rsid w:val="00864874"/>
    <w:rsid w:val="00867E59"/>
    <w:rsid w:val="00872ABA"/>
    <w:rsid w:val="00887B8D"/>
    <w:rsid w:val="00890CC1"/>
    <w:rsid w:val="008A1D5F"/>
    <w:rsid w:val="008A2BB9"/>
    <w:rsid w:val="008A2CBB"/>
    <w:rsid w:val="008A4AD8"/>
    <w:rsid w:val="008A5C11"/>
    <w:rsid w:val="008B0950"/>
    <w:rsid w:val="008B0EFB"/>
    <w:rsid w:val="008B194D"/>
    <w:rsid w:val="008B1D4E"/>
    <w:rsid w:val="008C0BA7"/>
    <w:rsid w:val="008C1DA8"/>
    <w:rsid w:val="008D6B58"/>
    <w:rsid w:val="008E032E"/>
    <w:rsid w:val="008E33A0"/>
    <w:rsid w:val="008E3B44"/>
    <w:rsid w:val="008E5B4D"/>
    <w:rsid w:val="008E6128"/>
    <w:rsid w:val="008E6BAD"/>
    <w:rsid w:val="008F542B"/>
    <w:rsid w:val="008F67E9"/>
    <w:rsid w:val="00907617"/>
    <w:rsid w:val="00907C91"/>
    <w:rsid w:val="009101F5"/>
    <w:rsid w:val="009101FA"/>
    <w:rsid w:val="00917795"/>
    <w:rsid w:val="0092359A"/>
    <w:rsid w:val="0092605C"/>
    <w:rsid w:val="009260F6"/>
    <w:rsid w:val="00931D07"/>
    <w:rsid w:val="009347A4"/>
    <w:rsid w:val="0094043A"/>
    <w:rsid w:val="00942A95"/>
    <w:rsid w:val="00952E7C"/>
    <w:rsid w:val="00953A10"/>
    <w:rsid w:val="00961C0C"/>
    <w:rsid w:val="00973729"/>
    <w:rsid w:val="0097383C"/>
    <w:rsid w:val="00974508"/>
    <w:rsid w:val="009752E0"/>
    <w:rsid w:val="00980DC4"/>
    <w:rsid w:val="009811E3"/>
    <w:rsid w:val="00981CAC"/>
    <w:rsid w:val="009827A4"/>
    <w:rsid w:val="00983400"/>
    <w:rsid w:val="00984579"/>
    <w:rsid w:val="009845B5"/>
    <w:rsid w:val="00985129"/>
    <w:rsid w:val="00986DD6"/>
    <w:rsid w:val="00987939"/>
    <w:rsid w:val="0099017C"/>
    <w:rsid w:val="009909D6"/>
    <w:rsid w:val="00991058"/>
    <w:rsid w:val="00992C71"/>
    <w:rsid w:val="00992DB9"/>
    <w:rsid w:val="0099336D"/>
    <w:rsid w:val="00997E8B"/>
    <w:rsid w:val="009A1222"/>
    <w:rsid w:val="009A1D82"/>
    <w:rsid w:val="009A38A1"/>
    <w:rsid w:val="009A5C0B"/>
    <w:rsid w:val="009A6981"/>
    <w:rsid w:val="009B06F2"/>
    <w:rsid w:val="009B5957"/>
    <w:rsid w:val="009B63F9"/>
    <w:rsid w:val="009B72AA"/>
    <w:rsid w:val="009C7CAC"/>
    <w:rsid w:val="009D5852"/>
    <w:rsid w:val="009D7FF3"/>
    <w:rsid w:val="009E2270"/>
    <w:rsid w:val="009E7075"/>
    <w:rsid w:val="009E7495"/>
    <w:rsid w:val="009F126E"/>
    <w:rsid w:val="009F4EF1"/>
    <w:rsid w:val="009F7020"/>
    <w:rsid w:val="009F7612"/>
    <w:rsid w:val="00A0189C"/>
    <w:rsid w:val="00A02F57"/>
    <w:rsid w:val="00A057CA"/>
    <w:rsid w:val="00A06B5A"/>
    <w:rsid w:val="00A07845"/>
    <w:rsid w:val="00A11CBE"/>
    <w:rsid w:val="00A17183"/>
    <w:rsid w:val="00A26A5B"/>
    <w:rsid w:val="00A26E2C"/>
    <w:rsid w:val="00A31F86"/>
    <w:rsid w:val="00A35AD6"/>
    <w:rsid w:val="00A36135"/>
    <w:rsid w:val="00A3620E"/>
    <w:rsid w:val="00A3662A"/>
    <w:rsid w:val="00A373DD"/>
    <w:rsid w:val="00A40774"/>
    <w:rsid w:val="00A411A9"/>
    <w:rsid w:val="00A46706"/>
    <w:rsid w:val="00A468A2"/>
    <w:rsid w:val="00A51A15"/>
    <w:rsid w:val="00A54FA1"/>
    <w:rsid w:val="00A56242"/>
    <w:rsid w:val="00A5669B"/>
    <w:rsid w:val="00A56BDB"/>
    <w:rsid w:val="00A61E7F"/>
    <w:rsid w:val="00A67123"/>
    <w:rsid w:val="00A702F1"/>
    <w:rsid w:val="00A717DD"/>
    <w:rsid w:val="00A83742"/>
    <w:rsid w:val="00A87C69"/>
    <w:rsid w:val="00A917B0"/>
    <w:rsid w:val="00A94E80"/>
    <w:rsid w:val="00A97D4A"/>
    <w:rsid w:val="00A97FF3"/>
    <w:rsid w:val="00AB3D35"/>
    <w:rsid w:val="00AB4AF7"/>
    <w:rsid w:val="00AB5FFC"/>
    <w:rsid w:val="00AC3965"/>
    <w:rsid w:val="00AC5808"/>
    <w:rsid w:val="00AC5FC1"/>
    <w:rsid w:val="00AC61FF"/>
    <w:rsid w:val="00AC6A95"/>
    <w:rsid w:val="00AD1A4C"/>
    <w:rsid w:val="00AE0337"/>
    <w:rsid w:val="00AE25D9"/>
    <w:rsid w:val="00AE33F3"/>
    <w:rsid w:val="00AE4E0C"/>
    <w:rsid w:val="00AE7DF5"/>
    <w:rsid w:val="00AF183C"/>
    <w:rsid w:val="00AF283A"/>
    <w:rsid w:val="00B00E11"/>
    <w:rsid w:val="00B01B0A"/>
    <w:rsid w:val="00B02D6F"/>
    <w:rsid w:val="00B05D66"/>
    <w:rsid w:val="00B06D52"/>
    <w:rsid w:val="00B11DCD"/>
    <w:rsid w:val="00B11E7A"/>
    <w:rsid w:val="00B224DD"/>
    <w:rsid w:val="00B24904"/>
    <w:rsid w:val="00B24D67"/>
    <w:rsid w:val="00B3162E"/>
    <w:rsid w:val="00B32E5D"/>
    <w:rsid w:val="00B36D47"/>
    <w:rsid w:val="00B405D9"/>
    <w:rsid w:val="00B42AD2"/>
    <w:rsid w:val="00B43675"/>
    <w:rsid w:val="00B44CFD"/>
    <w:rsid w:val="00B45A76"/>
    <w:rsid w:val="00B469A5"/>
    <w:rsid w:val="00B47C2B"/>
    <w:rsid w:val="00B47D97"/>
    <w:rsid w:val="00B516AF"/>
    <w:rsid w:val="00B51A57"/>
    <w:rsid w:val="00B53374"/>
    <w:rsid w:val="00B545BF"/>
    <w:rsid w:val="00B557C2"/>
    <w:rsid w:val="00B575A9"/>
    <w:rsid w:val="00B60C5B"/>
    <w:rsid w:val="00B71AA0"/>
    <w:rsid w:val="00B723C2"/>
    <w:rsid w:val="00B74E99"/>
    <w:rsid w:val="00B80C01"/>
    <w:rsid w:val="00B81DF0"/>
    <w:rsid w:val="00B83C7D"/>
    <w:rsid w:val="00B87381"/>
    <w:rsid w:val="00B93212"/>
    <w:rsid w:val="00B9459E"/>
    <w:rsid w:val="00B94878"/>
    <w:rsid w:val="00B969F5"/>
    <w:rsid w:val="00B97A76"/>
    <w:rsid w:val="00BA4CA6"/>
    <w:rsid w:val="00BA50ED"/>
    <w:rsid w:val="00BA54D1"/>
    <w:rsid w:val="00BA61FE"/>
    <w:rsid w:val="00BA6E6A"/>
    <w:rsid w:val="00BA73B4"/>
    <w:rsid w:val="00BB2279"/>
    <w:rsid w:val="00BB3E67"/>
    <w:rsid w:val="00BC1CB6"/>
    <w:rsid w:val="00BC2C74"/>
    <w:rsid w:val="00BC338D"/>
    <w:rsid w:val="00BC3BFA"/>
    <w:rsid w:val="00BC3C0B"/>
    <w:rsid w:val="00BC6D26"/>
    <w:rsid w:val="00BC7C25"/>
    <w:rsid w:val="00BD247A"/>
    <w:rsid w:val="00BE1957"/>
    <w:rsid w:val="00BE3561"/>
    <w:rsid w:val="00BE4604"/>
    <w:rsid w:val="00BF07A6"/>
    <w:rsid w:val="00BF20E5"/>
    <w:rsid w:val="00BF465F"/>
    <w:rsid w:val="00BF5CFB"/>
    <w:rsid w:val="00C001C1"/>
    <w:rsid w:val="00C0209D"/>
    <w:rsid w:val="00C04DCD"/>
    <w:rsid w:val="00C13E78"/>
    <w:rsid w:val="00C1477E"/>
    <w:rsid w:val="00C16207"/>
    <w:rsid w:val="00C167E4"/>
    <w:rsid w:val="00C17551"/>
    <w:rsid w:val="00C17F8E"/>
    <w:rsid w:val="00C20CA3"/>
    <w:rsid w:val="00C210CA"/>
    <w:rsid w:val="00C27765"/>
    <w:rsid w:val="00C31C0D"/>
    <w:rsid w:val="00C3306D"/>
    <w:rsid w:val="00C334C9"/>
    <w:rsid w:val="00C343D2"/>
    <w:rsid w:val="00C35EFC"/>
    <w:rsid w:val="00C40246"/>
    <w:rsid w:val="00C414C1"/>
    <w:rsid w:val="00C41B63"/>
    <w:rsid w:val="00C420BD"/>
    <w:rsid w:val="00C429B8"/>
    <w:rsid w:val="00C476EA"/>
    <w:rsid w:val="00C53DD6"/>
    <w:rsid w:val="00C54013"/>
    <w:rsid w:val="00C56479"/>
    <w:rsid w:val="00C57BF9"/>
    <w:rsid w:val="00C619FC"/>
    <w:rsid w:val="00C65DA6"/>
    <w:rsid w:val="00C71240"/>
    <w:rsid w:val="00C7221B"/>
    <w:rsid w:val="00C75372"/>
    <w:rsid w:val="00C8125C"/>
    <w:rsid w:val="00C818D7"/>
    <w:rsid w:val="00C83D16"/>
    <w:rsid w:val="00C8592C"/>
    <w:rsid w:val="00C8699D"/>
    <w:rsid w:val="00C87D20"/>
    <w:rsid w:val="00C9195A"/>
    <w:rsid w:val="00C9251E"/>
    <w:rsid w:val="00C9437F"/>
    <w:rsid w:val="00CA6258"/>
    <w:rsid w:val="00CA6A85"/>
    <w:rsid w:val="00CB1BB2"/>
    <w:rsid w:val="00CB36D8"/>
    <w:rsid w:val="00CB5624"/>
    <w:rsid w:val="00CB5EA6"/>
    <w:rsid w:val="00CC136D"/>
    <w:rsid w:val="00CC13BE"/>
    <w:rsid w:val="00CC26F1"/>
    <w:rsid w:val="00CC4139"/>
    <w:rsid w:val="00CC5F11"/>
    <w:rsid w:val="00CC650C"/>
    <w:rsid w:val="00CD07CA"/>
    <w:rsid w:val="00CD0AC0"/>
    <w:rsid w:val="00CD2478"/>
    <w:rsid w:val="00CD32D6"/>
    <w:rsid w:val="00CD618C"/>
    <w:rsid w:val="00CD71EE"/>
    <w:rsid w:val="00CE1406"/>
    <w:rsid w:val="00CE6489"/>
    <w:rsid w:val="00CE767E"/>
    <w:rsid w:val="00CF24C4"/>
    <w:rsid w:val="00D01787"/>
    <w:rsid w:val="00D0245C"/>
    <w:rsid w:val="00D055D6"/>
    <w:rsid w:val="00D05C8F"/>
    <w:rsid w:val="00D06193"/>
    <w:rsid w:val="00D06C3C"/>
    <w:rsid w:val="00D10569"/>
    <w:rsid w:val="00D10F24"/>
    <w:rsid w:val="00D15D13"/>
    <w:rsid w:val="00D161F7"/>
    <w:rsid w:val="00D211DB"/>
    <w:rsid w:val="00D21D8C"/>
    <w:rsid w:val="00D230F4"/>
    <w:rsid w:val="00D23313"/>
    <w:rsid w:val="00D24301"/>
    <w:rsid w:val="00D275F0"/>
    <w:rsid w:val="00D31193"/>
    <w:rsid w:val="00D31BE1"/>
    <w:rsid w:val="00D325FE"/>
    <w:rsid w:val="00D35800"/>
    <w:rsid w:val="00D366B7"/>
    <w:rsid w:val="00D3739E"/>
    <w:rsid w:val="00D40E23"/>
    <w:rsid w:val="00D45287"/>
    <w:rsid w:val="00D51B42"/>
    <w:rsid w:val="00D5226C"/>
    <w:rsid w:val="00D526CC"/>
    <w:rsid w:val="00D56D62"/>
    <w:rsid w:val="00D60432"/>
    <w:rsid w:val="00D619EA"/>
    <w:rsid w:val="00D705B6"/>
    <w:rsid w:val="00D70A48"/>
    <w:rsid w:val="00D7443E"/>
    <w:rsid w:val="00D7523C"/>
    <w:rsid w:val="00D75BFA"/>
    <w:rsid w:val="00D83BE0"/>
    <w:rsid w:val="00D8512A"/>
    <w:rsid w:val="00D85CFD"/>
    <w:rsid w:val="00D86B13"/>
    <w:rsid w:val="00D8774D"/>
    <w:rsid w:val="00D91F51"/>
    <w:rsid w:val="00D93C76"/>
    <w:rsid w:val="00D96A4B"/>
    <w:rsid w:val="00DA2AD6"/>
    <w:rsid w:val="00DA6B6F"/>
    <w:rsid w:val="00DB1526"/>
    <w:rsid w:val="00DB4232"/>
    <w:rsid w:val="00DB49CC"/>
    <w:rsid w:val="00DB7B80"/>
    <w:rsid w:val="00DC235D"/>
    <w:rsid w:val="00DC346E"/>
    <w:rsid w:val="00DC3F8D"/>
    <w:rsid w:val="00DC47F6"/>
    <w:rsid w:val="00DC5D97"/>
    <w:rsid w:val="00DC708E"/>
    <w:rsid w:val="00DD2326"/>
    <w:rsid w:val="00DD43B7"/>
    <w:rsid w:val="00DD7568"/>
    <w:rsid w:val="00DD79BE"/>
    <w:rsid w:val="00DE15FE"/>
    <w:rsid w:val="00DE5D9D"/>
    <w:rsid w:val="00DF18E0"/>
    <w:rsid w:val="00DF1EC3"/>
    <w:rsid w:val="00DF69BB"/>
    <w:rsid w:val="00E02135"/>
    <w:rsid w:val="00E06E01"/>
    <w:rsid w:val="00E11EC5"/>
    <w:rsid w:val="00E13F37"/>
    <w:rsid w:val="00E14123"/>
    <w:rsid w:val="00E17720"/>
    <w:rsid w:val="00E235C1"/>
    <w:rsid w:val="00E23F41"/>
    <w:rsid w:val="00E24564"/>
    <w:rsid w:val="00E2550B"/>
    <w:rsid w:val="00E30083"/>
    <w:rsid w:val="00E30CEA"/>
    <w:rsid w:val="00E3192A"/>
    <w:rsid w:val="00E40926"/>
    <w:rsid w:val="00E43323"/>
    <w:rsid w:val="00E43DE1"/>
    <w:rsid w:val="00E45F73"/>
    <w:rsid w:val="00E462CC"/>
    <w:rsid w:val="00E46E84"/>
    <w:rsid w:val="00E50054"/>
    <w:rsid w:val="00E508A5"/>
    <w:rsid w:val="00E50C82"/>
    <w:rsid w:val="00E53EAE"/>
    <w:rsid w:val="00E5519F"/>
    <w:rsid w:val="00E556D4"/>
    <w:rsid w:val="00E577B0"/>
    <w:rsid w:val="00E677D4"/>
    <w:rsid w:val="00E706E0"/>
    <w:rsid w:val="00E71475"/>
    <w:rsid w:val="00E71BA2"/>
    <w:rsid w:val="00E81ADA"/>
    <w:rsid w:val="00E862C8"/>
    <w:rsid w:val="00E91595"/>
    <w:rsid w:val="00E91E2A"/>
    <w:rsid w:val="00E920BE"/>
    <w:rsid w:val="00E933BD"/>
    <w:rsid w:val="00E95E91"/>
    <w:rsid w:val="00EA15A9"/>
    <w:rsid w:val="00EB1382"/>
    <w:rsid w:val="00EB164B"/>
    <w:rsid w:val="00EB16BA"/>
    <w:rsid w:val="00EB2D20"/>
    <w:rsid w:val="00EB57B7"/>
    <w:rsid w:val="00EB62B1"/>
    <w:rsid w:val="00EB6EAF"/>
    <w:rsid w:val="00ED1799"/>
    <w:rsid w:val="00ED1899"/>
    <w:rsid w:val="00ED1A9C"/>
    <w:rsid w:val="00ED33C4"/>
    <w:rsid w:val="00ED4F79"/>
    <w:rsid w:val="00ED720C"/>
    <w:rsid w:val="00ED72D9"/>
    <w:rsid w:val="00EE142B"/>
    <w:rsid w:val="00EE66C8"/>
    <w:rsid w:val="00EF4EA7"/>
    <w:rsid w:val="00EF67C9"/>
    <w:rsid w:val="00F03E4B"/>
    <w:rsid w:val="00F052D6"/>
    <w:rsid w:val="00F228EB"/>
    <w:rsid w:val="00F24A32"/>
    <w:rsid w:val="00F30FA9"/>
    <w:rsid w:val="00F317C0"/>
    <w:rsid w:val="00F327CF"/>
    <w:rsid w:val="00F32F57"/>
    <w:rsid w:val="00F3382A"/>
    <w:rsid w:val="00F34290"/>
    <w:rsid w:val="00F36CDD"/>
    <w:rsid w:val="00F37092"/>
    <w:rsid w:val="00F37213"/>
    <w:rsid w:val="00F40DF6"/>
    <w:rsid w:val="00F41736"/>
    <w:rsid w:val="00F4359B"/>
    <w:rsid w:val="00F44205"/>
    <w:rsid w:val="00F45A95"/>
    <w:rsid w:val="00F464C9"/>
    <w:rsid w:val="00F4659E"/>
    <w:rsid w:val="00F528C7"/>
    <w:rsid w:val="00F55867"/>
    <w:rsid w:val="00F56731"/>
    <w:rsid w:val="00F62447"/>
    <w:rsid w:val="00F6396C"/>
    <w:rsid w:val="00F63AE3"/>
    <w:rsid w:val="00F63BBB"/>
    <w:rsid w:val="00F640A3"/>
    <w:rsid w:val="00F6432D"/>
    <w:rsid w:val="00F7328F"/>
    <w:rsid w:val="00F740E5"/>
    <w:rsid w:val="00F75D50"/>
    <w:rsid w:val="00F76260"/>
    <w:rsid w:val="00F7626B"/>
    <w:rsid w:val="00F8042B"/>
    <w:rsid w:val="00F81913"/>
    <w:rsid w:val="00F81FE9"/>
    <w:rsid w:val="00F87323"/>
    <w:rsid w:val="00F9403F"/>
    <w:rsid w:val="00FA2044"/>
    <w:rsid w:val="00FA2B20"/>
    <w:rsid w:val="00FA2B50"/>
    <w:rsid w:val="00FA3AEE"/>
    <w:rsid w:val="00FA4E6B"/>
    <w:rsid w:val="00FA63E3"/>
    <w:rsid w:val="00FA77DA"/>
    <w:rsid w:val="00FB169B"/>
    <w:rsid w:val="00FB2B14"/>
    <w:rsid w:val="00FB3FED"/>
    <w:rsid w:val="00FB6FBE"/>
    <w:rsid w:val="00FD3842"/>
    <w:rsid w:val="00FD61AB"/>
    <w:rsid w:val="00FD70B3"/>
    <w:rsid w:val="00FE1DA2"/>
    <w:rsid w:val="00FE1F98"/>
    <w:rsid w:val="00FE2AA5"/>
    <w:rsid w:val="00FE6400"/>
    <w:rsid w:val="00FF21EB"/>
    <w:rsid w:val="00FF3C9A"/>
    <w:rsid w:val="00FF62FA"/>
    <w:rsid w:val="00FF67A4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06E0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39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C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C7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16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0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D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852"/>
  </w:style>
  <w:style w:type="paragraph" w:styleId="Footer">
    <w:name w:val="footer"/>
    <w:basedOn w:val="Normal"/>
    <w:link w:val="FooterChar"/>
    <w:uiPriority w:val="99"/>
    <w:semiHidden/>
    <w:unhideWhenUsed/>
    <w:rsid w:val="009D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8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hyperlink" Target="http://www.alsa-project.org/alsa-doc/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en.opensuse.org/Additional_YaST_Package_Repositories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linuxfoundation.org/en/OpenPrinting/" TargetMode="External"/><Relationship Id="rId22" Type="http://schemas.openxmlformats.org/officeDocument/2006/relationships/image" Target="media/image11.emf"/><Relationship Id="rId27" Type="http://schemas.openxmlformats.org/officeDocument/2006/relationships/image" Target="media/image16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1B640-1720-450E-B8CF-44DA80095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4526</Words>
  <Characters>25800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کارکردن با YaST</vt:lpstr>
    </vt:vector>
  </TitlesOfParts>
  <Company>solaris</Company>
  <LinksUpToDate>false</LinksUpToDate>
  <CharactersWithSpaces>30266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کارکردن با YaST</dc:title>
  <dc:subject/>
  <dc:creator>freekevin</dc:creator>
  <cp:keywords/>
  <dc:description/>
  <cp:lastModifiedBy>secret</cp:lastModifiedBy>
  <cp:revision>746</cp:revision>
  <dcterms:created xsi:type="dcterms:W3CDTF">2010-04-01T06:19:00Z</dcterms:created>
  <dcterms:modified xsi:type="dcterms:W3CDTF">2010-10-31T04:10:00Z</dcterms:modified>
</cp:coreProperties>
</file>